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C9CE5" w14:textId="77777777" w:rsidR="004D6D8C" w:rsidRDefault="004D6D8C" w:rsidP="004D6D8C">
      <w:pPr>
        <w:pStyle w:val="Title"/>
      </w:pPr>
      <w:r>
        <w:t>IS 404 - Lab 8:  Microsoft Active Directory</w:t>
      </w:r>
    </w:p>
    <w:p w14:paraId="0C9BBC49" w14:textId="77777777" w:rsidR="004D6D8C" w:rsidRDefault="004D6D8C" w:rsidP="004D6D8C">
      <w:r>
        <w:t>This lab will introduce you to Microsoft’s flagship permissions management suite - Active Directory. You will learn how to create your own Domain, configure a server to be a Domain Controller, and set up Users and Groups within your Domain.</w:t>
      </w:r>
    </w:p>
    <w:p w14:paraId="4D92EDBF" w14:textId="77777777" w:rsidR="004D6D8C" w:rsidRDefault="004D6D8C" w:rsidP="004D6D8C">
      <w:pPr>
        <w:pStyle w:val="Heading1"/>
      </w:pPr>
      <w:r>
        <w:t>Before you begin</w:t>
      </w:r>
    </w:p>
    <w:p w14:paraId="18B79F31" w14:textId="77777777" w:rsidR="004D6D8C" w:rsidRDefault="004D6D8C" w:rsidP="004D6D8C">
      <w:r>
        <w:t>As a reminder, your network configuration should be the same as last lab.</w:t>
      </w:r>
    </w:p>
    <w:p w14:paraId="5762D65E" w14:textId="77777777" w:rsidR="004D6D8C" w:rsidRDefault="004D6D8C" w:rsidP="004D6D8C">
      <w:r>
        <w:t>Today, you will setup an active directory account. This will use the following naming convention:</w:t>
      </w:r>
    </w:p>
    <w:p w14:paraId="05C6BD80" w14:textId="77777777" w:rsidR="004D6D8C" w:rsidRPr="00481664" w:rsidRDefault="004D6D8C" w:rsidP="004D6D8C">
      <w:pPr>
        <w:pStyle w:val="ListParagraph"/>
        <w:numPr>
          <w:ilvl w:val="0"/>
          <w:numId w:val="4"/>
        </w:numPr>
        <w:ind w:left="360"/>
        <w:rPr>
          <w:color w:val="00B050"/>
        </w:rPr>
      </w:pPr>
      <w:r w:rsidRPr="00481664">
        <w:rPr>
          <w:color w:val="00B050"/>
        </w:rPr>
        <w:t>Your Active Directory (AD) Domain</w:t>
      </w:r>
      <w:r>
        <w:rPr>
          <w:color w:val="00B050"/>
        </w:rPr>
        <w:t xml:space="preserve"> will be</w:t>
      </w:r>
    </w:p>
    <w:p w14:paraId="346099D0" w14:textId="77777777" w:rsidR="004D6D8C" w:rsidRPr="00420FDD" w:rsidRDefault="004D6D8C" w:rsidP="004D6D8C">
      <w:pPr>
        <w:pStyle w:val="ListParagraph"/>
        <w:numPr>
          <w:ilvl w:val="1"/>
          <w:numId w:val="4"/>
        </w:numPr>
        <w:ind w:left="1080"/>
        <w:rPr>
          <w:color w:val="00B050"/>
        </w:rPr>
      </w:pPr>
      <w:r>
        <w:rPr>
          <w:i/>
          <w:color w:val="00B050"/>
        </w:rPr>
        <w:t>&lt;Lab Session#&gt; - &lt;Station&gt;</w:t>
      </w:r>
      <w:r>
        <w:rPr>
          <w:color w:val="00B050"/>
        </w:rPr>
        <w:t>.404labs.is</w:t>
      </w:r>
      <w:r w:rsidRPr="00420FDD">
        <w:rPr>
          <w:color w:val="00B050"/>
        </w:rPr>
        <w:t>lab.</w:t>
      </w:r>
      <w:r w:rsidRPr="00970CB2">
        <w:rPr>
          <w:b/>
          <w:color w:val="00B050"/>
          <w:u w:val="single"/>
        </w:rPr>
        <w:t>local</w:t>
      </w:r>
      <w:r w:rsidRPr="00420FDD">
        <w:rPr>
          <w:color w:val="00B050"/>
        </w:rPr>
        <w:t xml:space="preserve"> where</w:t>
      </w:r>
    </w:p>
    <w:p w14:paraId="19382384" w14:textId="26612F2E" w:rsidR="004D6D8C" w:rsidRDefault="004D6D8C" w:rsidP="001E2F86">
      <w:pPr>
        <w:pStyle w:val="ListParagraph"/>
        <w:numPr>
          <w:ilvl w:val="2"/>
          <w:numId w:val="4"/>
        </w:numPr>
        <w:ind w:left="1800"/>
        <w:rPr>
          <w:color w:val="00B050"/>
        </w:rPr>
      </w:pPr>
      <w:r>
        <w:rPr>
          <w:color w:val="00B050"/>
        </w:rPr>
        <w:t>&lt;Lab Session#&gt; This is the number of your assigned lab session; Use the following numbers depending on which lab you regularly attend</w:t>
      </w:r>
    </w:p>
    <w:p w14:paraId="19B74AB5" w14:textId="4E97AD07" w:rsidR="004D6D8C" w:rsidRDefault="001E2F86" w:rsidP="004D6D8C">
      <w:pPr>
        <w:pStyle w:val="ListParagraph"/>
        <w:numPr>
          <w:ilvl w:val="3"/>
          <w:numId w:val="4"/>
        </w:numPr>
        <w:ind w:left="2520"/>
        <w:rPr>
          <w:color w:val="00B050"/>
        </w:rPr>
      </w:pPr>
      <w:r>
        <w:rPr>
          <w:color w:val="00B050"/>
        </w:rPr>
        <w:t>Thursday Morning – 1</w:t>
      </w:r>
    </w:p>
    <w:p w14:paraId="27B9CDBC" w14:textId="44DF0476" w:rsidR="004D6D8C" w:rsidRDefault="004D6D8C" w:rsidP="004D6D8C">
      <w:pPr>
        <w:pStyle w:val="ListParagraph"/>
        <w:numPr>
          <w:ilvl w:val="3"/>
          <w:numId w:val="4"/>
        </w:numPr>
        <w:ind w:left="2520"/>
        <w:rPr>
          <w:color w:val="00B050"/>
        </w:rPr>
      </w:pPr>
      <w:r>
        <w:rPr>
          <w:color w:val="00B050"/>
        </w:rPr>
        <w:t>Thursday Afternoo</w:t>
      </w:r>
      <w:r w:rsidR="001E2F86">
        <w:rPr>
          <w:color w:val="00B050"/>
        </w:rPr>
        <w:t>n – 2</w:t>
      </w:r>
    </w:p>
    <w:p w14:paraId="1E165FD1" w14:textId="2FF99A65" w:rsidR="004D6D8C" w:rsidRDefault="001E2F86" w:rsidP="004D6D8C">
      <w:pPr>
        <w:pStyle w:val="ListParagraph"/>
        <w:numPr>
          <w:ilvl w:val="3"/>
          <w:numId w:val="4"/>
        </w:numPr>
        <w:ind w:left="2520"/>
        <w:rPr>
          <w:color w:val="00B050"/>
        </w:rPr>
      </w:pPr>
      <w:r>
        <w:rPr>
          <w:color w:val="00B050"/>
        </w:rPr>
        <w:t>Friday Morning – 3</w:t>
      </w:r>
    </w:p>
    <w:p w14:paraId="5B66A972" w14:textId="73AA65B6" w:rsidR="004D6D8C" w:rsidRDefault="001E2F86" w:rsidP="004D6D8C">
      <w:pPr>
        <w:pStyle w:val="ListParagraph"/>
        <w:numPr>
          <w:ilvl w:val="3"/>
          <w:numId w:val="4"/>
        </w:numPr>
        <w:ind w:left="2520"/>
        <w:rPr>
          <w:color w:val="00B050"/>
        </w:rPr>
      </w:pPr>
      <w:r>
        <w:rPr>
          <w:color w:val="00B050"/>
        </w:rPr>
        <w:t>Friday Afternoon – 4</w:t>
      </w:r>
    </w:p>
    <w:p w14:paraId="0C7F5010" w14:textId="6C98499A" w:rsidR="004D6D8C" w:rsidRDefault="001E2F86" w:rsidP="004D6D8C">
      <w:pPr>
        <w:pStyle w:val="ListParagraph"/>
        <w:numPr>
          <w:ilvl w:val="3"/>
          <w:numId w:val="4"/>
        </w:numPr>
        <w:ind w:left="2520"/>
        <w:rPr>
          <w:color w:val="00B050"/>
        </w:rPr>
      </w:pPr>
      <w:r>
        <w:rPr>
          <w:color w:val="00B050"/>
        </w:rPr>
        <w:t>Some Other time – 5</w:t>
      </w:r>
    </w:p>
    <w:p w14:paraId="0B2F1A88" w14:textId="77777777" w:rsidR="004D6D8C" w:rsidRPr="006C53BF" w:rsidRDefault="004D6D8C" w:rsidP="004D6D8C">
      <w:pPr>
        <w:pStyle w:val="ListParagraph"/>
        <w:numPr>
          <w:ilvl w:val="2"/>
          <w:numId w:val="4"/>
        </w:numPr>
        <w:ind w:left="1800"/>
        <w:rPr>
          <w:color w:val="00B050"/>
        </w:rPr>
      </w:pPr>
      <w:r w:rsidRPr="006C53BF">
        <w:rPr>
          <w:color w:val="00B050"/>
        </w:rPr>
        <w:t>&lt;Station&gt; is your workstation number</w:t>
      </w:r>
    </w:p>
    <w:p w14:paraId="29198709" w14:textId="7754BE50" w:rsidR="004D6D8C" w:rsidRDefault="004D6D8C" w:rsidP="004D6D8C">
      <w:pPr>
        <w:pStyle w:val="ListParagraph"/>
        <w:numPr>
          <w:ilvl w:val="2"/>
          <w:numId w:val="4"/>
        </w:numPr>
        <w:ind w:left="1800"/>
        <w:rPr>
          <w:b/>
          <w:color w:val="00B050"/>
        </w:rPr>
      </w:pPr>
      <w:r>
        <w:rPr>
          <w:b/>
          <w:color w:val="00B050"/>
        </w:rPr>
        <w:t>E.g., If you are in the Thursday afternoon lab session on station 15 y</w:t>
      </w:r>
      <w:r w:rsidR="001E2F86">
        <w:rPr>
          <w:b/>
          <w:color w:val="00B050"/>
        </w:rPr>
        <w:t>our active directory domain is 2</w:t>
      </w:r>
      <w:r>
        <w:rPr>
          <w:b/>
          <w:color w:val="00B050"/>
        </w:rPr>
        <w:t>-15.404labs.islab.local</w:t>
      </w:r>
    </w:p>
    <w:p w14:paraId="535E1D84" w14:textId="77777777" w:rsidR="004D6D8C" w:rsidRDefault="004D6D8C" w:rsidP="004D6D8C">
      <w:pPr>
        <w:pStyle w:val="Heading1"/>
      </w:pPr>
      <w:r>
        <w:t>Lab Setup</w:t>
      </w:r>
    </w:p>
    <w:p w14:paraId="5C9F2219" w14:textId="77777777" w:rsidR="004D6D8C" w:rsidRDefault="004D6D8C" w:rsidP="004D6D8C">
      <w:pPr>
        <w:pStyle w:val="ListParagraph"/>
        <w:numPr>
          <w:ilvl w:val="0"/>
          <w:numId w:val="5"/>
        </w:numPr>
      </w:pPr>
      <w:r>
        <w:t xml:space="preserve">Start your Virtual Machines (VMs).  </w:t>
      </w:r>
      <w:r w:rsidRPr="00F924A0">
        <w:rPr>
          <w:b/>
        </w:rPr>
        <w:t>Hint</w:t>
      </w:r>
      <w:r>
        <w:t xml:space="preserve">: make sure there are no other 404 VMs running or you will get IP address conflicts.  If other 404 VMs are running suspend them (Action </w:t>
      </w:r>
      <w:r w:rsidRPr="00DC09AB">
        <w:rPr>
          <w:b/>
        </w:rPr>
        <w:sym w:font="Wingdings" w:char="F0E0"/>
      </w:r>
      <w:r>
        <w:t xml:space="preserve"> Save)</w:t>
      </w:r>
    </w:p>
    <w:p w14:paraId="5FEC0E6B" w14:textId="77777777" w:rsidR="004D6D8C" w:rsidRPr="00476CA1" w:rsidRDefault="004D6D8C" w:rsidP="004D6D8C">
      <w:pPr>
        <w:pStyle w:val="ListParagraph"/>
        <w:numPr>
          <w:ilvl w:val="0"/>
          <w:numId w:val="5"/>
        </w:numPr>
        <w:rPr>
          <w:i/>
        </w:rPr>
      </w:pPr>
      <w:r w:rsidRPr="00476CA1">
        <w:rPr>
          <w:i/>
        </w:rPr>
        <w:t>Load your configuration on your ASA firewall</w:t>
      </w:r>
    </w:p>
    <w:p w14:paraId="7DF209F1" w14:textId="77777777" w:rsidR="004D6D8C" w:rsidRDefault="004D6D8C" w:rsidP="004D6D8C">
      <w:pPr>
        <w:pStyle w:val="ListParagraph"/>
        <w:numPr>
          <w:ilvl w:val="1"/>
          <w:numId w:val="5"/>
        </w:numPr>
      </w:pPr>
      <w:r>
        <w:t>Copy your saved configuration to the startup configuration.</w:t>
      </w:r>
    </w:p>
    <w:p w14:paraId="4974520B" w14:textId="77777777" w:rsidR="004D6D8C" w:rsidRDefault="004D6D8C" w:rsidP="004D6D8C">
      <w:pPr>
        <w:pStyle w:val="ListParagraph"/>
        <w:numPr>
          <w:ilvl w:val="2"/>
          <w:numId w:val="5"/>
        </w:numPr>
      </w:pPr>
      <w:r>
        <w:t xml:space="preserve">Use </w:t>
      </w:r>
      <w:proofErr w:type="spellStart"/>
      <w:r w:rsidRPr="00DD1C47">
        <w:rPr>
          <w:rStyle w:val="UserCommandsChar1"/>
        </w:rPr>
        <w:t>dir</w:t>
      </w:r>
      <w:proofErr w:type="spellEnd"/>
      <w:r>
        <w:t xml:space="preserve"> to see the files on your ASA</w:t>
      </w:r>
    </w:p>
    <w:p w14:paraId="0E7C54A1" w14:textId="77777777" w:rsidR="004D6D8C" w:rsidRPr="00192D9C" w:rsidRDefault="004D6D8C" w:rsidP="004D6D8C">
      <w:pPr>
        <w:pStyle w:val="ListParagraph"/>
        <w:numPr>
          <w:ilvl w:val="2"/>
          <w:numId w:val="5"/>
        </w:numPr>
      </w:pPr>
      <w:r w:rsidRPr="00192D9C">
        <w:t>Use the copy command to copy your configuration to the startup-</w:t>
      </w:r>
      <w:proofErr w:type="spellStart"/>
      <w:r w:rsidRPr="00192D9C">
        <w:t>config</w:t>
      </w:r>
      <w:proofErr w:type="spellEnd"/>
      <w:r w:rsidRPr="00192D9C">
        <w:t>.</w:t>
      </w:r>
    </w:p>
    <w:p w14:paraId="52C755CA" w14:textId="77777777" w:rsidR="004D6D8C" w:rsidRPr="00192D9C" w:rsidRDefault="004D6D8C" w:rsidP="004D6D8C">
      <w:pPr>
        <w:pStyle w:val="ListParagraph"/>
        <w:numPr>
          <w:ilvl w:val="3"/>
          <w:numId w:val="5"/>
        </w:numPr>
      </w:pPr>
      <w:r w:rsidRPr="00192D9C">
        <w:t xml:space="preserve">e.g.  </w:t>
      </w:r>
      <w:r w:rsidRPr="00192D9C">
        <w:rPr>
          <w:rStyle w:val="UserCommandsChar1"/>
        </w:rPr>
        <w:t>copy flash:&lt;filename&gt; startup-</w:t>
      </w:r>
      <w:proofErr w:type="spellStart"/>
      <w:r w:rsidRPr="00192D9C">
        <w:rPr>
          <w:rStyle w:val="UserCommandsChar1"/>
        </w:rPr>
        <w:t>config</w:t>
      </w:r>
      <w:proofErr w:type="spellEnd"/>
    </w:p>
    <w:p w14:paraId="44331427" w14:textId="77777777" w:rsidR="004D6D8C" w:rsidRPr="00192D9C" w:rsidRDefault="004D6D8C" w:rsidP="004D6D8C">
      <w:pPr>
        <w:pStyle w:val="ListParagraph"/>
        <w:numPr>
          <w:ilvl w:val="1"/>
          <w:numId w:val="5"/>
        </w:numPr>
      </w:pPr>
      <w:r w:rsidRPr="00192D9C">
        <w:t>Reboot your firewall (reload)</w:t>
      </w:r>
    </w:p>
    <w:p w14:paraId="7698F9FA" w14:textId="77777777" w:rsidR="004D6D8C" w:rsidRPr="00192D9C" w:rsidRDefault="004D6D8C" w:rsidP="004D6D8C">
      <w:pPr>
        <w:pStyle w:val="ListParagraph"/>
        <w:numPr>
          <w:ilvl w:val="1"/>
          <w:numId w:val="5"/>
        </w:numPr>
      </w:pPr>
      <w:r w:rsidRPr="00192D9C">
        <w:t>After your firewall boots, test connectivity between your firewall and all your VMs.</w:t>
      </w:r>
    </w:p>
    <w:p w14:paraId="65BAD58B" w14:textId="77777777" w:rsidR="004D6D8C" w:rsidRDefault="004D6D8C" w:rsidP="004D6D8C">
      <w:pPr>
        <w:pStyle w:val="ListParagraph"/>
        <w:numPr>
          <w:ilvl w:val="0"/>
          <w:numId w:val="5"/>
        </w:numPr>
      </w:pPr>
      <w:r w:rsidRPr="00192D9C">
        <w:t>Verify that each computer can access</w:t>
      </w:r>
      <w:r>
        <w:t xml:space="preserve"> the internet by browsing to Google (or any other site). </w:t>
      </w:r>
    </w:p>
    <w:p w14:paraId="4B9F1AB9" w14:textId="77777777" w:rsidR="004D6D8C" w:rsidRDefault="004D6D8C" w:rsidP="004D6D8C">
      <w:pPr>
        <w:pStyle w:val="ListParagraph"/>
        <w:numPr>
          <w:ilvl w:val="1"/>
          <w:numId w:val="5"/>
        </w:numPr>
      </w:pPr>
      <w:r>
        <w:lastRenderedPageBreak/>
        <w:t>NOTE:  If you get an error trying to connect to the web site that says you are blocked because of IE Enhanced Security, turn off IE Enhanced Security using the Server Manager.</w:t>
      </w:r>
    </w:p>
    <w:p w14:paraId="31D11442" w14:textId="77777777" w:rsidR="004D6D8C" w:rsidRPr="00BF190A" w:rsidRDefault="004D6D8C" w:rsidP="004D6D8C">
      <w:pPr>
        <w:pStyle w:val="Heading1"/>
      </w:pPr>
      <w:r>
        <w:t>Exercise 1: Create an Active Directory Domain &amp; Primary Domain Controller</w:t>
      </w:r>
    </w:p>
    <w:p w14:paraId="3D02F4C7" w14:textId="77777777" w:rsidR="004D6D8C" w:rsidRPr="00216754" w:rsidRDefault="004D6D8C" w:rsidP="004D6D8C">
      <w:pPr>
        <w:pStyle w:val="Heading3"/>
      </w:pPr>
      <w:r w:rsidRPr="00216754">
        <w:t>Overview</w:t>
      </w:r>
    </w:p>
    <w:p w14:paraId="3575571A" w14:textId="77777777" w:rsidR="004D6D8C" w:rsidRDefault="004D6D8C" w:rsidP="004D6D8C">
      <w:r>
        <w:t>In this exercise you will install Microsoft’s Active Directory server and create a primary domain controller to allow resource sharing across your network.</w:t>
      </w:r>
    </w:p>
    <w:p w14:paraId="719B4DFE" w14:textId="77777777" w:rsidR="004D6D8C" w:rsidRDefault="004D6D8C" w:rsidP="004D6D8C">
      <w:pPr>
        <w:pStyle w:val="Heading3"/>
      </w:pPr>
      <w:r>
        <w:t>Objectives</w:t>
      </w:r>
    </w:p>
    <w:p w14:paraId="6E0C0966" w14:textId="77777777" w:rsidR="004D6D8C" w:rsidRDefault="004D6D8C" w:rsidP="004D6D8C">
      <w:pPr>
        <w:pStyle w:val="ListParagraph"/>
        <w:numPr>
          <w:ilvl w:val="0"/>
          <w:numId w:val="3"/>
        </w:numPr>
      </w:pPr>
      <w:r>
        <w:t>Install and configure Active Directory</w:t>
      </w:r>
    </w:p>
    <w:p w14:paraId="5ED17F45" w14:textId="77777777" w:rsidR="004D6D8C" w:rsidRDefault="004D6D8C" w:rsidP="004D6D8C">
      <w:pPr>
        <w:pStyle w:val="ListParagraph"/>
        <w:numPr>
          <w:ilvl w:val="0"/>
          <w:numId w:val="3"/>
        </w:numPr>
      </w:pPr>
      <w:r>
        <w:t>Create Primary Domain Controller</w:t>
      </w:r>
    </w:p>
    <w:p w14:paraId="260C6597" w14:textId="77777777" w:rsidR="004D6D8C" w:rsidRDefault="004D6D8C" w:rsidP="004D6D8C">
      <w:pPr>
        <w:pStyle w:val="ListParagraph"/>
        <w:numPr>
          <w:ilvl w:val="0"/>
          <w:numId w:val="3"/>
        </w:numPr>
      </w:pPr>
      <w:r>
        <w:t>Change domain password policies and allow for local login to the domain controller</w:t>
      </w:r>
    </w:p>
    <w:p w14:paraId="44A21E6F" w14:textId="77777777" w:rsidR="004D6D8C" w:rsidRDefault="004D6D8C" w:rsidP="004D6D8C">
      <w:pPr>
        <w:pStyle w:val="Heading3"/>
      </w:pPr>
      <w:r>
        <w:t>Installing Active Directory on your Corporate server</w:t>
      </w:r>
    </w:p>
    <w:p w14:paraId="1A76543B" w14:textId="43CF5239" w:rsidR="004D6D8C" w:rsidRDefault="004D6D8C" w:rsidP="004D6D8C">
      <w:pPr>
        <w:pStyle w:val="InnerSectionHeading"/>
        <w:framePr w:wrap="notBeside"/>
      </w:pPr>
      <w:r>
        <w:t>General Steps</w:t>
      </w:r>
    </w:p>
    <w:p w14:paraId="488A0EFC" w14:textId="77777777" w:rsidR="004D6D8C" w:rsidRDefault="004D6D8C" w:rsidP="004D6D8C">
      <w:pPr>
        <w:pStyle w:val="ListParagraph"/>
        <w:numPr>
          <w:ilvl w:val="0"/>
          <w:numId w:val="38"/>
        </w:numPr>
      </w:pPr>
      <w:r>
        <w:t>Install Active Directory on your Corporate Server</w:t>
      </w:r>
    </w:p>
    <w:p w14:paraId="5259B0B5" w14:textId="46D97889" w:rsidR="004D6D8C" w:rsidRPr="0070079B" w:rsidRDefault="004D6D8C" w:rsidP="004D6D8C">
      <w:pPr>
        <w:pStyle w:val="ListParagraph"/>
        <w:numPr>
          <w:ilvl w:val="0"/>
          <w:numId w:val="38"/>
        </w:numPr>
      </w:pPr>
      <w:r>
        <w:t xml:space="preserve">After you finish installing active directory, you still will not be able to start active directory. Why not? </w:t>
      </w:r>
      <w:r w:rsidRPr="00480303">
        <w:rPr>
          <w:color w:val="FF0000"/>
        </w:rPr>
        <w:t>__</w:t>
      </w:r>
      <w:r>
        <w:rPr>
          <w:color w:val="FF0000"/>
        </w:rPr>
        <w:t>LS1</w:t>
      </w:r>
      <w:r w:rsidRPr="00480303">
        <w:rPr>
          <w:color w:val="FF0000"/>
        </w:rPr>
        <w:t>__</w:t>
      </w:r>
    </w:p>
    <w:p w14:paraId="55DCDE81" w14:textId="77777777" w:rsidR="004D6D8C" w:rsidRPr="0070079B" w:rsidRDefault="004D6D8C" w:rsidP="004D6D8C">
      <w:pPr>
        <w:pStyle w:val="InnerSectionHeading"/>
        <w:framePr w:wrap="notBeside"/>
      </w:pPr>
      <w:r>
        <w:t>Detailed Steps</w:t>
      </w:r>
    </w:p>
    <w:p w14:paraId="1550D109" w14:textId="77777777" w:rsidR="004D6D8C" w:rsidRDefault="004D6D8C" w:rsidP="004D6D8C">
      <w:pPr>
        <w:pStyle w:val="ListParagraph"/>
        <w:numPr>
          <w:ilvl w:val="0"/>
          <w:numId w:val="6"/>
        </w:numPr>
      </w:pPr>
      <w:r>
        <w:t xml:space="preserve">Active Directory is a role that you add to your </w:t>
      </w:r>
      <w:r w:rsidRPr="00476CA1">
        <w:rPr>
          <w:b/>
        </w:rPr>
        <w:t>Corporate Server</w:t>
      </w:r>
      <w:r>
        <w:t xml:space="preserve">.  You can add the role from the </w:t>
      </w:r>
      <w:r w:rsidRPr="00A4617B">
        <w:rPr>
          <w:b/>
        </w:rPr>
        <w:t>Server Manager</w:t>
      </w:r>
      <w:r>
        <w:t xml:space="preserve">.  Look for the </w:t>
      </w:r>
      <w:r>
        <w:rPr>
          <w:b/>
        </w:rPr>
        <w:t>Role</w:t>
      </w:r>
      <w:r w:rsidRPr="00A4617B">
        <w:rPr>
          <w:b/>
        </w:rPr>
        <w:t>s Summary</w:t>
      </w:r>
      <w:r>
        <w:t xml:space="preserve"> section then click the </w:t>
      </w:r>
      <w:r w:rsidRPr="00A4617B">
        <w:rPr>
          <w:b/>
        </w:rPr>
        <w:t>Add Roles</w:t>
      </w:r>
      <w:r>
        <w:t xml:space="preserve"> link.</w:t>
      </w:r>
    </w:p>
    <w:p w14:paraId="586FF566" w14:textId="77777777" w:rsidR="004D6D8C" w:rsidRDefault="004D6D8C" w:rsidP="004D6D8C">
      <w:pPr>
        <w:pStyle w:val="ListParagraph"/>
        <w:numPr>
          <w:ilvl w:val="0"/>
          <w:numId w:val="6"/>
        </w:numPr>
      </w:pPr>
      <w:r>
        <w:t xml:space="preserve">Follow the Add Roles Wizard to add the </w:t>
      </w:r>
      <w:r w:rsidRPr="00480303">
        <w:rPr>
          <w:b/>
        </w:rPr>
        <w:t>Active Directory Domain Services</w:t>
      </w:r>
      <w:r>
        <w:t xml:space="preserve"> software. Add required features.  You can find more information about Active Directory at the active directory link (</w:t>
      </w:r>
      <w:hyperlink r:id="rId6" w:history="1">
        <w:r w:rsidRPr="00156736">
          <w:rPr>
            <w:rStyle w:val="Hyperlink"/>
          </w:rPr>
          <w:t>http://go.microsoft.com/fwlink/?LinkId=93715</w:t>
        </w:r>
      </w:hyperlink>
      <w:r>
        <w:t>).</w:t>
      </w:r>
    </w:p>
    <w:p w14:paraId="5A262D8F" w14:textId="77777777" w:rsidR="004D6D8C" w:rsidRDefault="004D6D8C" w:rsidP="004D6D8C">
      <w:pPr>
        <w:pStyle w:val="ListParagraph"/>
        <w:numPr>
          <w:ilvl w:val="1"/>
          <w:numId w:val="6"/>
        </w:numPr>
      </w:pPr>
      <w:r>
        <w:t>It will require .NET Framework 3.5.1, which is fine.</w:t>
      </w:r>
    </w:p>
    <w:p w14:paraId="05AEA92F" w14:textId="77777777" w:rsidR="004D6D8C" w:rsidRDefault="004D6D8C" w:rsidP="004D6D8C">
      <w:pPr>
        <w:pStyle w:val="ListParagraph"/>
        <w:numPr>
          <w:ilvl w:val="0"/>
          <w:numId w:val="6"/>
        </w:numPr>
      </w:pPr>
      <w:r>
        <w:t xml:space="preserve">Click the </w:t>
      </w:r>
      <w:r w:rsidRPr="00A4617B">
        <w:rPr>
          <w:b/>
        </w:rPr>
        <w:t>Next</w:t>
      </w:r>
      <w:r>
        <w:t xml:space="preserve"> button.</w:t>
      </w:r>
    </w:p>
    <w:p w14:paraId="189D2893" w14:textId="77777777" w:rsidR="004D6D8C" w:rsidRDefault="004D6D8C" w:rsidP="004D6D8C">
      <w:pPr>
        <w:pStyle w:val="ListParagraph"/>
        <w:numPr>
          <w:ilvl w:val="0"/>
          <w:numId w:val="6"/>
        </w:numPr>
      </w:pPr>
      <w:r>
        <w:t xml:space="preserve">Click the </w:t>
      </w:r>
      <w:r w:rsidRPr="00480303">
        <w:rPr>
          <w:b/>
        </w:rPr>
        <w:t>Next</w:t>
      </w:r>
      <w:r>
        <w:rPr>
          <w:b/>
        </w:rPr>
        <w:t xml:space="preserve"> </w:t>
      </w:r>
      <w:r w:rsidRPr="00480303">
        <w:t>button</w:t>
      </w:r>
      <w:r>
        <w:t xml:space="preserve">. The installation will take a few minutes, so this is a good chance to catch up on your XKCD comics. </w:t>
      </w:r>
    </w:p>
    <w:p w14:paraId="6A5D9BD3" w14:textId="74033D81" w:rsidR="004D6D8C" w:rsidRDefault="004D6D8C" w:rsidP="004D6D8C">
      <w:pPr>
        <w:pStyle w:val="ListParagraph"/>
        <w:numPr>
          <w:ilvl w:val="0"/>
          <w:numId w:val="6"/>
        </w:numPr>
      </w:pPr>
      <w:r>
        <w:t xml:space="preserve">After you finish installing active directory, you still will not be able to start active directory. Why not? </w:t>
      </w:r>
      <w:r w:rsidRPr="00480303">
        <w:rPr>
          <w:color w:val="FF0000"/>
        </w:rPr>
        <w:t>__</w:t>
      </w:r>
      <w:r>
        <w:rPr>
          <w:color w:val="FF0000"/>
        </w:rPr>
        <w:t>LS1</w:t>
      </w:r>
      <w:r w:rsidRPr="00480303">
        <w:rPr>
          <w:color w:val="FF0000"/>
        </w:rPr>
        <w:t>__</w:t>
      </w:r>
    </w:p>
    <w:p w14:paraId="50154641" w14:textId="77777777" w:rsidR="004D6D8C" w:rsidRDefault="004D6D8C" w:rsidP="004D6D8C">
      <w:pPr>
        <w:pStyle w:val="Heading3"/>
      </w:pPr>
      <w:r>
        <w:t>Creating a domain and a primary domain controller</w:t>
      </w:r>
    </w:p>
    <w:p w14:paraId="5B3512F0" w14:textId="3E288DFE" w:rsidR="004D6D8C" w:rsidRDefault="004D6D8C" w:rsidP="004D6D8C">
      <w:pPr>
        <w:pStyle w:val="InnerSectionHeading"/>
        <w:framePr w:wrap="notBeside"/>
      </w:pPr>
      <w:r>
        <w:t>General Steps</w:t>
      </w:r>
    </w:p>
    <w:p w14:paraId="1E246D89" w14:textId="77777777" w:rsidR="004D6D8C" w:rsidRDefault="004D6D8C" w:rsidP="004D6D8C">
      <w:pPr>
        <w:pStyle w:val="ListParagraph"/>
        <w:numPr>
          <w:ilvl w:val="0"/>
          <w:numId w:val="39"/>
        </w:numPr>
      </w:pPr>
      <w:r>
        <w:lastRenderedPageBreak/>
        <w:t>Create a new domain for your primary domain controller, with &lt;</w:t>
      </w:r>
      <w:proofErr w:type="spellStart"/>
      <w:r>
        <w:t>yourdomain</w:t>
      </w:r>
      <w:proofErr w:type="spellEnd"/>
      <w:r>
        <w:t>&gt;.local in the FQDN text field.</w:t>
      </w:r>
    </w:p>
    <w:p w14:paraId="768AED45" w14:textId="77777777" w:rsidR="004D6D8C" w:rsidRDefault="004D6D8C" w:rsidP="004D6D8C">
      <w:pPr>
        <w:pStyle w:val="ListParagraph"/>
        <w:numPr>
          <w:ilvl w:val="0"/>
          <w:numId w:val="39"/>
        </w:numPr>
      </w:pPr>
      <w:r>
        <w:t xml:space="preserve">Select </w:t>
      </w:r>
      <w:r>
        <w:rPr>
          <w:b/>
        </w:rPr>
        <w:t xml:space="preserve">Windows Server 2008 R2 </w:t>
      </w:r>
      <w:r>
        <w:t>as the type of server allowed to become a domain controller.</w:t>
      </w:r>
    </w:p>
    <w:p w14:paraId="4ABD5B5D" w14:textId="77777777" w:rsidR="004D6D8C" w:rsidRDefault="004D6D8C" w:rsidP="004D6D8C">
      <w:pPr>
        <w:pStyle w:val="ListParagraph"/>
        <w:numPr>
          <w:ilvl w:val="0"/>
          <w:numId w:val="39"/>
        </w:numPr>
      </w:pPr>
      <w:r>
        <w:t>Do not create the DNS Delegation.</w:t>
      </w:r>
    </w:p>
    <w:p w14:paraId="4E323C8E" w14:textId="29C447E1" w:rsidR="004D6D8C" w:rsidRPr="0070079B" w:rsidRDefault="004D6D8C" w:rsidP="004D6D8C">
      <w:pPr>
        <w:pStyle w:val="ListParagraph"/>
        <w:numPr>
          <w:ilvl w:val="0"/>
          <w:numId w:val="39"/>
        </w:numPr>
      </w:pPr>
      <w:r>
        <w:t>If you are successful, you should see your domain name in the login window after your virtual machine reboots.</w:t>
      </w:r>
    </w:p>
    <w:p w14:paraId="7849EC5F" w14:textId="77777777" w:rsidR="004D6D8C" w:rsidRPr="0070079B" w:rsidRDefault="004D6D8C" w:rsidP="004D6D8C">
      <w:pPr>
        <w:pStyle w:val="InnerSectionHeading"/>
        <w:framePr w:wrap="notBeside"/>
      </w:pPr>
      <w:r>
        <w:t>Detailed Steps</w:t>
      </w:r>
    </w:p>
    <w:p w14:paraId="46FE0214" w14:textId="77777777" w:rsidR="004D6D8C" w:rsidRPr="00B96B5A" w:rsidRDefault="004D6D8C" w:rsidP="004D6D8C">
      <w:pPr>
        <w:pStyle w:val="ListParagraph"/>
        <w:numPr>
          <w:ilvl w:val="0"/>
          <w:numId w:val="7"/>
        </w:numPr>
      </w:pPr>
      <w:r>
        <w:t xml:space="preserve">Now that you have installed active directory, you will need to configure it to be able to create a primary domain controller.  Navigate to the </w:t>
      </w:r>
      <w:r w:rsidRPr="000F42E9">
        <w:rPr>
          <w:b/>
        </w:rPr>
        <w:t>dcpromo.exe</w:t>
      </w:r>
      <w:r>
        <w:t xml:space="preserve"> link in the active directory services. Alternatively, you may navigate to Start </w:t>
      </w:r>
      <w:r>
        <w:sym w:font="Wingdings" w:char="F0E0"/>
      </w:r>
      <w:r>
        <w:t xml:space="preserve">Run </w:t>
      </w:r>
      <w:r>
        <w:sym w:font="Wingdings" w:char="F0E0"/>
      </w:r>
      <w:r>
        <w:t xml:space="preserve"> </w:t>
      </w:r>
      <w:r w:rsidRPr="00E249DD">
        <w:rPr>
          <w:b/>
        </w:rPr>
        <w:t>dcpromo.exe</w:t>
      </w:r>
    </w:p>
    <w:p w14:paraId="19A2A5FD" w14:textId="77777777" w:rsidR="004D6D8C" w:rsidRDefault="004D6D8C" w:rsidP="004D6D8C">
      <w:r>
        <w:rPr>
          <w:noProof/>
          <w:lang w:bidi="ar-SA"/>
        </w:rPr>
        <w:drawing>
          <wp:inline distT="0" distB="0" distL="0" distR="0" wp14:anchorId="47141C0D" wp14:editId="6984F783">
            <wp:extent cx="5943600" cy="1800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14:paraId="0FC6A3E5" w14:textId="77777777" w:rsidR="004D6D8C" w:rsidRDefault="004D6D8C" w:rsidP="004D6D8C">
      <w:pPr>
        <w:pStyle w:val="ListParagraph"/>
        <w:numPr>
          <w:ilvl w:val="0"/>
          <w:numId w:val="7"/>
        </w:numPr>
      </w:pPr>
      <w:r>
        <w:t xml:space="preserve">Check the </w:t>
      </w:r>
      <w:r w:rsidRPr="000F42E9">
        <w:rPr>
          <w:b/>
        </w:rPr>
        <w:t>Use Advanced Mode Installation</w:t>
      </w:r>
      <w:r>
        <w:t xml:space="preserve"> checkbox and click the </w:t>
      </w:r>
      <w:r w:rsidRPr="000F42E9">
        <w:rPr>
          <w:b/>
        </w:rPr>
        <w:t>Next</w:t>
      </w:r>
      <w:r>
        <w:rPr>
          <w:b/>
        </w:rPr>
        <w:t xml:space="preserve"> </w:t>
      </w:r>
      <w:r>
        <w:t>button.</w:t>
      </w:r>
    </w:p>
    <w:p w14:paraId="528A3885" w14:textId="77777777" w:rsidR="004D6D8C" w:rsidRDefault="004D6D8C" w:rsidP="004D6D8C">
      <w:pPr>
        <w:pStyle w:val="ListParagraph"/>
        <w:numPr>
          <w:ilvl w:val="0"/>
          <w:numId w:val="7"/>
        </w:numPr>
      </w:pPr>
      <w:r>
        <w:t xml:space="preserve">Click the </w:t>
      </w:r>
      <w:r w:rsidRPr="001A4B5A">
        <w:rPr>
          <w:b/>
        </w:rPr>
        <w:t>Next</w:t>
      </w:r>
      <w:r>
        <w:t xml:space="preserve"> button. </w:t>
      </w:r>
    </w:p>
    <w:p w14:paraId="1BA7263A" w14:textId="77777777" w:rsidR="004D6D8C" w:rsidRDefault="004D6D8C" w:rsidP="004D6D8C">
      <w:pPr>
        <w:pStyle w:val="ListParagraph"/>
        <w:numPr>
          <w:ilvl w:val="0"/>
          <w:numId w:val="7"/>
        </w:numPr>
      </w:pPr>
      <w:r>
        <w:t xml:space="preserve">Select the </w:t>
      </w:r>
      <w:r w:rsidRPr="000F42E9">
        <w:rPr>
          <w:b/>
        </w:rPr>
        <w:t xml:space="preserve">new </w:t>
      </w:r>
      <w:r>
        <w:rPr>
          <w:b/>
        </w:rPr>
        <w:t>domain in a new f</w:t>
      </w:r>
      <w:r w:rsidRPr="000F42E9">
        <w:rPr>
          <w:b/>
        </w:rPr>
        <w:t>orest</w:t>
      </w:r>
      <w:r>
        <w:t xml:space="preserve"> button to create a new domain for your primary domain controller. </w:t>
      </w:r>
    </w:p>
    <w:p w14:paraId="767245BA" w14:textId="77777777" w:rsidR="004D6D8C" w:rsidRDefault="004D6D8C" w:rsidP="004D6D8C">
      <w:pPr>
        <w:pStyle w:val="ListParagraph"/>
        <w:numPr>
          <w:ilvl w:val="0"/>
          <w:numId w:val="7"/>
        </w:numPr>
      </w:pPr>
      <w:r>
        <w:t>Type &lt;</w:t>
      </w:r>
      <w:proofErr w:type="spellStart"/>
      <w:r>
        <w:t>yourdomain</w:t>
      </w:r>
      <w:proofErr w:type="spellEnd"/>
      <w:r>
        <w:t>&gt;</w:t>
      </w:r>
      <w:r w:rsidRPr="00970CB2">
        <w:rPr>
          <w:b/>
          <w:color w:val="FF0000"/>
          <w:u w:val="single"/>
        </w:rPr>
        <w:t>.local</w:t>
      </w:r>
      <w:r w:rsidRPr="00970CB2">
        <w:rPr>
          <w:color w:val="FF0000"/>
        </w:rPr>
        <w:t xml:space="preserve"> </w:t>
      </w:r>
      <w:r>
        <w:t xml:space="preserve">in the FQDN text field (e.g., 3-15.404labs.islab.local). </w:t>
      </w:r>
    </w:p>
    <w:p w14:paraId="18E9D56D" w14:textId="77777777" w:rsidR="004D6D8C" w:rsidRDefault="004D6D8C" w:rsidP="004D6D8C">
      <w:pPr>
        <w:pStyle w:val="ListParagraph"/>
        <w:numPr>
          <w:ilvl w:val="1"/>
          <w:numId w:val="7"/>
        </w:numPr>
      </w:pPr>
      <w:r>
        <w:t>REMINDER: Last lab we created &lt;</w:t>
      </w:r>
      <w:proofErr w:type="spellStart"/>
      <w:r>
        <w:t>yourdomain</w:t>
      </w:r>
      <w:proofErr w:type="spellEnd"/>
      <w:r>
        <w:t>&gt;. If you still need help, look on your Corporate Server under the DNS settings and you’ll see your domain in the Forward Lookup Zones.</w:t>
      </w:r>
    </w:p>
    <w:p w14:paraId="5DAD7CF4" w14:textId="77777777" w:rsidR="004D6D8C" w:rsidRPr="00970CB2" w:rsidRDefault="004D6D8C" w:rsidP="004D6D8C">
      <w:pPr>
        <w:pStyle w:val="ListParagraph"/>
        <w:numPr>
          <w:ilvl w:val="1"/>
          <w:numId w:val="7"/>
        </w:numPr>
        <w:rPr>
          <w:b/>
          <w:i/>
        </w:rPr>
      </w:pPr>
      <w:r w:rsidRPr="00970CB2">
        <w:rPr>
          <w:b/>
          <w:i/>
        </w:rPr>
        <w:t xml:space="preserve">If you get an error message, you probably typed “.com” instead of correctly typing “.local” </w:t>
      </w:r>
    </w:p>
    <w:p w14:paraId="639F8BFB" w14:textId="77777777" w:rsidR="004D6D8C" w:rsidRDefault="004D6D8C" w:rsidP="004D6D8C">
      <w:pPr>
        <w:pStyle w:val="ListParagraph"/>
        <w:numPr>
          <w:ilvl w:val="0"/>
          <w:numId w:val="7"/>
        </w:numPr>
      </w:pPr>
      <w:r>
        <w:t xml:space="preserve">Click </w:t>
      </w:r>
      <w:r w:rsidRPr="00A44F1F">
        <w:rPr>
          <w:b/>
        </w:rPr>
        <w:t>Next</w:t>
      </w:r>
      <w:r>
        <w:t>.</w:t>
      </w:r>
    </w:p>
    <w:p w14:paraId="7ACA193C" w14:textId="77777777" w:rsidR="004D6D8C" w:rsidRDefault="004D6D8C" w:rsidP="004D6D8C">
      <w:pPr>
        <w:pStyle w:val="ListParagraph"/>
        <w:numPr>
          <w:ilvl w:val="0"/>
          <w:numId w:val="7"/>
        </w:numPr>
      </w:pPr>
      <w:r>
        <w:t xml:space="preserve">Verify the domain name and click </w:t>
      </w:r>
      <w:proofErr w:type="gramStart"/>
      <w:r w:rsidRPr="00A44F1F">
        <w:rPr>
          <w:b/>
        </w:rPr>
        <w:t>Next</w:t>
      </w:r>
      <w:proofErr w:type="gramEnd"/>
      <w:r>
        <w:t>.</w:t>
      </w:r>
    </w:p>
    <w:p w14:paraId="36371912" w14:textId="77777777" w:rsidR="004D6D8C" w:rsidRDefault="004D6D8C" w:rsidP="004D6D8C">
      <w:pPr>
        <w:pStyle w:val="ListParagraph"/>
        <w:numPr>
          <w:ilvl w:val="0"/>
          <w:numId w:val="7"/>
        </w:numPr>
      </w:pPr>
      <w:r>
        <w:t xml:space="preserve">Verify the domain NetBIOS name and click </w:t>
      </w:r>
      <w:proofErr w:type="gramStart"/>
      <w:r>
        <w:rPr>
          <w:b/>
        </w:rPr>
        <w:t>Next</w:t>
      </w:r>
      <w:proofErr w:type="gramEnd"/>
      <w:r>
        <w:rPr>
          <w:b/>
        </w:rPr>
        <w:t>.</w:t>
      </w:r>
    </w:p>
    <w:p w14:paraId="7AC98E31" w14:textId="77777777" w:rsidR="004D6D8C" w:rsidRDefault="004D6D8C" w:rsidP="004D6D8C">
      <w:pPr>
        <w:pStyle w:val="ListParagraph"/>
        <w:numPr>
          <w:ilvl w:val="0"/>
          <w:numId w:val="7"/>
        </w:numPr>
      </w:pPr>
      <w:r>
        <w:t xml:space="preserve">Select </w:t>
      </w:r>
      <w:r w:rsidRPr="00A44F1F">
        <w:rPr>
          <w:b/>
        </w:rPr>
        <w:t>Windows</w:t>
      </w:r>
      <w:r>
        <w:rPr>
          <w:b/>
        </w:rPr>
        <w:t xml:space="preserve"> Server</w:t>
      </w:r>
      <w:r w:rsidRPr="00A44F1F">
        <w:rPr>
          <w:b/>
        </w:rPr>
        <w:t xml:space="preserve"> 2008</w:t>
      </w:r>
      <w:r>
        <w:rPr>
          <w:b/>
        </w:rPr>
        <w:t xml:space="preserve"> R2</w:t>
      </w:r>
      <w:r>
        <w:t xml:space="preserve"> from the dropdown menu to select the type of server allowed to become a domain controller and then click </w:t>
      </w:r>
      <w:proofErr w:type="gramStart"/>
      <w:r>
        <w:rPr>
          <w:b/>
        </w:rPr>
        <w:t>Next</w:t>
      </w:r>
      <w:proofErr w:type="gramEnd"/>
      <w:r>
        <w:t>.</w:t>
      </w:r>
    </w:p>
    <w:p w14:paraId="2160F905" w14:textId="77777777" w:rsidR="004D6D8C" w:rsidRDefault="004D6D8C" w:rsidP="004D6D8C">
      <w:pPr>
        <w:pStyle w:val="ListParagraph"/>
        <w:numPr>
          <w:ilvl w:val="0"/>
          <w:numId w:val="7"/>
        </w:numPr>
      </w:pPr>
      <w:r>
        <w:t xml:space="preserve">Click </w:t>
      </w:r>
      <w:r w:rsidRPr="00A44F1F">
        <w:rPr>
          <w:b/>
        </w:rPr>
        <w:t>Next</w:t>
      </w:r>
      <w:r>
        <w:t xml:space="preserve">. </w:t>
      </w:r>
    </w:p>
    <w:p w14:paraId="203DFB2D" w14:textId="77777777" w:rsidR="004D6D8C" w:rsidRDefault="004D6D8C" w:rsidP="004D6D8C">
      <w:pPr>
        <w:pStyle w:val="ListParagraph"/>
        <w:numPr>
          <w:ilvl w:val="0"/>
          <w:numId w:val="7"/>
        </w:numPr>
      </w:pPr>
      <w:r>
        <w:t xml:space="preserve">When prompted, click </w:t>
      </w:r>
      <w:proofErr w:type="gramStart"/>
      <w:r w:rsidRPr="00431AF6">
        <w:rPr>
          <w:b/>
        </w:rPr>
        <w:t>Yes</w:t>
      </w:r>
      <w:proofErr w:type="gramEnd"/>
      <w:r>
        <w:t xml:space="preserve"> in the warning box regarding dynamic addressing. </w:t>
      </w:r>
    </w:p>
    <w:p w14:paraId="04D9B655" w14:textId="77777777" w:rsidR="004D6D8C" w:rsidRDefault="004D6D8C" w:rsidP="004D6D8C">
      <w:pPr>
        <w:pStyle w:val="ListParagraph"/>
      </w:pPr>
      <w:r>
        <w:rPr>
          <w:noProof/>
          <w:lang w:bidi="ar-SA"/>
        </w:rPr>
        <w:lastRenderedPageBreak/>
        <w:drawing>
          <wp:inline distT="0" distB="0" distL="0" distR="0" wp14:anchorId="2D183FCC" wp14:editId="16543B78">
            <wp:extent cx="3036498" cy="2871291"/>
            <wp:effectExtent l="0" t="0" r="0" b="5715"/>
            <wp:docPr id="3" name="Picture 3" descr="C:\Users\tmeservy\Desktop\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eservy\Desktop\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52" cy="2871342"/>
                    </a:xfrm>
                    <a:prstGeom prst="rect">
                      <a:avLst/>
                    </a:prstGeom>
                    <a:noFill/>
                    <a:ln>
                      <a:noFill/>
                    </a:ln>
                  </pic:spPr>
                </pic:pic>
              </a:graphicData>
            </a:graphic>
          </wp:inline>
        </w:drawing>
      </w:r>
    </w:p>
    <w:p w14:paraId="2F348B36" w14:textId="77777777" w:rsidR="004D6D8C" w:rsidRDefault="004D6D8C" w:rsidP="004D6D8C">
      <w:pPr>
        <w:pStyle w:val="ListParagraph"/>
        <w:numPr>
          <w:ilvl w:val="0"/>
          <w:numId w:val="7"/>
        </w:numPr>
      </w:pPr>
      <w:r w:rsidRPr="001A4B5A">
        <w:t xml:space="preserve">Click </w:t>
      </w:r>
      <w:r>
        <w:rPr>
          <w:b/>
        </w:rPr>
        <w:t>No</w:t>
      </w:r>
      <w:r w:rsidRPr="001A4B5A">
        <w:t xml:space="preserve"> when </w:t>
      </w:r>
      <w:r>
        <w:t>warned about the DNS delegation.</w:t>
      </w:r>
    </w:p>
    <w:p w14:paraId="0DCD502A" w14:textId="77777777" w:rsidR="004D6D8C" w:rsidRPr="001A4B5A" w:rsidRDefault="004D6D8C" w:rsidP="004D6D8C">
      <w:pPr>
        <w:pStyle w:val="ListParagraph"/>
        <w:numPr>
          <w:ilvl w:val="0"/>
          <w:numId w:val="7"/>
        </w:numPr>
      </w:pPr>
      <w:r>
        <w:t>Leave the defaults for the location of the Database, log files, and SYSVOL folders.</w:t>
      </w:r>
    </w:p>
    <w:p w14:paraId="188921EB" w14:textId="77777777" w:rsidR="004D6D8C" w:rsidRDefault="004D6D8C" w:rsidP="004D6D8C">
      <w:pPr>
        <w:pStyle w:val="ListParagraph"/>
        <w:numPr>
          <w:ilvl w:val="0"/>
          <w:numId w:val="7"/>
        </w:numPr>
      </w:pPr>
      <w:r>
        <w:t xml:space="preserve">Enter a recovery mode password. </w:t>
      </w:r>
      <w:r w:rsidRPr="001C5138">
        <w:rPr>
          <w:b/>
        </w:rPr>
        <w:t>Typically this password is something very secure</w:t>
      </w:r>
      <w:r>
        <w:t xml:space="preserve"> because it is used by an administrator to restore settings, but you should stick with something easy to remember (e.g. </w:t>
      </w:r>
      <w:r w:rsidRPr="00A44F1F">
        <w:rPr>
          <w:color w:val="FF0000"/>
        </w:rPr>
        <w:t>Password1</w:t>
      </w:r>
      <w:r>
        <w:t xml:space="preserve">).  You will need to verify the password and then click </w:t>
      </w:r>
      <w:proofErr w:type="gramStart"/>
      <w:r w:rsidRPr="00A44F1F">
        <w:rPr>
          <w:b/>
        </w:rPr>
        <w:t>Next</w:t>
      </w:r>
      <w:proofErr w:type="gramEnd"/>
      <w:r>
        <w:t>.</w:t>
      </w:r>
    </w:p>
    <w:p w14:paraId="5FE6F2DC" w14:textId="77777777" w:rsidR="004D6D8C" w:rsidRDefault="004D6D8C" w:rsidP="004D6D8C">
      <w:pPr>
        <w:pStyle w:val="ListParagraph"/>
        <w:numPr>
          <w:ilvl w:val="0"/>
          <w:numId w:val="7"/>
        </w:numPr>
      </w:pPr>
      <w:r>
        <w:t xml:space="preserve">Check your settings and press </w:t>
      </w:r>
      <w:proofErr w:type="gramStart"/>
      <w:r>
        <w:rPr>
          <w:b/>
        </w:rPr>
        <w:t>Next</w:t>
      </w:r>
      <w:proofErr w:type="gramEnd"/>
      <w:r>
        <w:rPr>
          <w:b/>
        </w:rPr>
        <w:t>.</w:t>
      </w:r>
    </w:p>
    <w:p w14:paraId="39FFCE7E" w14:textId="77777777" w:rsidR="004D6D8C" w:rsidRDefault="004D6D8C" w:rsidP="004D6D8C">
      <w:pPr>
        <w:pStyle w:val="ListParagraph"/>
        <w:numPr>
          <w:ilvl w:val="0"/>
          <w:numId w:val="7"/>
        </w:numPr>
      </w:pPr>
      <w:r>
        <w:t xml:space="preserve">Check the </w:t>
      </w:r>
      <w:r w:rsidRPr="00A44F1F">
        <w:rPr>
          <w:b/>
        </w:rPr>
        <w:t>Reboot on completion</w:t>
      </w:r>
      <w:r>
        <w:t xml:space="preserve"> checkbox and wait for Active Directory to finish the configuration.</w:t>
      </w:r>
    </w:p>
    <w:p w14:paraId="25A1992F" w14:textId="77777777" w:rsidR="004D6D8C" w:rsidRDefault="004D6D8C" w:rsidP="004D6D8C">
      <w:pPr>
        <w:pStyle w:val="ListParagraph"/>
        <w:numPr>
          <w:ilvl w:val="0"/>
          <w:numId w:val="7"/>
        </w:numPr>
      </w:pPr>
      <w:r>
        <w:t>If you were successful, you should see your domain name in the login window after your virtual machine reboots.</w:t>
      </w:r>
    </w:p>
    <w:p w14:paraId="437E58A5" w14:textId="77777777" w:rsidR="004D6D8C" w:rsidRDefault="004D6D8C" w:rsidP="004D6D8C">
      <w:pPr>
        <w:pStyle w:val="ListParagraph"/>
        <w:numPr>
          <w:ilvl w:val="0"/>
          <w:numId w:val="7"/>
        </w:numPr>
      </w:pPr>
      <w:r>
        <w:t>Log back in as administrator with your normal password. Notice that your Administrator username and password was migrated to the domain (although your password may have expired, if so change it to Password2).</w:t>
      </w:r>
    </w:p>
    <w:p w14:paraId="611B9119" w14:textId="77777777" w:rsidR="004D6D8C" w:rsidRDefault="004D6D8C" w:rsidP="004D6D8C">
      <w:pPr>
        <w:pStyle w:val="ListParagraph"/>
      </w:pPr>
    </w:p>
    <w:p w14:paraId="799A6025" w14:textId="77777777" w:rsidR="004D6D8C" w:rsidRDefault="004D6D8C" w:rsidP="004D6D8C">
      <w:pPr>
        <w:pStyle w:val="Heading3"/>
      </w:pPr>
      <w:r>
        <w:t>Configuring local password policies</w:t>
      </w:r>
    </w:p>
    <w:p w14:paraId="32675325" w14:textId="78C611BD" w:rsidR="004D6D8C" w:rsidRDefault="004D6D8C" w:rsidP="004D6D8C">
      <w:pPr>
        <w:pStyle w:val="InnerSectionHeading"/>
        <w:framePr w:wrap="notBeside"/>
      </w:pPr>
      <w:r>
        <w:t>general steps</w:t>
      </w:r>
    </w:p>
    <w:p w14:paraId="40ED74E7" w14:textId="77777777" w:rsidR="004D6D8C" w:rsidRDefault="004D6D8C" w:rsidP="004D6D8C">
      <w:pPr>
        <w:pStyle w:val="ListParagraph"/>
        <w:numPr>
          <w:ilvl w:val="0"/>
          <w:numId w:val="40"/>
        </w:numPr>
      </w:pPr>
      <w:r>
        <w:t xml:space="preserve">Verify that both your </w:t>
      </w:r>
      <w:r>
        <w:rPr>
          <w:b/>
        </w:rPr>
        <w:t>Default Domain Controllers Policy</w:t>
      </w:r>
      <w:r>
        <w:t xml:space="preserve"> and the </w:t>
      </w:r>
      <w:r>
        <w:rPr>
          <w:b/>
        </w:rPr>
        <w:t>Default Domain Policy</w:t>
      </w:r>
      <w:r>
        <w:t xml:space="preserve"> are </w:t>
      </w:r>
      <w:r>
        <w:rPr>
          <w:b/>
        </w:rPr>
        <w:t>Link Enabled.</w:t>
      </w:r>
    </w:p>
    <w:p w14:paraId="70AAA02D" w14:textId="77777777" w:rsidR="004D6D8C" w:rsidRDefault="004D6D8C" w:rsidP="004D6D8C">
      <w:pPr>
        <w:pStyle w:val="ListParagraph"/>
        <w:numPr>
          <w:ilvl w:val="0"/>
          <w:numId w:val="40"/>
        </w:numPr>
      </w:pPr>
      <w:r>
        <w:t xml:space="preserve">Edit the </w:t>
      </w:r>
      <w:r>
        <w:rPr>
          <w:b/>
        </w:rPr>
        <w:t>Password Policy</w:t>
      </w:r>
      <w:r>
        <w:t xml:space="preserve"> of the </w:t>
      </w:r>
      <w:r>
        <w:rPr>
          <w:b/>
        </w:rPr>
        <w:t>Default Domain Policy</w:t>
      </w:r>
      <w:r>
        <w:t xml:space="preserve"> to match the following:</w:t>
      </w:r>
    </w:p>
    <w:p w14:paraId="5CCFCB84" w14:textId="77777777" w:rsidR="004D6D8C" w:rsidRDefault="004D6D8C" w:rsidP="004D6D8C">
      <w:pPr>
        <w:pStyle w:val="ListParagraph"/>
        <w:numPr>
          <w:ilvl w:val="1"/>
          <w:numId w:val="40"/>
        </w:numPr>
        <w:spacing w:before="0" w:after="0" w:line="240" w:lineRule="auto"/>
      </w:pPr>
      <w:r>
        <w:t>Enforce password history = 5 (number of previous passwords stored)</w:t>
      </w:r>
    </w:p>
    <w:p w14:paraId="2ABF79D2" w14:textId="77777777" w:rsidR="004D6D8C" w:rsidRDefault="004D6D8C" w:rsidP="004D6D8C">
      <w:pPr>
        <w:pStyle w:val="ListParagraph"/>
        <w:numPr>
          <w:ilvl w:val="1"/>
          <w:numId w:val="40"/>
        </w:numPr>
        <w:spacing w:before="0" w:after="0" w:line="240" w:lineRule="auto"/>
      </w:pPr>
      <w:r>
        <w:t>Maximum password age = 30</w:t>
      </w:r>
    </w:p>
    <w:p w14:paraId="0EB1323A" w14:textId="77777777" w:rsidR="004D6D8C" w:rsidRDefault="004D6D8C" w:rsidP="004D6D8C">
      <w:pPr>
        <w:pStyle w:val="ListParagraph"/>
        <w:numPr>
          <w:ilvl w:val="1"/>
          <w:numId w:val="40"/>
        </w:numPr>
        <w:spacing w:before="0" w:after="0" w:line="240" w:lineRule="auto"/>
      </w:pPr>
      <w:r>
        <w:t>Minimum password age = 1</w:t>
      </w:r>
    </w:p>
    <w:p w14:paraId="3EE092BE" w14:textId="77777777" w:rsidR="004D6D8C" w:rsidRDefault="004D6D8C" w:rsidP="004D6D8C">
      <w:pPr>
        <w:pStyle w:val="ListParagraph"/>
        <w:numPr>
          <w:ilvl w:val="1"/>
          <w:numId w:val="40"/>
        </w:numPr>
        <w:spacing w:before="0" w:after="0" w:line="240" w:lineRule="auto"/>
      </w:pPr>
      <w:r>
        <w:t>Minimum password length = 5</w:t>
      </w:r>
    </w:p>
    <w:p w14:paraId="486A5B4A" w14:textId="77777777" w:rsidR="004D6D8C" w:rsidRDefault="004D6D8C" w:rsidP="004D6D8C">
      <w:pPr>
        <w:pStyle w:val="ListParagraph"/>
        <w:numPr>
          <w:ilvl w:val="1"/>
          <w:numId w:val="40"/>
        </w:numPr>
        <w:spacing w:before="0" w:after="0" w:line="240" w:lineRule="auto"/>
      </w:pPr>
      <w:r>
        <w:t>Password must meet complexity requirements = Disabled</w:t>
      </w:r>
    </w:p>
    <w:p w14:paraId="333CFEAD" w14:textId="77777777" w:rsidR="004D6D8C" w:rsidRDefault="004D6D8C" w:rsidP="004D6D8C">
      <w:pPr>
        <w:pStyle w:val="ListParagraph"/>
        <w:numPr>
          <w:ilvl w:val="1"/>
          <w:numId w:val="40"/>
        </w:numPr>
        <w:spacing w:before="0" w:after="0" w:line="240" w:lineRule="auto"/>
      </w:pPr>
      <w:r>
        <w:t xml:space="preserve">Store password using… = </w:t>
      </w:r>
      <w:bookmarkStart w:id="0" w:name="_GoBack"/>
      <w:r>
        <w:t>Disable</w:t>
      </w:r>
      <w:bookmarkEnd w:id="0"/>
      <w:r>
        <w:t>d</w:t>
      </w:r>
    </w:p>
    <w:p w14:paraId="4602EFB0" w14:textId="77777777" w:rsidR="004D6D8C" w:rsidRPr="0070079B" w:rsidRDefault="004D6D8C" w:rsidP="004D6D8C">
      <w:pPr>
        <w:pStyle w:val="ListParagraph"/>
        <w:numPr>
          <w:ilvl w:val="0"/>
          <w:numId w:val="40"/>
        </w:numPr>
      </w:pPr>
      <w:r>
        <w:lastRenderedPageBreak/>
        <w:t xml:space="preserve">Why is disabling complexity requirements in a typical network environment wise or unwise? </w:t>
      </w:r>
      <w:r w:rsidRPr="00E6177D">
        <w:rPr>
          <w:color w:val="FF0000"/>
        </w:rPr>
        <w:t>__</w:t>
      </w:r>
      <w:r>
        <w:rPr>
          <w:color w:val="FF0000"/>
        </w:rPr>
        <w:t>LS2__</w:t>
      </w:r>
    </w:p>
    <w:p w14:paraId="79B21FA8" w14:textId="77777777" w:rsidR="004D6D8C" w:rsidRDefault="004D6D8C" w:rsidP="004D6D8C">
      <w:pPr>
        <w:pStyle w:val="ListParagraph"/>
        <w:numPr>
          <w:ilvl w:val="0"/>
          <w:numId w:val="40"/>
        </w:numPr>
      </w:pPr>
      <w:r>
        <w:t>Allow domain users to be able to log on locally.</w:t>
      </w:r>
    </w:p>
    <w:p w14:paraId="41755F60" w14:textId="77777777" w:rsidR="004D6D8C" w:rsidRDefault="004D6D8C" w:rsidP="004D6D8C">
      <w:pPr>
        <w:pStyle w:val="ListParagraph"/>
        <w:numPr>
          <w:ilvl w:val="1"/>
          <w:numId w:val="40"/>
        </w:numPr>
      </w:pPr>
      <w:r>
        <w:t xml:space="preserve">How is that different from logging onto a machine as a domain user? </w:t>
      </w:r>
      <w:r w:rsidRPr="00A37F95">
        <w:rPr>
          <w:color w:val="FF0000"/>
        </w:rPr>
        <w:t>__</w:t>
      </w:r>
      <w:r>
        <w:rPr>
          <w:color w:val="FF0000"/>
        </w:rPr>
        <w:t>LS3</w:t>
      </w:r>
      <w:r w:rsidRPr="00A37F95">
        <w:rPr>
          <w:color w:val="FF0000"/>
        </w:rPr>
        <w:t>__</w:t>
      </w:r>
      <w:r>
        <w:rPr>
          <w:color w:val="FF0000"/>
        </w:rPr>
        <w:t xml:space="preserve"> </w:t>
      </w:r>
      <w:r>
        <w:t xml:space="preserve"> </w:t>
      </w:r>
    </w:p>
    <w:p w14:paraId="4ED8BCB7" w14:textId="77777777" w:rsidR="004D6D8C" w:rsidRDefault="004D6D8C" w:rsidP="004D6D8C">
      <w:pPr>
        <w:pStyle w:val="ListParagraph"/>
        <w:numPr>
          <w:ilvl w:val="1"/>
          <w:numId w:val="40"/>
        </w:numPr>
      </w:pPr>
      <w:r>
        <w:t xml:space="preserve">Why might we not allow this ability in a typical corporate network? </w:t>
      </w:r>
      <w:r w:rsidRPr="00A37F95">
        <w:rPr>
          <w:color w:val="FF0000"/>
        </w:rPr>
        <w:t>__</w:t>
      </w:r>
      <w:r>
        <w:rPr>
          <w:color w:val="FF0000"/>
        </w:rPr>
        <w:t>LS4</w:t>
      </w:r>
      <w:r w:rsidRPr="00A37F95">
        <w:rPr>
          <w:color w:val="FF0000"/>
        </w:rPr>
        <w:t>__</w:t>
      </w:r>
    </w:p>
    <w:p w14:paraId="6BCCA653" w14:textId="77777777" w:rsidR="004D6D8C" w:rsidRDefault="004D6D8C" w:rsidP="004D6D8C">
      <w:pPr>
        <w:pStyle w:val="ListParagraph"/>
        <w:numPr>
          <w:ilvl w:val="1"/>
          <w:numId w:val="40"/>
        </w:numPr>
      </w:pPr>
      <w:r>
        <w:t xml:space="preserve">Add </w:t>
      </w:r>
      <w:r>
        <w:rPr>
          <w:b/>
        </w:rPr>
        <w:t>Domain Users</w:t>
      </w:r>
      <w:r>
        <w:t xml:space="preserve"> i</w:t>
      </w:r>
      <w:r w:rsidRPr="00C07773">
        <w:t>n</w:t>
      </w:r>
      <w:r>
        <w:t xml:space="preserve"> the </w:t>
      </w:r>
      <w:r>
        <w:rPr>
          <w:b/>
        </w:rPr>
        <w:t>Local Policies</w:t>
      </w:r>
      <w:r>
        <w:t xml:space="preserve"> under </w:t>
      </w:r>
      <w:r>
        <w:rPr>
          <w:b/>
        </w:rPr>
        <w:t>Default Domain Controllers Policy</w:t>
      </w:r>
      <w:r>
        <w:t>.</w:t>
      </w:r>
    </w:p>
    <w:p w14:paraId="4A186A23" w14:textId="7525033D" w:rsidR="004D6D8C" w:rsidRPr="0070079B" w:rsidRDefault="004D6D8C" w:rsidP="004D6D8C">
      <w:pPr>
        <w:pStyle w:val="ListParagraph"/>
        <w:numPr>
          <w:ilvl w:val="0"/>
          <w:numId w:val="40"/>
        </w:numPr>
      </w:pPr>
      <w:r>
        <w:t>Refresh the domain settings in cache.</w:t>
      </w:r>
    </w:p>
    <w:p w14:paraId="25ACAD37" w14:textId="77777777" w:rsidR="004D6D8C" w:rsidRPr="0070079B" w:rsidRDefault="004D6D8C" w:rsidP="004D6D8C">
      <w:pPr>
        <w:pStyle w:val="InnerSectionHeading"/>
        <w:framePr w:wrap="notBeside"/>
      </w:pPr>
      <w:r>
        <w:t>Detailed Steps</w:t>
      </w:r>
    </w:p>
    <w:p w14:paraId="6C7DCB0E" w14:textId="77777777" w:rsidR="004D6D8C" w:rsidRDefault="004D6D8C" w:rsidP="004D6D8C">
      <w:pPr>
        <w:pStyle w:val="ListParagraph"/>
        <w:numPr>
          <w:ilvl w:val="0"/>
          <w:numId w:val="8"/>
        </w:numPr>
      </w:pPr>
      <w:r>
        <w:t xml:space="preserve">Now that you have created a domain and domain controller, you may want to configure the local security policies for your domain.  To accomplish this task, navigate to </w:t>
      </w:r>
      <w:r>
        <w:rPr>
          <w:b/>
        </w:rPr>
        <w:t>Start</w:t>
      </w:r>
      <w:r>
        <w:t xml:space="preserve"> </w:t>
      </w:r>
      <w:r>
        <w:sym w:font="Wingdings" w:char="F0E0"/>
      </w:r>
      <w:r>
        <w:t xml:space="preserve"> </w:t>
      </w:r>
      <w:r>
        <w:rPr>
          <w:b/>
        </w:rPr>
        <w:t>Administrative</w:t>
      </w:r>
      <w:r w:rsidRPr="00A44F1F">
        <w:rPr>
          <w:b/>
        </w:rPr>
        <w:t xml:space="preserve"> Tools</w:t>
      </w:r>
      <w:r>
        <w:t xml:space="preserve"> </w:t>
      </w:r>
      <w:r>
        <w:sym w:font="Wingdings" w:char="F0E0"/>
      </w:r>
      <w:r w:rsidRPr="00A44F1F">
        <w:rPr>
          <w:b/>
        </w:rPr>
        <w:t>Group Policy Management</w:t>
      </w:r>
      <w:r>
        <w:t xml:space="preserve">. </w:t>
      </w:r>
    </w:p>
    <w:p w14:paraId="30E3BB24" w14:textId="77777777" w:rsidR="004D6D8C" w:rsidRDefault="004D6D8C" w:rsidP="004D6D8C">
      <w:pPr>
        <w:pStyle w:val="ListParagraph"/>
        <w:numPr>
          <w:ilvl w:val="0"/>
          <w:numId w:val="8"/>
        </w:numPr>
      </w:pPr>
      <w:r>
        <w:t xml:space="preserve">Expand the </w:t>
      </w:r>
      <w:r w:rsidRPr="00A44F1F">
        <w:rPr>
          <w:b/>
        </w:rPr>
        <w:t>Forest</w:t>
      </w:r>
      <w:r>
        <w:t xml:space="preserve"> on the left, then </w:t>
      </w:r>
      <w:r w:rsidRPr="00A44F1F">
        <w:rPr>
          <w:b/>
        </w:rPr>
        <w:t>Domains</w:t>
      </w:r>
      <w:r>
        <w:t xml:space="preserve">, then the domain you just created, then </w:t>
      </w:r>
      <w:r w:rsidRPr="00A51862">
        <w:rPr>
          <w:b/>
        </w:rPr>
        <w:t>Group Policy Objects</w:t>
      </w:r>
      <w:r>
        <w:t xml:space="preserve">. </w:t>
      </w:r>
    </w:p>
    <w:p w14:paraId="2B8F3304" w14:textId="77777777" w:rsidR="004D6D8C" w:rsidRPr="00DA1325" w:rsidRDefault="004D6D8C" w:rsidP="004D6D8C">
      <w:pPr>
        <w:pStyle w:val="ListParagraph"/>
        <w:numPr>
          <w:ilvl w:val="0"/>
          <w:numId w:val="8"/>
        </w:numPr>
      </w:pPr>
      <w:r>
        <w:t xml:space="preserve">Double Click on the </w:t>
      </w:r>
      <w:r w:rsidRPr="000C5554">
        <w:rPr>
          <w:b/>
        </w:rPr>
        <w:t xml:space="preserve">Default Domain </w:t>
      </w:r>
      <w:r>
        <w:rPr>
          <w:b/>
        </w:rPr>
        <w:t>Controllers Policy</w:t>
      </w:r>
    </w:p>
    <w:p w14:paraId="2FA4D940" w14:textId="77777777" w:rsidR="004D6D8C" w:rsidRDefault="004D6D8C" w:rsidP="004D6D8C">
      <w:pPr>
        <w:pStyle w:val="ListParagraph"/>
        <w:ind w:left="1440"/>
      </w:pPr>
      <w:r>
        <w:rPr>
          <w:noProof/>
          <w:lang w:bidi="ar-SA"/>
        </w:rPr>
        <w:drawing>
          <wp:inline distT="0" distB="0" distL="0" distR="0" wp14:anchorId="387A3393" wp14:editId="43196518">
            <wp:extent cx="2781300" cy="22764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781300" cy="2276475"/>
                    </a:xfrm>
                    <a:prstGeom prst="rect">
                      <a:avLst/>
                    </a:prstGeom>
                    <a:noFill/>
                    <a:ln w="9525">
                      <a:noFill/>
                      <a:miter lim="800000"/>
                      <a:headEnd/>
                      <a:tailEnd/>
                    </a:ln>
                  </pic:spPr>
                </pic:pic>
              </a:graphicData>
            </a:graphic>
          </wp:inline>
        </w:drawing>
      </w:r>
    </w:p>
    <w:p w14:paraId="622F39F3" w14:textId="45877F74" w:rsidR="004D6D8C" w:rsidRDefault="004D6D8C" w:rsidP="004D6D8C">
      <w:pPr>
        <w:pStyle w:val="ListParagraph"/>
        <w:numPr>
          <w:ilvl w:val="1"/>
          <w:numId w:val="8"/>
        </w:numPr>
      </w:pPr>
      <w:r>
        <w:t xml:space="preserve">Right-click on the folder icon (under “Location”), labeled:  </w:t>
      </w:r>
      <w:r w:rsidR="00CE73EF">
        <w:rPr>
          <w:b/>
        </w:rPr>
        <w:t>Domain Controllers</w:t>
      </w:r>
      <w:r>
        <w:t xml:space="preserve"> and verify that it is </w:t>
      </w:r>
      <w:r w:rsidRPr="00E50F19">
        <w:rPr>
          <w:b/>
        </w:rPr>
        <w:t>Link Enabled</w:t>
      </w:r>
      <w:r>
        <w:t>. (There should be a check mark)</w:t>
      </w:r>
    </w:p>
    <w:p w14:paraId="48CF06FA" w14:textId="77777777" w:rsidR="004D6D8C" w:rsidRDefault="004D6D8C" w:rsidP="004D6D8C">
      <w:pPr>
        <w:pStyle w:val="ListParagraph"/>
        <w:ind w:left="1440"/>
      </w:pPr>
      <w:r>
        <w:rPr>
          <w:noProof/>
          <w:lang w:bidi="ar-SA"/>
        </w:rPr>
        <w:drawing>
          <wp:inline distT="0" distB="0" distL="0" distR="0" wp14:anchorId="404829A1" wp14:editId="2B71CC26">
            <wp:extent cx="2133600" cy="952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133600" cy="952500"/>
                    </a:xfrm>
                    <a:prstGeom prst="rect">
                      <a:avLst/>
                    </a:prstGeom>
                    <a:noFill/>
                    <a:ln w="9525">
                      <a:noFill/>
                      <a:miter lim="800000"/>
                      <a:headEnd/>
                      <a:tailEnd/>
                    </a:ln>
                  </pic:spPr>
                </pic:pic>
              </a:graphicData>
            </a:graphic>
          </wp:inline>
        </w:drawing>
      </w:r>
    </w:p>
    <w:p w14:paraId="494B8DA5" w14:textId="77777777" w:rsidR="004D6D8C" w:rsidRDefault="004D6D8C" w:rsidP="004D6D8C">
      <w:pPr>
        <w:pStyle w:val="ListParagraph"/>
        <w:numPr>
          <w:ilvl w:val="0"/>
          <w:numId w:val="8"/>
        </w:numPr>
      </w:pPr>
      <w:r>
        <w:t xml:space="preserve">Now go to the navigation pane on the left and Click on the </w:t>
      </w:r>
      <w:r w:rsidRPr="000C5554">
        <w:rPr>
          <w:b/>
        </w:rPr>
        <w:t>Default Domain Policy</w:t>
      </w:r>
      <w:r>
        <w:t xml:space="preserve">. </w:t>
      </w:r>
    </w:p>
    <w:p w14:paraId="7285D133" w14:textId="77777777" w:rsidR="004D6D8C" w:rsidRDefault="004D6D8C" w:rsidP="004D6D8C">
      <w:pPr>
        <w:pStyle w:val="ListParagraph"/>
        <w:numPr>
          <w:ilvl w:val="1"/>
          <w:numId w:val="8"/>
        </w:numPr>
      </w:pPr>
      <w:r>
        <w:t>Right-click on the icon (under “Location”) labeled:  “</w:t>
      </w:r>
      <w:r>
        <w:rPr>
          <w:b/>
        </w:rPr>
        <w:t>&lt;</w:t>
      </w:r>
      <w:proofErr w:type="spellStart"/>
      <w:r>
        <w:rPr>
          <w:b/>
        </w:rPr>
        <w:t>yourdomain</w:t>
      </w:r>
      <w:proofErr w:type="spellEnd"/>
      <w:r>
        <w:rPr>
          <w:b/>
        </w:rPr>
        <w:t>&gt;.local”</w:t>
      </w:r>
      <w:r>
        <w:t xml:space="preserve"> and verify that it is </w:t>
      </w:r>
      <w:r>
        <w:rPr>
          <w:b/>
        </w:rPr>
        <w:t>Link Enabled</w:t>
      </w:r>
      <w:r>
        <w:t>.  (There should be a check mark).</w:t>
      </w:r>
    </w:p>
    <w:p w14:paraId="12B77EB3" w14:textId="77777777" w:rsidR="004D6D8C" w:rsidRPr="00CA7CEA" w:rsidRDefault="004D6D8C" w:rsidP="004D6D8C">
      <w:pPr>
        <w:pStyle w:val="ListParagraph"/>
        <w:numPr>
          <w:ilvl w:val="0"/>
          <w:numId w:val="8"/>
        </w:numPr>
      </w:pPr>
      <w:r w:rsidRPr="00CA7CEA">
        <w:t>Right click on</w:t>
      </w:r>
      <w:r w:rsidRPr="00CA7CEA">
        <w:rPr>
          <w:b/>
        </w:rPr>
        <w:t xml:space="preserve"> Default Domain Policy </w:t>
      </w:r>
      <w:r w:rsidRPr="00CA7CEA">
        <w:t>and select</w:t>
      </w:r>
      <w:r w:rsidRPr="00CA7CEA">
        <w:rPr>
          <w:b/>
        </w:rPr>
        <w:t xml:space="preserve"> “Edit…”</w:t>
      </w:r>
    </w:p>
    <w:p w14:paraId="24846588" w14:textId="77777777" w:rsidR="004D6D8C" w:rsidRPr="00CA7CEA" w:rsidRDefault="004D6D8C" w:rsidP="004D6D8C">
      <w:pPr>
        <w:pStyle w:val="ListParagraph"/>
        <w:numPr>
          <w:ilvl w:val="0"/>
          <w:numId w:val="8"/>
        </w:numPr>
      </w:pPr>
      <w:r w:rsidRPr="00CA7CEA">
        <w:t xml:space="preserve">Navigate to </w:t>
      </w:r>
      <w:r w:rsidRPr="00CA7CEA">
        <w:rPr>
          <w:b/>
        </w:rPr>
        <w:t>Computer Configuration</w:t>
      </w:r>
      <w:r w:rsidRPr="00CA7CEA">
        <w:t xml:space="preserve"> </w:t>
      </w:r>
      <w:r w:rsidRPr="00CA7CEA">
        <w:sym w:font="Wingdings" w:char="F0E0"/>
      </w:r>
      <w:r w:rsidRPr="00CA7CEA">
        <w:t xml:space="preserve"> </w:t>
      </w:r>
      <w:r w:rsidRPr="00CA7CEA">
        <w:rPr>
          <w:b/>
        </w:rPr>
        <w:t>Policies</w:t>
      </w:r>
      <w:r w:rsidRPr="00CA7CEA">
        <w:t xml:space="preserve"> </w:t>
      </w:r>
      <w:r w:rsidRPr="00CA7CEA">
        <w:sym w:font="Wingdings" w:char="F0E0"/>
      </w:r>
      <w:r w:rsidRPr="00CA7CEA">
        <w:t xml:space="preserve"> </w:t>
      </w:r>
      <w:r w:rsidRPr="00CA7CEA">
        <w:rPr>
          <w:b/>
        </w:rPr>
        <w:t>Windows Settings</w:t>
      </w:r>
      <w:r w:rsidRPr="00CA7CEA">
        <w:t xml:space="preserve"> </w:t>
      </w:r>
      <w:r w:rsidRPr="00CA7CEA">
        <w:sym w:font="Wingdings" w:char="F0E0"/>
      </w:r>
      <w:r w:rsidRPr="00CA7CEA">
        <w:t xml:space="preserve"> </w:t>
      </w:r>
      <w:r w:rsidRPr="00CA7CEA">
        <w:rPr>
          <w:b/>
        </w:rPr>
        <w:t>Security Settings.</w:t>
      </w:r>
    </w:p>
    <w:p w14:paraId="0637D758" w14:textId="77777777" w:rsidR="004D6D8C" w:rsidRDefault="004D6D8C" w:rsidP="004D6D8C">
      <w:pPr>
        <w:pStyle w:val="ListParagraph"/>
        <w:numPr>
          <w:ilvl w:val="0"/>
          <w:numId w:val="8"/>
        </w:numPr>
      </w:pPr>
      <w:r>
        <w:t xml:space="preserve">Expand </w:t>
      </w:r>
      <w:r w:rsidRPr="00E249DD">
        <w:rPr>
          <w:b/>
        </w:rPr>
        <w:t>Account Policies</w:t>
      </w:r>
      <w:r>
        <w:t xml:space="preserve">, and then click on </w:t>
      </w:r>
      <w:r w:rsidRPr="00E249DD">
        <w:rPr>
          <w:b/>
        </w:rPr>
        <w:t>Password Policy</w:t>
      </w:r>
      <w:r>
        <w:t>.</w:t>
      </w:r>
    </w:p>
    <w:p w14:paraId="274D02A4" w14:textId="77777777" w:rsidR="004D6D8C" w:rsidRDefault="004D6D8C" w:rsidP="004D6D8C">
      <w:pPr>
        <w:pStyle w:val="ListParagraph"/>
        <w:numPr>
          <w:ilvl w:val="0"/>
          <w:numId w:val="8"/>
        </w:numPr>
      </w:pPr>
      <w:r>
        <w:t xml:space="preserve">Double click on </w:t>
      </w:r>
      <w:r w:rsidRPr="0099311B">
        <w:rPr>
          <w:b/>
        </w:rPr>
        <w:t>various</w:t>
      </w:r>
      <w:r>
        <w:rPr>
          <w:b/>
        </w:rPr>
        <w:t xml:space="preserve"> properties</w:t>
      </w:r>
      <w:r>
        <w:t xml:space="preserve"> to make changes and see an explanation of what the setting does.</w:t>
      </w:r>
      <w:r w:rsidRPr="0099311B">
        <w:rPr>
          <w:noProof/>
          <w:lang w:bidi="ar-SA"/>
        </w:rPr>
        <w:t xml:space="preserve"> </w:t>
      </w:r>
    </w:p>
    <w:p w14:paraId="506B25D8" w14:textId="5A534AF1" w:rsidR="004D6D8C" w:rsidRDefault="004D6D8C" w:rsidP="004D6D8C">
      <w:pPr>
        <w:pStyle w:val="ListParagraph"/>
      </w:pPr>
      <w:r>
        <w:rPr>
          <w:noProof/>
          <w:lang w:bidi="ar-SA"/>
        </w:rPr>
        <w:lastRenderedPageBreak/>
        <w:drawing>
          <wp:inline distT="0" distB="0" distL="0" distR="0" wp14:anchorId="47B18C4B" wp14:editId="016005D2">
            <wp:extent cx="2486025" cy="18573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2486025" cy="1857375"/>
                    </a:xfrm>
                    <a:prstGeom prst="rect">
                      <a:avLst/>
                    </a:prstGeom>
                    <a:noFill/>
                    <a:ln w="9525">
                      <a:noFill/>
                      <a:miter lim="800000"/>
                      <a:headEnd/>
                      <a:tailEnd/>
                    </a:ln>
                  </pic:spPr>
                </pic:pic>
              </a:graphicData>
            </a:graphic>
          </wp:inline>
        </w:drawing>
      </w:r>
      <w:r w:rsidR="00341A2F">
        <w:t>9</w:t>
      </w:r>
    </w:p>
    <w:p w14:paraId="3997A842" w14:textId="77777777" w:rsidR="004D6D8C" w:rsidRDefault="004D6D8C" w:rsidP="004D6D8C">
      <w:pPr>
        <w:pStyle w:val="ListParagraph"/>
        <w:spacing w:before="0" w:after="0" w:line="240" w:lineRule="auto"/>
      </w:pPr>
      <w:r>
        <w:t xml:space="preserve">Confused? </w:t>
      </w:r>
      <w:r>
        <w:sym w:font="Wingdings" w:char="F0E0"/>
      </w:r>
      <w:r>
        <w:t>Notice, as you make changes, Windows will Explain what each setting does!</w:t>
      </w:r>
    </w:p>
    <w:p w14:paraId="0A1ECF2F" w14:textId="77777777" w:rsidR="004D6D8C" w:rsidRDefault="004D6D8C" w:rsidP="004D6D8C">
      <w:pPr>
        <w:pStyle w:val="ListParagraph"/>
        <w:spacing w:before="0" w:after="0" w:line="240" w:lineRule="auto"/>
      </w:pPr>
    </w:p>
    <w:p w14:paraId="5AFF046E" w14:textId="77777777" w:rsidR="004D6D8C" w:rsidRDefault="004D6D8C" w:rsidP="004D6D8C">
      <w:pPr>
        <w:pStyle w:val="ListParagraph"/>
        <w:numPr>
          <w:ilvl w:val="0"/>
          <w:numId w:val="8"/>
        </w:numPr>
        <w:spacing w:before="0" w:after="0" w:line="240" w:lineRule="auto"/>
      </w:pPr>
      <w:r>
        <w:t>Take a moment to explore the password settings in the local policy before changing the policy requirements to the following:</w:t>
      </w:r>
    </w:p>
    <w:p w14:paraId="0459DF4F" w14:textId="77777777" w:rsidR="004D6D8C" w:rsidRDefault="004D6D8C" w:rsidP="004D6D8C">
      <w:pPr>
        <w:pStyle w:val="ListParagraph"/>
        <w:spacing w:before="0" w:after="0" w:line="240" w:lineRule="auto"/>
      </w:pPr>
    </w:p>
    <w:p w14:paraId="06D88A08" w14:textId="77777777" w:rsidR="004D6D8C" w:rsidRDefault="004D6D8C" w:rsidP="004D6D8C">
      <w:pPr>
        <w:pStyle w:val="ListParagraph"/>
        <w:spacing w:before="0" w:after="0" w:line="240" w:lineRule="auto"/>
      </w:pPr>
      <w:r>
        <w:t>Enforce password history = 5 (number of previous passwords stored)</w:t>
      </w:r>
    </w:p>
    <w:p w14:paraId="3C340E74" w14:textId="77777777" w:rsidR="004D6D8C" w:rsidRDefault="004D6D8C" w:rsidP="004D6D8C">
      <w:pPr>
        <w:spacing w:before="0" w:after="0" w:line="240" w:lineRule="auto"/>
        <w:ind w:left="720"/>
      </w:pPr>
      <w:r>
        <w:t>Maximum password age = 30</w:t>
      </w:r>
    </w:p>
    <w:p w14:paraId="341B3ECD" w14:textId="77777777" w:rsidR="004D6D8C" w:rsidRDefault="004D6D8C" w:rsidP="004D6D8C">
      <w:pPr>
        <w:spacing w:before="0" w:after="0" w:line="240" w:lineRule="auto"/>
        <w:ind w:left="720"/>
      </w:pPr>
      <w:r>
        <w:t>Minimum password age = 1</w:t>
      </w:r>
    </w:p>
    <w:p w14:paraId="1444FCF7" w14:textId="77777777" w:rsidR="004D6D8C" w:rsidRDefault="004D6D8C" w:rsidP="004D6D8C">
      <w:pPr>
        <w:spacing w:before="0" w:after="0" w:line="240" w:lineRule="auto"/>
        <w:ind w:left="720"/>
      </w:pPr>
      <w:r>
        <w:t>Minimum password length = 5</w:t>
      </w:r>
    </w:p>
    <w:p w14:paraId="35A955F0" w14:textId="77777777" w:rsidR="004D6D8C" w:rsidRDefault="004D6D8C" w:rsidP="004D6D8C">
      <w:pPr>
        <w:spacing w:before="0" w:after="0" w:line="240" w:lineRule="auto"/>
        <w:ind w:left="720"/>
      </w:pPr>
      <w:r>
        <w:t>Password must meet complexity requirements = Disabled</w:t>
      </w:r>
    </w:p>
    <w:p w14:paraId="3C52B998" w14:textId="77777777" w:rsidR="004D6D8C" w:rsidRDefault="004D6D8C" w:rsidP="004D6D8C">
      <w:pPr>
        <w:spacing w:before="0" w:after="0" w:line="240" w:lineRule="auto"/>
        <w:ind w:left="720"/>
      </w:pPr>
      <w:r>
        <w:t>Store password using… = Disabled</w:t>
      </w:r>
    </w:p>
    <w:p w14:paraId="4CA6DB27" w14:textId="77777777" w:rsidR="004D6D8C" w:rsidRDefault="004D6D8C" w:rsidP="004D6D8C">
      <w:pPr>
        <w:spacing w:before="0" w:after="0" w:line="240" w:lineRule="auto"/>
        <w:ind w:left="720"/>
      </w:pPr>
    </w:p>
    <w:p w14:paraId="38324654" w14:textId="77777777" w:rsidR="004D6D8C" w:rsidRPr="00C9231E" w:rsidRDefault="004D6D8C" w:rsidP="004D6D8C">
      <w:pPr>
        <w:pStyle w:val="ListParagraph"/>
        <w:numPr>
          <w:ilvl w:val="0"/>
          <w:numId w:val="8"/>
        </w:numPr>
      </w:pPr>
      <w:r>
        <w:t xml:space="preserve">Why is disabling complexity requirements in a typical network environment wise or unwise? </w:t>
      </w:r>
      <w:r w:rsidRPr="00E6177D">
        <w:rPr>
          <w:color w:val="FF0000"/>
        </w:rPr>
        <w:t>__</w:t>
      </w:r>
      <w:r>
        <w:rPr>
          <w:color w:val="FF0000"/>
        </w:rPr>
        <w:t>LS2__</w:t>
      </w:r>
    </w:p>
    <w:p w14:paraId="7BC0D237" w14:textId="77777777" w:rsidR="004D6D8C" w:rsidRDefault="004D6D8C" w:rsidP="004D6D8C">
      <w:pPr>
        <w:pStyle w:val="ListParagraph"/>
        <w:numPr>
          <w:ilvl w:val="0"/>
          <w:numId w:val="8"/>
        </w:numPr>
      </w:pPr>
      <w:r>
        <w:t>Finally, we will want to allow domain users to be able to log on locally. (Steps 12-18)</w:t>
      </w:r>
    </w:p>
    <w:p w14:paraId="2F4D6FAF" w14:textId="77777777" w:rsidR="004D6D8C" w:rsidRDefault="004D6D8C" w:rsidP="004D6D8C">
      <w:pPr>
        <w:pStyle w:val="ListParagraph"/>
        <w:numPr>
          <w:ilvl w:val="1"/>
          <w:numId w:val="8"/>
        </w:numPr>
      </w:pPr>
      <w:r>
        <w:t xml:space="preserve">How is that different from logging onto a machine as a domain user? </w:t>
      </w:r>
      <w:r w:rsidRPr="00A37F95">
        <w:rPr>
          <w:color w:val="FF0000"/>
        </w:rPr>
        <w:t>__</w:t>
      </w:r>
      <w:r>
        <w:rPr>
          <w:color w:val="FF0000"/>
        </w:rPr>
        <w:t>LS3</w:t>
      </w:r>
      <w:r w:rsidRPr="00A37F95">
        <w:rPr>
          <w:color w:val="FF0000"/>
        </w:rPr>
        <w:t>__</w:t>
      </w:r>
      <w:r>
        <w:rPr>
          <w:color w:val="FF0000"/>
        </w:rPr>
        <w:t xml:space="preserve"> </w:t>
      </w:r>
      <w:r>
        <w:t xml:space="preserve"> </w:t>
      </w:r>
    </w:p>
    <w:p w14:paraId="48C24F09" w14:textId="77777777" w:rsidR="004D6D8C" w:rsidRDefault="004D6D8C" w:rsidP="004D6D8C">
      <w:pPr>
        <w:pStyle w:val="ListParagraph"/>
        <w:numPr>
          <w:ilvl w:val="1"/>
          <w:numId w:val="8"/>
        </w:numPr>
      </w:pPr>
      <w:r>
        <w:t xml:space="preserve">Why might we not allow this ability in a typical corporate network? </w:t>
      </w:r>
      <w:r w:rsidRPr="00A37F95">
        <w:rPr>
          <w:color w:val="FF0000"/>
        </w:rPr>
        <w:t>__</w:t>
      </w:r>
      <w:r>
        <w:rPr>
          <w:color w:val="FF0000"/>
        </w:rPr>
        <w:t>LS4</w:t>
      </w:r>
      <w:r w:rsidRPr="00A37F95">
        <w:rPr>
          <w:color w:val="FF0000"/>
        </w:rPr>
        <w:t>__</w:t>
      </w:r>
    </w:p>
    <w:p w14:paraId="615EEA87" w14:textId="77777777" w:rsidR="004D6D8C" w:rsidRDefault="004D6D8C" w:rsidP="004D6D8C">
      <w:pPr>
        <w:pStyle w:val="ListParagraph"/>
        <w:numPr>
          <w:ilvl w:val="0"/>
          <w:numId w:val="8"/>
        </w:numPr>
      </w:pPr>
      <w:r>
        <w:t>Close the window to return to Group Policy Management</w:t>
      </w:r>
    </w:p>
    <w:p w14:paraId="11582A37" w14:textId="77777777" w:rsidR="004D6D8C" w:rsidRDefault="004D6D8C" w:rsidP="004D6D8C">
      <w:pPr>
        <w:pStyle w:val="ListParagraph"/>
        <w:numPr>
          <w:ilvl w:val="0"/>
          <w:numId w:val="8"/>
        </w:numPr>
      </w:pPr>
      <w:r>
        <w:t xml:space="preserve">Right Click on </w:t>
      </w:r>
      <w:r>
        <w:rPr>
          <w:b/>
        </w:rPr>
        <w:t>Default Domain Controllers Policy (</w:t>
      </w:r>
      <w:r>
        <w:rPr>
          <w:b/>
          <w:color w:val="FF0000"/>
        </w:rPr>
        <w:t>not Default Domain Policy</w:t>
      </w:r>
      <w:r>
        <w:rPr>
          <w:b/>
        </w:rPr>
        <w:t xml:space="preserve">) </w:t>
      </w:r>
      <w:r>
        <w:t>and select “Edit.”</w:t>
      </w:r>
    </w:p>
    <w:p w14:paraId="7E584C67" w14:textId="77777777" w:rsidR="004D6D8C" w:rsidRDefault="004D6D8C" w:rsidP="004D6D8C">
      <w:pPr>
        <w:pStyle w:val="ListParagraph"/>
        <w:numPr>
          <w:ilvl w:val="1"/>
          <w:numId w:val="8"/>
        </w:numPr>
      </w:pPr>
      <w:r>
        <w:t>What’s the difference? The Default Domain Policy applies to all the computers on the domain. The Default Domain Controllers Policy applies to all the domain controllers. In this setting we only have one domain controller, which is YOUR server.</w:t>
      </w:r>
    </w:p>
    <w:p w14:paraId="1C78161D" w14:textId="77777777" w:rsidR="004D6D8C" w:rsidRPr="00A37F95" w:rsidRDefault="004D6D8C" w:rsidP="004D6D8C">
      <w:pPr>
        <w:pStyle w:val="ListParagraph"/>
        <w:numPr>
          <w:ilvl w:val="0"/>
          <w:numId w:val="8"/>
        </w:numPr>
      </w:pPr>
      <w:r>
        <w:t xml:space="preserve">Expand </w:t>
      </w:r>
      <w:r w:rsidRPr="00C044FC">
        <w:rPr>
          <w:b/>
        </w:rPr>
        <w:t>Computer Configuration</w:t>
      </w:r>
      <w:r>
        <w:t xml:space="preserve"> </w:t>
      </w:r>
      <w:r>
        <w:sym w:font="Wingdings" w:char="F0E0"/>
      </w:r>
      <w:r>
        <w:t xml:space="preserve"> </w:t>
      </w:r>
      <w:r w:rsidRPr="00AD251D">
        <w:rPr>
          <w:b/>
        </w:rPr>
        <w:t>Policies</w:t>
      </w:r>
      <w:r>
        <w:t xml:space="preserve"> </w:t>
      </w:r>
      <w:r>
        <w:sym w:font="Wingdings" w:char="F0E0"/>
      </w:r>
      <w:r>
        <w:t xml:space="preserve"> </w:t>
      </w:r>
      <w:r w:rsidRPr="00AD251D">
        <w:rPr>
          <w:b/>
        </w:rPr>
        <w:t>Windows</w:t>
      </w:r>
      <w:r w:rsidRPr="00C044FC">
        <w:rPr>
          <w:b/>
        </w:rPr>
        <w:t xml:space="preserve"> Settings</w:t>
      </w:r>
      <w:r>
        <w:t xml:space="preserve"> </w:t>
      </w:r>
      <w:r>
        <w:sym w:font="Wingdings" w:char="F0E0"/>
      </w:r>
      <w:r>
        <w:t xml:space="preserve"> </w:t>
      </w:r>
      <w:r w:rsidRPr="00C044FC">
        <w:rPr>
          <w:b/>
        </w:rPr>
        <w:t>Security Settings</w:t>
      </w:r>
      <w:r>
        <w:t xml:space="preserve"> </w:t>
      </w:r>
      <w:r>
        <w:sym w:font="Wingdings" w:char="F0E0"/>
      </w:r>
      <w:r>
        <w:t xml:space="preserve"> </w:t>
      </w:r>
      <w:r w:rsidRPr="00C044FC">
        <w:rPr>
          <w:b/>
        </w:rPr>
        <w:t>Local Policies</w:t>
      </w:r>
      <w:r>
        <w:rPr>
          <w:b/>
        </w:rPr>
        <w:t>.</w:t>
      </w:r>
    </w:p>
    <w:p w14:paraId="45F51267" w14:textId="77777777" w:rsidR="004D6D8C" w:rsidRDefault="004D6D8C" w:rsidP="004D6D8C">
      <w:pPr>
        <w:pStyle w:val="ListParagraph"/>
        <w:numPr>
          <w:ilvl w:val="0"/>
          <w:numId w:val="8"/>
        </w:numPr>
      </w:pPr>
      <w:r>
        <w:t xml:space="preserve">Double-click on </w:t>
      </w:r>
      <w:r w:rsidRPr="00A37F95">
        <w:rPr>
          <w:b/>
        </w:rPr>
        <w:t>User Rights Assignment</w:t>
      </w:r>
      <w:r>
        <w:t xml:space="preserve"> to open the properties.</w:t>
      </w:r>
    </w:p>
    <w:p w14:paraId="65CFD846" w14:textId="77777777" w:rsidR="004D6D8C" w:rsidRDefault="004D6D8C" w:rsidP="004D6D8C">
      <w:pPr>
        <w:pStyle w:val="ListParagraph"/>
        <w:numPr>
          <w:ilvl w:val="0"/>
          <w:numId w:val="8"/>
        </w:numPr>
      </w:pPr>
      <w:r>
        <w:t xml:space="preserve">Double-click on </w:t>
      </w:r>
      <w:r w:rsidRPr="00A37F95">
        <w:rPr>
          <w:b/>
        </w:rPr>
        <w:t>Allow log on locally</w:t>
      </w:r>
      <w:r>
        <w:t xml:space="preserve"> to change this domain policy.</w:t>
      </w:r>
    </w:p>
    <w:p w14:paraId="71A8F3FB" w14:textId="77777777" w:rsidR="004D6D8C" w:rsidRDefault="004D6D8C" w:rsidP="004D6D8C">
      <w:pPr>
        <w:pStyle w:val="ListParagraph"/>
        <w:numPr>
          <w:ilvl w:val="0"/>
          <w:numId w:val="8"/>
        </w:numPr>
      </w:pPr>
      <w:r>
        <w:t xml:space="preserve">Click </w:t>
      </w:r>
      <w:r w:rsidRPr="00A37F95">
        <w:rPr>
          <w:b/>
        </w:rPr>
        <w:t>Add User or Group</w:t>
      </w:r>
      <w:r>
        <w:t xml:space="preserve"> and enter </w:t>
      </w:r>
      <w:r w:rsidRPr="00A37F95">
        <w:rPr>
          <w:b/>
        </w:rPr>
        <w:t>Domain Users</w:t>
      </w:r>
      <w:r>
        <w:t xml:space="preserve"> in the text box. </w:t>
      </w:r>
    </w:p>
    <w:p w14:paraId="79A4DC5E" w14:textId="77777777" w:rsidR="004D6D8C" w:rsidRDefault="004D6D8C" w:rsidP="004D6D8C">
      <w:pPr>
        <w:pStyle w:val="ListParagraph"/>
        <w:numPr>
          <w:ilvl w:val="0"/>
          <w:numId w:val="8"/>
        </w:numPr>
      </w:pPr>
      <w:r>
        <w:t xml:space="preserve">Click </w:t>
      </w:r>
      <w:r w:rsidRPr="00A37F95">
        <w:rPr>
          <w:b/>
        </w:rPr>
        <w:t>OK</w:t>
      </w:r>
      <w:r>
        <w:t xml:space="preserve">. </w:t>
      </w:r>
    </w:p>
    <w:p w14:paraId="44A6E979" w14:textId="77777777" w:rsidR="004D6D8C" w:rsidRPr="00533A3B" w:rsidRDefault="004D6D8C" w:rsidP="004D6D8C">
      <w:pPr>
        <w:pStyle w:val="ListParagraph"/>
        <w:numPr>
          <w:ilvl w:val="0"/>
          <w:numId w:val="8"/>
        </w:numPr>
      </w:pPr>
      <w:r>
        <w:t xml:space="preserve">Finally, you will need to refresh the domain settings in cache. Typically, a domain controller will check for policy updates every couple of hours, but we don’t want to wait that long. Open a command prompt and type the following command: </w:t>
      </w:r>
      <w:proofErr w:type="spellStart"/>
      <w:r w:rsidRPr="00A37F95">
        <w:rPr>
          <w:b/>
        </w:rPr>
        <w:t>gpupdate</w:t>
      </w:r>
      <w:proofErr w:type="spellEnd"/>
      <w:r w:rsidRPr="00A37F95">
        <w:rPr>
          <w:b/>
        </w:rPr>
        <w:t xml:space="preserve"> /force</w:t>
      </w:r>
      <w:r>
        <w:t>.</w:t>
      </w:r>
    </w:p>
    <w:p w14:paraId="5257B361" w14:textId="77777777" w:rsidR="004D6D8C" w:rsidRPr="00BF190A" w:rsidRDefault="004D6D8C" w:rsidP="004D6D8C">
      <w:pPr>
        <w:pStyle w:val="Heading1"/>
      </w:pPr>
      <w:r>
        <w:t>Exercise 2: Adding computers and users to the domain</w:t>
      </w:r>
    </w:p>
    <w:p w14:paraId="098963B6" w14:textId="77777777" w:rsidR="004D6D8C" w:rsidRDefault="004D6D8C" w:rsidP="004D6D8C">
      <w:pPr>
        <w:pStyle w:val="Heading3"/>
      </w:pPr>
      <w:r w:rsidRPr="00216754">
        <w:lastRenderedPageBreak/>
        <w:t>Overview</w:t>
      </w:r>
    </w:p>
    <w:p w14:paraId="76C2FDED" w14:textId="77777777" w:rsidR="004D6D8C" w:rsidRDefault="004D6D8C" w:rsidP="004D6D8C">
      <w:r>
        <w:t xml:space="preserve">In this exercise you will create domain and local users and add computer resources to the domain. </w:t>
      </w:r>
    </w:p>
    <w:p w14:paraId="319471DF" w14:textId="77777777" w:rsidR="004D6D8C" w:rsidRDefault="004D6D8C" w:rsidP="004D6D8C">
      <w:pPr>
        <w:pStyle w:val="Heading3"/>
      </w:pPr>
      <w:r>
        <w:t>Objectives</w:t>
      </w:r>
    </w:p>
    <w:p w14:paraId="26E14CC2" w14:textId="77777777" w:rsidR="004D6D8C" w:rsidRDefault="004D6D8C" w:rsidP="004D6D8C">
      <w:pPr>
        <w:pStyle w:val="ListParagraph"/>
        <w:numPr>
          <w:ilvl w:val="0"/>
          <w:numId w:val="3"/>
        </w:numPr>
      </w:pPr>
      <w:r>
        <w:t>Create various domain users and groups</w:t>
      </w:r>
    </w:p>
    <w:p w14:paraId="2C4A72AA" w14:textId="77777777" w:rsidR="004D6D8C" w:rsidRDefault="004D6D8C" w:rsidP="004D6D8C">
      <w:pPr>
        <w:pStyle w:val="ListParagraph"/>
        <w:numPr>
          <w:ilvl w:val="0"/>
          <w:numId w:val="3"/>
        </w:numPr>
      </w:pPr>
      <w:r>
        <w:t>Add your two Win7 virtual machines to the domain</w:t>
      </w:r>
    </w:p>
    <w:p w14:paraId="3F1DA279" w14:textId="77777777" w:rsidR="004D6D8C" w:rsidRDefault="004D6D8C" w:rsidP="004D6D8C">
      <w:pPr>
        <w:pStyle w:val="ListParagraph"/>
        <w:numPr>
          <w:ilvl w:val="0"/>
          <w:numId w:val="3"/>
        </w:numPr>
      </w:pPr>
      <w:r>
        <w:t>Create local users for your computers</w:t>
      </w:r>
    </w:p>
    <w:p w14:paraId="6EEED711" w14:textId="77777777" w:rsidR="004D6D8C" w:rsidRDefault="004D6D8C" w:rsidP="004D6D8C">
      <w:pPr>
        <w:pStyle w:val="Heading3"/>
      </w:pPr>
      <w:r>
        <w:t>creating new users for your active directoy domain</w:t>
      </w:r>
    </w:p>
    <w:p w14:paraId="5BBDA295" w14:textId="77777777" w:rsidR="004D6D8C" w:rsidRDefault="004D6D8C" w:rsidP="004D6D8C">
      <w:r>
        <w:t xml:space="preserve">Now that you have successfully installed and configured active directory, you will want to add users and groups to organize your resource sharing. </w:t>
      </w:r>
    </w:p>
    <w:p w14:paraId="15130E44" w14:textId="47D29133" w:rsidR="004D6D8C" w:rsidRDefault="004D6D8C" w:rsidP="004D6D8C">
      <w:pPr>
        <w:pStyle w:val="InnerSectionHeading"/>
        <w:framePr w:wrap="notBeside"/>
      </w:pPr>
      <w:r>
        <w:t>general steps</w:t>
      </w:r>
    </w:p>
    <w:p w14:paraId="1716FBE8" w14:textId="77777777" w:rsidR="004D6D8C" w:rsidRPr="0070079B" w:rsidRDefault="004D6D8C" w:rsidP="004D6D8C">
      <w:pPr>
        <w:pStyle w:val="ListParagraph"/>
        <w:numPr>
          <w:ilvl w:val="0"/>
          <w:numId w:val="41"/>
        </w:numPr>
      </w:pPr>
      <w:r>
        <w:t xml:space="preserve">Examine the Guest account in the </w:t>
      </w:r>
      <w:r>
        <w:rPr>
          <w:b/>
        </w:rPr>
        <w:t>Users</w:t>
      </w:r>
      <w:r>
        <w:t xml:space="preserve"> subfolder in your </w:t>
      </w:r>
      <w:r>
        <w:rPr>
          <w:b/>
        </w:rPr>
        <w:t>Corporate Server VM</w:t>
      </w:r>
      <w:r>
        <w:t xml:space="preserve">. Why would this account be disabled by default? </w:t>
      </w:r>
      <w:r w:rsidRPr="0005124A">
        <w:rPr>
          <w:color w:val="FF0000"/>
        </w:rPr>
        <w:t>__</w:t>
      </w:r>
      <w:r>
        <w:rPr>
          <w:color w:val="FF0000"/>
        </w:rPr>
        <w:t>LS5</w:t>
      </w:r>
      <w:r w:rsidRPr="0005124A">
        <w:rPr>
          <w:color w:val="FF0000"/>
        </w:rPr>
        <w:t>__</w:t>
      </w:r>
    </w:p>
    <w:p w14:paraId="67CAA568" w14:textId="77777777" w:rsidR="004D6D8C" w:rsidRDefault="004D6D8C" w:rsidP="004D6D8C">
      <w:pPr>
        <w:pStyle w:val="ListParagraph"/>
        <w:numPr>
          <w:ilvl w:val="0"/>
          <w:numId w:val="41"/>
        </w:numPr>
        <w:spacing w:before="0" w:after="0" w:line="240" w:lineRule="auto"/>
      </w:pPr>
      <w:r>
        <w:t>Create a new User with the following information:</w:t>
      </w:r>
    </w:p>
    <w:p w14:paraId="64387479" w14:textId="6F93D839" w:rsidR="004D6D8C" w:rsidRDefault="004D6D8C" w:rsidP="004D6D8C">
      <w:pPr>
        <w:pStyle w:val="ListParagraph"/>
        <w:numPr>
          <w:ilvl w:val="1"/>
          <w:numId w:val="41"/>
        </w:numPr>
        <w:spacing w:before="0" w:after="0" w:line="240" w:lineRule="auto"/>
      </w:pPr>
      <w:r>
        <w:t xml:space="preserve">First Name = </w:t>
      </w:r>
      <w:r w:rsidR="00C35434">
        <w:t>Leslie</w:t>
      </w:r>
    </w:p>
    <w:p w14:paraId="64D94329" w14:textId="3A1CC31F" w:rsidR="004D6D8C" w:rsidRDefault="004D6D8C" w:rsidP="004D6D8C">
      <w:pPr>
        <w:numPr>
          <w:ilvl w:val="1"/>
          <w:numId w:val="41"/>
        </w:numPr>
        <w:spacing w:before="0" w:after="0" w:line="240" w:lineRule="auto"/>
      </w:pPr>
      <w:r>
        <w:t xml:space="preserve">Last Name = </w:t>
      </w:r>
      <w:proofErr w:type="spellStart"/>
      <w:r w:rsidR="00C35434">
        <w:t>Knope</w:t>
      </w:r>
      <w:proofErr w:type="spellEnd"/>
    </w:p>
    <w:p w14:paraId="7DF269BC" w14:textId="0CB845A8" w:rsidR="004D6D8C" w:rsidRDefault="004D6D8C" w:rsidP="004D6D8C">
      <w:pPr>
        <w:numPr>
          <w:ilvl w:val="1"/>
          <w:numId w:val="41"/>
        </w:numPr>
        <w:spacing w:before="0" w:after="0" w:line="240" w:lineRule="auto"/>
      </w:pPr>
      <w:r>
        <w:t xml:space="preserve">User Logon Name = </w:t>
      </w:r>
      <w:r w:rsidR="00C35434">
        <w:t>Leslie</w:t>
      </w:r>
    </w:p>
    <w:p w14:paraId="57CF5C70" w14:textId="77777777" w:rsidR="004D6D8C" w:rsidRDefault="004D6D8C" w:rsidP="004D6D8C">
      <w:pPr>
        <w:numPr>
          <w:ilvl w:val="1"/>
          <w:numId w:val="41"/>
        </w:numPr>
        <w:spacing w:before="0" w:after="0" w:line="240" w:lineRule="auto"/>
        <w:contextualSpacing/>
      </w:pPr>
      <w:r>
        <w:t>Password = manager</w:t>
      </w:r>
    </w:p>
    <w:p w14:paraId="491A1A5D" w14:textId="77777777" w:rsidR="004D6D8C" w:rsidRDefault="004D6D8C" w:rsidP="004D6D8C">
      <w:pPr>
        <w:numPr>
          <w:ilvl w:val="1"/>
          <w:numId w:val="41"/>
        </w:numPr>
        <w:spacing w:before="0" w:after="0" w:line="240" w:lineRule="auto"/>
        <w:contextualSpacing/>
      </w:pPr>
      <w:r>
        <w:t xml:space="preserve">Uncheck the “User must change…” box and click </w:t>
      </w:r>
      <w:proofErr w:type="gramStart"/>
      <w:r w:rsidRPr="00BB3110">
        <w:rPr>
          <w:b/>
        </w:rPr>
        <w:t>Next</w:t>
      </w:r>
      <w:proofErr w:type="gramEnd"/>
      <w:r>
        <w:t xml:space="preserve"> and </w:t>
      </w:r>
      <w:r w:rsidRPr="00BB3110">
        <w:rPr>
          <w:b/>
        </w:rPr>
        <w:t>Finish</w:t>
      </w:r>
      <w:r>
        <w:t>.</w:t>
      </w:r>
    </w:p>
    <w:p w14:paraId="09724E49" w14:textId="18DEC41E" w:rsidR="004D6D8C" w:rsidRDefault="004D6D8C" w:rsidP="004D6D8C">
      <w:pPr>
        <w:numPr>
          <w:ilvl w:val="0"/>
          <w:numId w:val="41"/>
        </w:numPr>
        <w:spacing w:before="0" w:after="0" w:line="240" w:lineRule="auto"/>
        <w:contextualSpacing/>
      </w:pPr>
      <w:r>
        <w:t xml:space="preserve">Add </w:t>
      </w:r>
      <w:r w:rsidR="00C35434">
        <w:t>Leslie</w:t>
      </w:r>
      <w:r>
        <w:t xml:space="preserve"> to the Administrators group and the Domain Admins group</w:t>
      </w:r>
    </w:p>
    <w:p w14:paraId="0131FA99" w14:textId="77777777" w:rsidR="004D6D8C" w:rsidRDefault="004D6D8C" w:rsidP="004D6D8C">
      <w:pPr>
        <w:numPr>
          <w:ilvl w:val="0"/>
          <w:numId w:val="41"/>
        </w:numPr>
        <w:spacing w:before="0" w:after="0" w:line="240" w:lineRule="auto"/>
        <w:contextualSpacing/>
      </w:pPr>
      <w:r>
        <w:t>Create the following Users from your Primary Domain Controller</w:t>
      </w:r>
    </w:p>
    <w:p w14:paraId="75677C45" w14:textId="77777777" w:rsidR="004D6D8C" w:rsidRDefault="004D6D8C" w:rsidP="004D6D8C">
      <w:pPr>
        <w:pStyle w:val="ListParagraph"/>
        <w:numPr>
          <w:ilvl w:val="0"/>
          <w:numId w:val="41"/>
        </w:numPr>
      </w:pPr>
      <w:r>
        <w:t>Use “Password1” for all the passwords, and uncheck the “Must change password…” box.</w:t>
      </w:r>
    </w:p>
    <w:p w14:paraId="1E176838" w14:textId="77777777" w:rsidR="004D6D8C" w:rsidRDefault="004D6D8C" w:rsidP="004D6D8C">
      <w:pPr>
        <w:pStyle w:val="ListParagraph"/>
        <w:ind w:left="1080"/>
      </w:pPr>
    </w:p>
    <w:p w14:paraId="0305E2D2" w14:textId="77777777" w:rsidR="004D6D8C" w:rsidRPr="00570F7A" w:rsidRDefault="004D6D8C" w:rsidP="004D6D8C">
      <w:pPr>
        <w:pStyle w:val="ListParagraph"/>
        <w:rPr>
          <w:b/>
          <w:u w:val="single"/>
        </w:rPr>
      </w:pPr>
      <w:r>
        <w:tab/>
      </w:r>
      <w:r>
        <w:tab/>
      </w:r>
      <w:r w:rsidRPr="00570F7A">
        <w:rPr>
          <w:b/>
          <w:u w:val="single"/>
        </w:rPr>
        <w:t>Group</w:t>
      </w:r>
      <w:r>
        <w:tab/>
      </w:r>
      <w:r>
        <w:tab/>
      </w:r>
      <w:r>
        <w:tab/>
      </w:r>
      <w:r>
        <w:tab/>
      </w:r>
      <w:r w:rsidRPr="00570F7A">
        <w:rPr>
          <w:b/>
          <w:u w:val="single"/>
        </w:rPr>
        <w:t>User(s)</w:t>
      </w:r>
    </w:p>
    <w:p w14:paraId="13DB47CA" w14:textId="651AE39A" w:rsidR="004D6D8C" w:rsidRPr="008819E4" w:rsidRDefault="004D6D8C" w:rsidP="004D6D8C">
      <w:pPr>
        <w:pStyle w:val="ListParagraph"/>
      </w:pPr>
      <w:r>
        <w:tab/>
      </w:r>
      <w:r>
        <w:tab/>
      </w:r>
      <w:r w:rsidRPr="008819E4">
        <w:t>Domain Admin</w:t>
      </w:r>
      <w:r>
        <w:t>s</w:t>
      </w:r>
      <w:r w:rsidRPr="00570F7A">
        <w:rPr>
          <w:b/>
        </w:rPr>
        <w:tab/>
      </w:r>
      <w:r w:rsidRPr="00570F7A">
        <w:rPr>
          <w:b/>
        </w:rPr>
        <w:tab/>
      </w:r>
      <w:r>
        <w:rPr>
          <w:b/>
        </w:rPr>
        <w:tab/>
      </w:r>
      <w:r w:rsidR="00C35434">
        <w:t>Ron</w:t>
      </w:r>
      <w:r>
        <w:t xml:space="preserve"> </w:t>
      </w:r>
      <w:r w:rsidR="00C35434">
        <w:t>Swanson</w:t>
      </w:r>
      <w:r>
        <w:t xml:space="preserve">, </w:t>
      </w:r>
      <w:r w:rsidR="00C35434">
        <w:t>Andy</w:t>
      </w:r>
      <w:r>
        <w:t xml:space="preserve"> </w:t>
      </w:r>
      <w:r w:rsidR="00C35434">
        <w:t>Dwyer</w:t>
      </w:r>
    </w:p>
    <w:p w14:paraId="5E5DDE62" w14:textId="368BAA6E" w:rsidR="004D6D8C" w:rsidRDefault="004D6D8C" w:rsidP="004D6D8C">
      <w:pPr>
        <w:pStyle w:val="ListParagraph"/>
      </w:pPr>
      <w:r w:rsidRPr="00570F7A">
        <w:rPr>
          <w:b/>
        </w:rPr>
        <w:tab/>
      </w:r>
      <w:r w:rsidRPr="00570F7A">
        <w:rPr>
          <w:b/>
        </w:rPr>
        <w:tab/>
      </w:r>
      <w:r w:rsidRPr="008819E4">
        <w:t>Remote Desktop Users</w:t>
      </w:r>
      <w:r>
        <w:tab/>
      </w:r>
      <w:r>
        <w:tab/>
      </w:r>
      <w:r w:rsidR="00C35434">
        <w:t>April</w:t>
      </w:r>
      <w:r>
        <w:t xml:space="preserve"> </w:t>
      </w:r>
      <w:proofErr w:type="spellStart"/>
      <w:r w:rsidR="00C35434">
        <w:t>Ludgate</w:t>
      </w:r>
      <w:proofErr w:type="spellEnd"/>
    </w:p>
    <w:p w14:paraId="1501A634" w14:textId="2CA83DED" w:rsidR="004D6D8C" w:rsidRPr="0070079B" w:rsidRDefault="004D6D8C" w:rsidP="004D6D8C">
      <w:pPr>
        <w:pStyle w:val="ListParagraph"/>
      </w:pPr>
      <w:r w:rsidRPr="00570F7A">
        <w:rPr>
          <w:b/>
        </w:rPr>
        <w:tab/>
      </w:r>
      <w:r w:rsidRPr="00570F7A">
        <w:rPr>
          <w:b/>
        </w:rPr>
        <w:tab/>
      </w:r>
      <w:r w:rsidRPr="00144119">
        <w:t>Domain</w:t>
      </w:r>
      <w:r w:rsidRPr="00570F7A">
        <w:rPr>
          <w:b/>
        </w:rPr>
        <w:t xml:space="preserve"> </w:t>
      </w:r>
      <w:r>
        <w:t>Users (default)</w:t>
      </w:r>
      <w:r>
        <w:tab/>
      </w:r>
      <w:r>
        <w:tab/>
      </w:r>
      <w:r w:rsidR="00C35434">
        <w:t>Ann Perkins</w:t>
      </w:r>
    </w:p>
    <w:p w14:paraId="7B51D31B" w14:textId="77777777" w:rsidR="004D6D8C" w:rsidRPr="0070079B" w:rsidRDefault="004D6D8C" w:rsidP="004D6D8C">
      <w:pPr>
        <w:pStyle w:val="InnerSectionHeading"/>
        <w:framePr w:wrap="notBeside"/>
      </w:pPr>
      <w:r>
        <w:t>Detailed Steps</w:t>
      </w:r>
    </w:p>
    <w:p w14:paraId="0D1CB82F" w14:textId="77777777" w:rsidR="004D6D8C" w:rsidRDefault="004D6D8C" w:rsidP="004D6D8C">
      <w:pPr>
        <w:pStyle w:val="ListParagraph"/>
        <w:numPr>
          <w:ilvl w:val="0"/>
          <w:numId w:val="9"/>
        </w:numPr>
        <w:spacing w:before="0" w:after="0" w:line="240" w:lineRule="auto"/>
      </w:pPr>
      <w:r>
        <w:t xml:space="preserve">From your </w:t>
      </w:r>
      <w:r w:rsidRPr="00B71E33">
        <w:rPr>
          <w:b/>
        </w:rPr>
        <w:t>Corporate</w:t>
      </w:r>
      <w:r>
        <w:t xml:space="preserve"> </w:t>
      </w:r>
      <w:r w:rsidRPr="0005124A">
        <w:rPr>
          <w:b/>
        </w:rPr>
        <w:t>Server VM</w:t>
      </w:r>
      <w:r>
        <w:t xml:space="preserve">, navigate to your Server Manager. </w:t>
      </w:r>
      <w:r>
        <w:rPr>
          <w:noProof/>
          <w:lang w:bidi="ar-SA"/>
        </w:rPr>
        <w:drawing>
          <wp:inline distT="0" distB="0" distL="0" distR="0" wp14:anchorId="5BCC0455" wp14:editId="3CCF0FD1">
            <wp:extent cx="241540" cy="235618"/>
            <wp:effectExtent l="0" t="0" r="6350" b="0"/>
            <wp:docPr id="4" name="Picture 4" descr="C:\Users\tmeservy\Desktop\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eservy\Desktop\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723" cy="235797"/>
                    </a:xfrm>
                    <a:prstGeom prst="rect">
                      <a:avLst/>
                    </a:prstGeom>
                    <a:noFill/>
                    <a:ln>
                      <a:noFill/>
                    </a:ln>
                  </pic:spPr>
                </pic:pic>
              </a:graphicData>
            </a:graphic>
          </wp:inline>
        </w:drawing>
      </w:r>
    </w:p>
    <w:p w14:paraId="21D2A2D7" w14:textId="77777777" w:rsidR="004D6D8C" w:rsidRDefault="004D6D8C" w:rsidP="004D6D8C">
      <w:pPr>
        <w:pStyle w:val="ListParagraph"/>
        <w:numPr>
          <w:ilvl w:val="0"/>
          <w:numId w:val="9"/>
        </w:numPr>
      </w:pPr>
      <w:r>
        <w:t xml:space="preserve">Expand the roles column on the left until you can see </w:t>
      </w:r>
      <w:r w:rsidRPr="0005124A">
        <w:rPr>
          <w:b/>
        </w:rPr>
        <w:t>Active Directory Users and Computers</w:t>
      </w:r>
      <w:r>
        <w:t xml:space="preserve">. Alternatively, you may navigate to this dialog by going to Start </w:t>
      </w:r>
      <w:r>
        <w:sym w:font="Wingdings" w:char="F0E0"/>
      </w:r>
      <w:r>
        <w:t xml:space="preserve"> Administrative Tools </w:t>
      </w:r>
      <w:r>
        <w:sym w:font="Wingdings" w:char="F0E0"/>
      </w:r>
      <w:r>
        <w:t xml:space="preserve"> </w:t>
      </w:r>
      <w:r w:rsidRPr="0005124A">
        <w:rPr>
          <w:b/>
        </w:rPr>
        <w:t>Active Directory Users and Computers</w:t>
      </w:r>
      <w:r>
        <w:t>.</w:t>
      </w:r>
    </w:p>
    <w:p w14:paraId="28BDDBB0" w14:textId="77777777" w:rsidR="004D6D8C" w:rsidRDefault="004D6D8C" w:rsidP="004D6D8C">
      <w:pPr>
        <w:pStyle w:val="ListParagraph"/>
        <w:numPr>
          <w:ilvl w:val="0"/>
          <w:numId w:val="9"/>
        </w:numPr>
      </w:pPr>
      <w:r>
        <w:t xml:space="preserve">Continue expanding to navigate to your domain and click on the </w:t>
      </w:r>
      <w:r w:rsidRPr="0005124A">
        <w:rPr>
          <w:b/>
        </w:rPr>
        <w:t>Users</w:t>
      </w:r>
      <w:r>
        <w:t xml:space="preserve"> subfolder to view all the pre-configured user accounts that are created in a standard installation. Notice that the “Administrator” user name that you’ve been using to login to your Servers is a built-in account with Active Directory. </w:t>
      </w:r>
    </w:p>
    <w:p w14:paraId="16A1B0A7" w14:textId="77777777" w:rsidR="004D6D8C" w:rsidRDefault="004D6D8C" w:rsidP="004D6D8C">
      <w:pPr>
        <w:pStyle w:val="ListParagraph"/>
        <w:numPr>
          <w:ilvl w:val="0"/>
          <w:numId w:val="9"/>
        </w:numPr>
      </w:pPr>
      <w:r>
        <w:lastRenderedPageBreak/>
        <w:t xml:space="preserve">Examine the Guest account. Why would this account be disabled by default? </w:t>
      </w:r>
      <w:r w:rsidRPr="0005124A">
        <w:rPr>
          <w:color w:val="FF0000"/>
        </w:rPr>
        <w:t>__</w:t>
      </w:r>
      <w:r>
        <w:rPr>
          <w:color w:val="FF0000"/>
        </w:rPr>
        <w:t>LS5</w:t>
      </w:r>
      <w:r w:rsidRPr="0005124A">
        <w:rPr>
          <w:color w:val="FF0000"/>
        </w:rPr>
        <w:t>__</w:t>
      </w:r>
    </w:p>
    <w:p w14:paraId="5402B59B" w14:textId="77777777" w:rsidR="004D6D8C" w:rsidRDefault="004D6D8C" w:rsidP="004D6D8C">
      <w:pPr>
        <w:pStyle w:val="ListParagraph"/>
        <w:numPr>
          <w:ilvl w:val="0"/>
          <w:numId w:val="9"/>
        </w:numPr>
      </w:pPr>
      <w:r>
        <w:t>Right-click the Administrator account and view its properties. Click the “Member Of” tab to view which Groups it belongs to, and notice that it has Administrative access through membership to that group. When you are done, close out of the properties dialog.</w:t>
      </w:r>
    </w:p>
    <w:p w14:paraId="06FDEB55" w14:textId="77777777" w:rsidR="004D6D8C" w:rsidRDefault="004D6D8C" w:rsidP="004D6D8C">
      <w:pPr>
        <w:pStyle w:val="ListParagraph"/>
        <w:numPr>
          <w:ilvl w:val="0"/>
          <w:numId w:val="9"/>
        </w:numPr>
      </w:pPr>
      <w:r>
        <w:t xml:space="preserve">Create a new User by right-clicking the Users folder, and select </w:t>
      </w:r>
      <w:r w:rsidRPr="00165A82">
        <w:rPr>
          <w:b/>
        </w:rPr>
        <w:t>New</w:t>
      </w:r>
      <w:r>
        <w:t xml:space="preserve"> </w:t>
      </w:r>
      <w:r>
        <w:sym w:font="Wingdings" w:char="F0E0"/>
      </w:r>
      <w:r>
        <w:t xml:space="preserve"> </w:t>
      </w:r>
      <w:r w:rsidRPr="00165A82">
        <w:rPr>
          <w:b/>
        </w:rPr>
        <w:t>User</w:t>
      </w:r>
      <w:r>
        <w:t>.</w:t>
      </w:r>
    </w:p>
    <w:p w14:paraId="5639BE32" w14:textId="77777777" w:rsidR="004D6D8C" w:rsidRDefault="004D6D8C" w:rsidP="004D6D8C">
      <w:pPr>
        <w:pStyle w:val="ListParagraph"/>
        <w:numPr>
          <w:ilvl w:val="0"/>
          <w:numId w:val="9"/>
        </w:numPr>
      </w:pPr>
      <w:r>
        <w:t>Enter the following information:</w:t>
      </w:r>
    </w:p>
    <w:p w14:paraId="0042655A" w14:textId="3DF0039C" w:rsidR="004D6D8C" w:rsidRDefault="004D6D8C" w:rsidP="004D6D8C">
      <w:pPr>
        <w:numPr>
          <w:ilvl w:val="0"/>
          <w:numId w:val="25"/>
        </w:numPr>
        <w:spacing w:before="0" w:after="0" w:line="240" w:lineRule="auto"/>
      </w:pPr>
      <w:r>
        <w:t xml:space="preserve">First Name = </w:t>
      </w:r>
      <w:r w:rsidR="00C35434">
        <w:t>Leslie</w:t>
      </w:r>
    </w:p>
    <w:p w14:paraId="0E36D15D" w14:textId="249B9E04" w:rsidR="004D6D8C" w:rsidRDefault="004D6D8C" w:rsidP="004D6D8C">
      <w:pPr>
        <w:numPr>
          <w:ilvl w:val="0"/>
          <w:numId w:val="25"/>
        </w:numPr>
        <w:spacing w:before="0" w:after="0" w:line="240" w:lineRule="auto"/>
      </w:pPr>
      <w:r>
        <w:t xml:space="preserve">Last Name = </w:t>
      </w:r>
      <w:proofErr w:type="spellStart"/>
      <w:r w:rsidR="00C35434">
        <w:t>Knope</w:t>
      </w:r>
      <w:proofErr w:type="spellEnd"/>
    </w:p>
    <w:p w14:paraId="680AA1F1" w14:textId="69FECFB5" w:rsidR="004D6D8C" w:rsidRDefault="004D6D8C" w:rsidP="004D6D8C">
      <w:pPr>
        <w:numPr>
          <w:ilvl w:val="0"/>
          <w:numId w:val="25"/>
        </w:numPr>
        <w:spacing w:before="0" w:after="0" w:line="240" w:lineRule="auto"/>
      </w:pPr>
      <w:r>
        <w:t xml:space="preserve">User Logon Name = </w:t>
      </w:r>
      <w:r w:rsidR="00C35434">
        <w:t>Leslie</w:t>
      </w:r>
    </w:p>
    <w:p w14:paraId="7AF39BDB" w14:textId="77777777" w:rsidR="004D6D8C" w:rsidRDefault="004D6D8C" w:rsidP="004D6D8C">
      <w:pPr>
        <w:numPr>
          <w:ilvl w:val="0"/>
          <w:numId w:val="25"/>
        </w:numPr>
        <w:spacing w:before="0" w:after="0" w:line="240" w:lineRule="auto"/>
      </w:pPr>
      <w:r>
        <w:t>Password = manager</w:t>
      </w:r>
    </w:p>
    <w:p w14:paraId="6EAF15E5" w14:textId="77777777" w:rsidR="004D6D8C" w:rsidRDefault="004D6D8C" w:rsidP="004D6D8C">
      <w:pPr>
        <w:numPr>
          <w:ilvl w:val="0"/>
          <w:numId w:val="25"/>
        </w:numPr>
        <w:spacing w:before="0" w:after="0" w:line="240" w:lineRule="auto"/>
      </w:pPr>
      <w:r>
        <w:t xml:space="preserve">Uncheck the “User must change…” box and click </w:t>
      </w:r>
      <w:proofErr w:type="gramStart"/>
      <w:r w:rsidRPr="00BB3110">
        <w:rPr>
          <w:b/>
        </w:rPr>
        <w:t>Next</w:t>
      </w:r>
      <w:proofErr w:type="gramEnd"/>
      <w:r>
        <w:t xml:space="preserve"> and </w:t>
      </w:r>
      <w:r w:rsidRPr="00BB3110">
        <w:rPr>
          <w:b/>
        </w:rPr>
        <w:t>Finish</w:t>
      </w:r>
      <w:r>
        <w:t>.</w:t>
      </w:r>
    </w:p>
    <w:p w14:paraId="4DE7DD6A" w14:textId="77777777" w:rsidR="004D6D8C" w:rsidRDefault="004D6D8C" w:rsidP="004D6D8C">
      <w:pPr>
        <w:pStyle w:val="ListParagraph"/>
        <w:numPr>
          <w:ilvl w:val="0"/>
          <w:numId w:val="9"/>
        </w:numPr>
      </w:pPr>
      <w:r>
        <w:t>You have now created a new User in your Domain. Users must be a member of a sufficiently privileged Group to logon to the Domain.  By default, all newly-created Users are added to the Domain Users group, which has sufficient privileges to logon.</w:t>
      </w:r>
    </w:p>
    <w:p w14:paraId="532602A6" w14:textId="71EA134E" w:rsidR="004D6D8C" w:rsidRDefault="004D6D8C" w:rsidP="004D6D8C">
      <w:pPr>
        <w:pStyle w:val="ListParagraph"/>
        <w:numPr>
          <w:ilvl w:val="0"/>
          <w:numId w:val="9"/>
        </w:numPr>
      </w:pPr>
      <w:r>
        <w:t xml:space="preserve">Add the </w:t>
      </w:r>
      <w:r w:rsidR="00C35434">
        <w:t>Leslie</w:t>
      </w:r>
      <w:r>
        <w:t xml:space="preserve"> user to the Administrators group by right-clicking the </w:t>
      </w:r>
      <w:r w:rsidR="00C35434">
        <w:t>Leslie</w:t>
      </w:r>
      <w:r>
        <w:t xml:space="preserve"> user, choose Properties, Member Of (notice the Groups it’s already a member of…) and click Add. Enter the object name of “Administrators” and click “Check Names” to make sure the Server understood the Group you intended – if it recognizes the group, it will appear underlined and you can click OK.</w:t>
      </w:r>
    </w:p>
    <w:p w14:paraId="74407DA8" w14:textId="07C7C063" w:rsidR="004D6D8C" w:rsidRDefault="004D6D8C" w:rsidP="004D6D8C">
      <w:pPr>
        <w:pStyle w:val="ListParagraph"/>
        <w:numPr>
          <w:ilvl w:val="1"/>
          <w:numId w:val="9"/>
        </w:numPr>
      </w:pPr>
      <w:r>
        <w:t xml:space="preserve">Also add </w:t>
      </w:r>
      <w:r w:rsidR="00C35434">
        <w:t>Leslie</w:t>
      </w:r>
      <w:r>
        <w:t xml:space="preserve"> to the Domain Admins group.</w:t>
      </w:r>
    </w:p>
    <w:p w14:paraId="692190B0" w14:textId="62285CBF" w:rsidR="004D6D8C" w:rsidRDefault="004D6D8C" w:rsidP="004D6D8C">
      <w:pPr>
        <w:pStyle w:val="ListParagraph"/>
        <w:numPr>
          <w:ilvl w:val="0"/>
          <w:numId w:val="9"/>
        </w:numPr>
      </w:pPr>
      <w:r>
        <w:t xml:space="preserve">Test this account by trying to login to your Corporate Server VM as </w:t>
      </w:r>
      <w:r w:rsidR="00C35434">
        <w:t>Leslie</w:t>
      </w:r>
      <w:r>
        <w:t xml:space="preserve"> </w:t>
      </w:r>
      <w:proofErr w:type="spellStart"/>
      <w:r w:rsidR="00C35434">
        <w:t>Knope</w:t>
      </w:r>
      <w:proofErr w:type="spellEnd"/>
      <w:r>
        <w:t>.</w:t>
      </w:r>
    </w:p>
    <w:p w14:paraId="47B8971D" w14:textId="77777777" w:rsidR="004D6D8C" w:rsidRDefault="004D6D8C" w:rsidP="004D6D8C">
      <w:pPr>
        <w:pStyle w:val="ListParagraph"/>
        <w:numPr>
          <w:ilvl w:val="0"/>
          <w:numId w:val="9"/>
        </w:numPr>
      </w:pPr>
      <w:r>
        <w:t>Create the following Users from your Primary Domain Controller.</w:t>
      </w:r>
    </w:p>
    <w:p w14:paraId="0F8A11F3" w14:textId="77777777" w:rsidR="004D6D8C" w:rsidRDefault="004D6D8C" w:rsidP="004D6D8C">
      <w:pPr>
        <w:pStyle w:val="ListParagraph"/>
        <w:numPr>
          <w:ilvl w:val="1"/>
          <w:numId w:val="9"/>
        </w:numPr>
      </w:pPr>
      <w:r>
        <w:t>Use “Password1” for all the passwords, and uncheck the “Must change password…” box.</w:t>
      </w:r>
    </w:p>
    <w:p w14:paraId="3EDF45A9" w14:textId="77777777" w:rsidR="004D6D8C" w:rsidRDefault="004D6D8C" w:rsidP="004D6D8C">
      <w:pPr>
        <w:pStyle w:val="ListParagraph"/>
        <w:ind w:left="1080"/>
      </w:pPr>
    </w:p>
    <w:p w14:paraId="16802895" w14:textId="77777777" w:rsidR="004D6D8C" w:rsidRPr="00570F7A" w:rsidRDefault="004D6D8C" w:rsidP="004D6D8C">
      <w:pPr>
        <w:pStyle w:val="ListParagraph"/>
        <w:rPr>
          <w:b/>
          <w:u w:val="single"/>
        </w:rPr>
      </w:pPr>
      <w:r>
        <w:tab/>
      </w:r>
      <w:r>
        <w:tab/>
      </w:r>
      <w:r w:rsidRPr="00570F7A">
        <w:rPr>
          <w:b/>
          <w:u w:val="single"/>
        </w:rPr>
        <w:t>Group</w:t>
      </w:r>
      <w:r>
        <w:tab/>
      </w:r>
      <w:r>
        <w:tab/>
      </w:r>
      <w:r>
        <w:tab/>
      </w:r>
      <w:r>
        <w:tab/>
      </w:r>
      <w:r w:rsidRPr="00570F7A">
        <w:rPr>
          <w:b/>
          <w:u w:val="single"/>
        </w:rPr>
        <w:t>User(s)</w:t>
      </w:r>
    </w:p>
    <w:p w14:paraId="4DA19AD8" w14:textId="6AA824AC" w:rsidR="004D6D8C" w:rsidRPr="008819E4" w:rsidRDefault="004D6D8C" w:rsidP="004D6D8C">
      <w:pPr>
        <w:pStyle w:val="ListParagraph"/>
      </w:pPr>
      <w:r>
        <w:tab/>
      </w:r>
      <w:r>
        <w:tab/>
      </w:r>
      <w:r w:rsidRPr="008819E4">
        <w:t>Domain Admin</w:t>
      </w:r>
      <w:r>
        <w:t>s</w:t>
      </w:r>
      <w:r w:rsidRPr="00570F7A">
        <w:rPr>
          <w:b/>
        </w:rPr>
        <w:tab/>
      </w:r>
      <w:r w:rsidRPr="00570F7A">
        <w:rPr>
          <w:b/>
        </w:rPr>
        <w:tab/>
      </w:r>
      <w:r>
        <w:rPr>
          <w:b/>
        </w:rPr>
        <w:tab/>
      </w:r>
      <w:r w:rsidR="00C35434">
        <w:t>Ron</w:t>
      </w:r>
      <w:r>
        <w:t xml:space="preserve"> </w:t>
      </w:r>
      <w:r w:rsidR="00C35434">
        <w:t>Swanson</w:t>
      </w:r>
      <w:r>
        <w:t xml:space="preserve">, </w:t>
      </w:r>
      <w:r w:rsidR="00C35434">
        <w:t>Andy</w:t>
      </w:r>
      <w:r>
        <w:t xml:space="preserve"> </w:t>
      </w:r>
      <w:r w:rsidR="00C35434">
        <w:t>Dwyer</w:t>
      </w:r>
    </w:p>
    <w:p w14:paraId="4BBE2B95" w14:textId="0B050211" w:rsidR="004D6D8C" w:rsidRDefault="004D6D8C" w:rsidP="004D6D8C">
      <w:pPr>
        <w:pStyle w:val="ListParagraph"/>
      </w:pPr>
      <w:r w:rsidRPr="00570F7A">
        <w:rPr>
          <w:b/>
        </w:rPr>
        <w:tab/>
      </w:r>
      <w:r w:rsidRPr="00570F7A">
        <w:rPr>
          <w:b/>
        </w:rPr>
        <w:tab/>
      </w:r>
      <w:r w:rsidRPr="008819E4">
        <w:t>Remote Desktop Users</w:t>
      </w:r>
      <w:r>
        <w:tab/>
      </w:r>
      <w:r>
        <w:tab/>
      </w:r>
      <w:r w:rsidR="00C35434">
        <w:t>April</w:t>
      </w:r>
      <w:r>
        <w:t xml:space="preserve"> </w:t>
      </w:r>
      <w:proofErr w:type="spellStart"/>
      <w:r w:rsidR="00C35434">
        <w:t>Ludgate</w:t>
      </w:r>
      <w:proofErr w:type="spellEnd"/>
    </w:p>
    <w:p w14:paraId="599AC82C" w14:textId="75284FE4" w:rsidR="004D6D8C" w:rsidRPr="00915E34" w:rsidRDefault="004D6D8C" w:rsidP="004D6D8C">
      <w:pPr>
        <w:pStyle w:val="ListParagraph"/>
      </w:pPr>
      <w:r w:rsidRPr="00570F7A">
        <w:rPr>
          <w:b/>
        </w:rPr>
        <w:tab/>
      </w:r>
      <w:r w:rsidRPr="00570F7A">
        <w:rPr>
          <w:b/>
        </w:rPr>
        <w:tab/>
      </w:r>
      <w:r w:rsidRPr="00144119">
        <w:t>Domain</w:t>
      </w:r>
      <w:r w:rsidRPr="00570F7A">
        <w:rPr>
          <w:b/>
        </w:rPr>
        <w:t xml:space="preserve"> </w:t>
      </w:r>
      <w:r>
        <w:t>Users (default)</w:t>
      </w:r>
      <w:r>
        <w:tab/>
      </w:r>
      <w:r>
        <w:tab/>
      </w:r>
      <w:r w:rsidR="00C35434">
        <w:t>Ann Perkins</w:t>
      </w:r>
    </w:p>
    <w:p w14:paraId="21FE200B" w14:textId="77777777" w:rsidR="004D6D8C" w:rsidRDefault="004D6D8C" w:rsidP="004D6D8C">
      <w:pPr>
        <w:pStyle w:val="Heading3"/>
      </w:pPr>
      <w:r>
        <w:t>Adding a Computer to a Domain</w:t>
      </w:r>
    </w:p>
    <w:p w14:paraId="2D201A97" w14:textId="4DBDA443" w:rsidR="004D6D8C" w:rsidRPr="00FF3CF7" w:rsidRDefault="004D6D8C" w:rsidP="004D6D8C">
      <w:r>
        <w:t xml:space="preserve">In this step you will add your other two VMs to your domain, so you can access shared resources across the network. Since your Corporate Server is the Domain Controller, it is automatically a member of your Domain. Your Windows 7A and 7B, however, are not, so the </w:t>
      </w:r>
      <w:r w:rsidR="00C35434">
        <w:t>Leslie</w:t>
      </w:r>
      <w:r>
        <w:t xml:space="preserve"> account you just created will not work on those machines until they are members of the Domain and can communicate with your Domain Controller.</w:t>
      </w:r>
    </w:p>
    <w:p w14:paraId="43A8EF78" w14:textId="2048FE81" w:rsidR="004D6D8C" w:rsidRDefault="004D6D8C" w:rsidP="004D6D8C">
      <w:pPr>
        <w:pStyle w:val="InnerSectionHeading"/>
        <w:framePr w:wrap="notBeside"/>
      </w:pPr>
      <w:r>
        <w:t>general steps</w:t>
      </w:r>
    </w:p>
    <w:p w14:paraId="42F7958D" w14:textId="77777777" w:rsidR="004D6D8C" w:rsidRPr="0070079B" w:rsidRDefault="004D6D8C" w:rsidP="004D6D8C">
      <w:pPr>
        <w:pStyle w:val="ListParagraph"/>
        <w:numPr>
          <w:ilvl w:val="0"/>
          <w:numId w:val="42"/>
        </w:numPr>
        <w:rPr>
          <w:b/>
          <w:u w:val="single"/>
        </w:rPr>
      </w:pPr>
      <w:r>
        <w:t>Add your Win7B VM to the domain.</w:t>
      </w:r>
    </w:p>
    <w:p w14:paraId="2F311C96" w14:textId="77777777" w:rsidR="004D6D8C" w:rsidRPr="0070079B" w:rsidRDefault="004D6D8C" w:rsidP="004D6D8C">
      <w:pPr>
        <w:pStyle w:val="ListParagraph"/>
        <w:numPr>
          <w:ilvl w:val="0"/>
          <w:numId w:val="42"/>
        </w:numPr>
        <w:rPr>
          <w:b/>
          <w:u w:val="single"/>
        </w:rPr>
      </w:pPr>
      <w:r>
        <w:t>Add your Win7A VM to the domain.</w:t>
      </w:r>
    </w:p>
    <w:p w14:paraId="0A228295" w14:textId="77777777" w:rsidR="004D6D8C" w:rsidRPr="00D90D94" w:rsidRDefault="004D6D8C" w:rsidP="004D6D8C">
      <w:pPr>
        <w:pStyle w:val="ListParagraph"/>
        <w:rPr>
          <w:b/>
          <w:u w:val="single"/>
        </w:rPr>
      </w:pPr>
    </w:p>
    <w:p w14:paraId="68F84AAB" w14:textId="77777777" w:rsidR="004D6D8C" w:rsidRPr="0070079B" w:rsidRDefault="004D6D8C" w:rsidP="004D6D8C">
      <w:pPr>
        <w:pStyle w:val="InnerSectionHeading"/>
        <w:framePr w:wrap="notBeside"/>
      </w:pPr>
      <w:r>
        <w:lastRenderedPageBreak/>
        <w:t>Detailed Steps</w:t>
      </w:r>
    </w:p>
    <w:p w14:paraId="18557956" w14:textId="77777777" w:rsidR="004D6D8C" w:rsidRDefault="004D6D8C" w:rsidP="004D6D8C">
      <w:pPr>
        <w:pStyle w:val="ListParagraph"/>
        <w:numPr>
          <w:ilvl w:val="0"/>
          <w:numId w:val="10"/>
        </w:numPr>
      </w:pPr>
      <w:r>
        <w:t xml:space="preserve">Verify connectivity between your machines now if you have not already done so by sending a ping to YOUR Corporate Server from your Windows 7A and 7B virtual machines. </w:t>
      </w:r>
    </w:p>
    <w:p w14:paraId="221C8B58" w14:textId="77777777" w:rsidR="004D6D8C" w:rsidRDefault="004D6D8C" w:rsidP="004D6D8C">
      <w:pPr>
        <w:pStyle w:val="ListParagraph"/>
        <w:numPr>
          <w:ilvl w:val="0"/>
          <w:numId w:val="10"/>
        </w:numPr>
      </w:pPr>
      <w:r>
        <w:t xml:space="preserve">From your </w:t>
      </w:r>
      <w:r>
        <w:rPr>
          <w:b/>
        </w:rPr>
        <w:t>7B</w:t>
      </w:r>
      <w:r>
        <w:t xml:space="preserve"> VM, add your VM to the domain by clicking the </w:t>
      </w:r>
      <w:r w:rsidRPr="00DB2D3F">
        <w:rPr>
          <w:b/>
        </w:rPr>
        <w:t>Start</w:t>
      </w:r>
      <w:r>
        <w:t xml:space="preserve"> Menu, and right-clicking</w:t>
      </w:r>
      <w:r w:rsidRPr="00DB2D3F">
        <w:rPr>
          <w:b/>
        </w:rPr>
        <w:t xml:space="preserve"> Computer</w:t>
      </w:r>
      <w:r>
        <w:t xml:space="preserve"> and choosing </w:t>
      </w:r>
      <w:r w:rsidRPr="00DB2D3F">
        <w:rPr>
          <w:b/>
        </w:rPr>
        <w:t>Properties</w:t>
      </w:r>
      <w:r>
        <w:t xml:space="preserve">. Click the </w:t>
      </w:r>
      <w:r>
        <w:rPr>
          <w:b/>
        </w:rPr>
        <w:t>Change Settings</w:t>
      </w:r>
      <w:r>
        <w:t xml:space="preserve"> button under the “computer name, domain, and workgroup settings” area. Notice that the VM is a member of the local Workgroup, not a domain.</w:t>
      </w:r>
    </w:p>
    <w:p w14:paraId="3C1A842A" w14:textId="77777777" w:rsidR="004D6D8C" w:rsidRDefault="004D6D8C" w:rsidP="004D6D8C">
      <w:pPr>
        <w:pStyle w:val="ListParagraph"/>
        <w:numPr>
          <w:ilvl w:val="0"/>
          <w:numId w:val="10"/>
        </w:numPr>
      </w:pPr>
      <w:r>
        <w:t xml:space="preserve">Click the </w:t>
      </w:r>
      <w:r w:rsidRPr="00DB2D3F">
        <w:rPr>
          <w:b/>
        </w:rPr>
        <w:t>Change</w:t>
      </w:r>
      <w:r>
        <w:t xml:space="preserve"> button, and select </w:t>
      </w:r>
      <w:r w:rsidRPr="00DB2D3F">
        <w:rPr>
          <w:b/>
        </w:rPr>
        <w:t>Member Of: Doma</w:t>
      </w:r>
      <w:r>
        <w:rPr>
          <w:b/>
        </w:rPr>
        <w:t>i</w:t>
      </w:r>
      <w:r w:rsidRPr="00DB2D3F">
        <w:rPr>
          <w:b/>
        </w:rPr>
        <w:t>n</w:t>
      </w:r>
      <w:r>
        <w:t xml:space="preserve"> and enter your fully-qualified domain name, i.e., </w:t>
      </w:r>
      <w:r w:rsidRPr="00B527CF">
        <w:rPr>
          <w:b/>
        </w:rPr>
        <w:t>&lt;</w:t>
      </w:r>
      <w:proofErr w:type="spellStart"/>
      <w:r w:rsidRPr="00B527CF">
        <w:rPr>
          <w:b/>
        </w:rPr>
        <w:t>yourdomain</w:t>
      </w:r>
      <w:proofErr w:type="spellEnd"/>
      <w:r w:rsidRPr="00B527CF">
        <w:rPr>
          <w:b/>
        </w:rPr>
        <w:t>&gt;.local</w:t>
      </w:r>
      <w:r>
        <w:t xml:space="preserve">, and click OK. </w:t>
      </w:r>
    </w:p>
    <w:p w14:paraId="604D06E3" w14:textId="77777777" w:rsidR="004D6D8C" w:rsidRDefault="004D6D8C" w:rsidP="004D6D8C">
      <w:pPr>
        <w:pStyle w:val="ListParagraph"/>
        <w:numPr>
          <w:ilvl w:val="1"/>
          <w:numId w:val="10"/>
        </w:numPr>
      </w:pPr>
      <w:r>
        <w:t>If you have issues verify you can ping the server and verify your IP/DNS settings are correct.</w:t>
      </w:r>
    </w:p>
    <w:p w14:paraId="060E252F" w14:textId="73D966DB" w:rsidR="004D6D8C" w:rsidRDefault="004D6D8C" w:rsidP="004D6D8C">
      <w:pPr>
        <w:pStyle w:val="ListParagraph"/>
        <w:numPr>
          <w:ilvl w:val="0"/>
          <w:numId w:val="10"/>
        </w:numPr>
      </w:pPr>
      <w:r>
        <w:t xml:space="preserve">In order to Add / Remove a computer to / from a Domain, your User account must be a member of the Domain Administrators group. The Administrator account you’ve been logging into has already been made a member of that group – when prompted, use </w:t>
      </w:r>
      <w:r w:rsidR="00C35434">
        <w:t>Leslie</w:t>
      </w:r>
      <w:r>
        <w:t>’s account (</w:t>
      </w:r>
      <w:r w:rsidRPr="00CC7707">
        <w:rPr>
          <w:b/>
        </w:rPr>
        <w:t>username:</w:t>
      </w:r>
      <w:r>
        <w:t xml:space="preserve"> “</w:t>
      </w:r>
      <w:r w:rsidR="00C35434">
        <w:t>Leslie</w:t>
      </w:r>
      <w:r>
        <w:t xml:space="preserve">” </w:t>
      </w:r>
      <w:r w:rsidRPr="00CC7707">
        <w:rPr>
          <w:b/>
        </w:rPr>
        <w:t>password:</w:t>
      </w:r>
      <w:r>
        <w:t xml:space="preserve"> “manager”) and click OK and restart the machine when prompted.</w:t>
      </w:r>
    </w:p>
    <w:p w14:paraId="67B53312" w14:textId="55EB6392" w:rsidR="004D6D8C" w:rsidRDefault="004D6D8C" w:rsidP="004D6D8C">
      <w:pPr>
        <w:pStyle w:val="ListParagraph"/>
        <w:numPr>
          <w:ilvl w:val="0"/>
          <w:numId w:val="10"/>
        </w:numPr>
      </w:pPr>
      <w:r>
        <w:t xml:space="preserve">Your </w:t>
      </w:r>
      <w:r w:rsidRPr="003D62D8">
        <w:rPr>
          <w:b/>
        </w:rPr>
        <w:t>7B</w:t>
      </w:r>
      <w:r>
        <w:t xml:space="preserve"> VM should now be a member of your Domain, which means all Active Directory Users (unless otherwise prohibited,) are be valid on your7B VM. Test this by logging onto your 7B VM with the </w:t>
      </w:r>
      <w:r w:rsidR="00C35434">
        <w:t>Leslie</w:t>
      </w:r>
      <w:r>
        <w:t xml:space="preserve"> account – make sure you click the </w:t>
      </w:r>
      <w:r>
        <w:rPr>
          <w:b/>
        </w:rPr>
        <w:t>Switch User &gt;&gt;</w:t>
      </w:r>
      <w:r>
        <w:t xml:space="preserve"> button and log in to your Domain, not the Local machine.</w:t>
      </w:r>
    </w:p>
    <w:p w14:paraId="2D751FD1" w14:textId="77777777" w:rsidR="004D6D8C" w:rsidRDefault="004D6D8C" w:rsidP="004D6D8C">
      <w:pPr>
        <w:pStyle w:val="ListParagraph"/>
        <w:numPr>
          <w:ilvl w:val="0"/>
          <w:numId w:val="10"/>
        </w:numPr>
      </w:pPr>
      <w:r>
        <w:t xml:space="preserve">Also, verify that the 7B VM has been added to the Domain by opening the Active Directory panel on your Corporate Server VM, expand your Domain, and expand the Computers folder – The </w:t>
      </w:r>
      <w:r w:rsidRPr="00B71E33">
        <w:rPr>
          <w:b/>
        </w:rPr>
        <w:t>7B</w:t>
      </w:r>
      <w:r>
        <w:t xml:space="preserve"> VM should be listed. </w:t>
      </w:r>
    </w:p>
    <w:p w14:paraId="01526C72" w14:textId="77777777" w:rsidR="004D6D8C" w:rsidRDefault="004D6D8C" w:rsidP="004D6D8C">
      <w:pPr>
        <w:pStyle w:val="ListParagraph"/>
        <w:numPr>
          <w:ilvl w:val="0"/>
          <w:numId w:val="10"/>
        </w:numPr>
      </w:pPr>
      <w:r>
        <w:t xml:space="preserve">Repeat this process for your Win7A machine. </w:t>
      </w:r>
    </w:p>
    <w:p w14:paraId="52170AE2" w14:textId="77777777" w:rsidR="004D6D8C" w:rsidRDefault="004D6D8C" w:rsidP="004D6D8C">
      <w:pPr>
        <w:pStyle w:val="Heading3"/>
      </w:pPr>
      <w:r>
        <w:t>Creating Groups in a Domain</w:t>
      </w:r>
    </w:p>
    <w:p w14:paraId="59096627" w14:textId="77777777" w:rsidR="004D6D8C" w:rsidRDefault="004D6D8C" w:rsidP="004D6D8C">
      <w:r>
        <w:t>To simplify user account management, you can create Groups within Active Directory, add Users to Groups as desired, and give Groups permissions over individual resources in an enterprise.</w:t>
      </w:r>
    </w:p>
    <w:p w14:paraId="58A0DA9B" w14:textId="474588F9" w:rsidR="004D6D8C" w:rsidRDefault="004D6D8C" w:rsidP="004D6D8C">
      <w:pPr>
        <w:pStyle w:val="InnerSectionHeading"/>
        <w:framePr w:wrap="notBeside"/>
      </w:pPr>
      <w:r>
        <w:t>general steps</w:t>
      </w:r>
    </w:p>
    <w:p w14:paraId="2DEF507D" w14:textId="77777777" w:rsidR="004D6D8C" w:rsidRDefault="004D6D8C" w:rsidP="004D6D8C">
      <w:pPr>
        <w:pStyle w:val="ListParagraph"/>
        <w:numPr>
          <w:ilvl w:val="0"/>
          <w:numId w:val="43"/>
        </w:numPr>
      </w:pPr>
      <w:r>
        <w:t xml:space="preserve">From your Corporate Server VM, open the </w:t>
      </w:r>
      <w:r w:rsidRPr="00DB2D3F">
        <w:rPr>
          <w:b/>
        </w:rPr>
        <w:t>Active Directory Users and Computers</w:t>
      </w:r>
      <w:r>
        <w:t xml:space="preserve"> panel.</w:t>
      </w:r>
    </w:p>
    <w:p w14:paraId="50EF9FA1" w14:textId="77777777" w:rsidR="004D6D8C" w:rsidRPr="0070079B" w:rsidRDefault="004D6D8C" w:rsidP="004D6D8C">
      <w:pPr>
        <w:pStyle w:val="ListParagraph"/>
        <w:numPr>
          <w:ilvl w:val="1"/>
          <w:numId w:val="43"/>
        </w:numPr>
      </w:pPr>
      <w:r>
        <w:t xml:space="preserve">What is the difference between the Guest group and the Users group? </w:t>
      </w:r>
      <w:r w:rsidRPr="00786782">
        <w:rPr>
          <w:color w:val="FF0000"/>
        </w:rPr>
        <w:t>__</w:t>
      </w:r>
      <w:r>
        <w:rPr>
          <w:color w:val="FF0000"/>
        </w:rPr>
        <w:t>LS6</w:t>
      </w:r>
      <w:r w:rsidRPr="00786782">
        <w:rPr>
          <w:color w:val="FF0000"/>
        </w:rPr>
        <w:t>__</w:t>
      </w:r>
    </w:p>
    <w:p w14:paraId="13CBC3A0" w14:textId="77777777" w:rsidR="004D6D8C" w:rsidRPr="0070079B" w:rsidRDefault="004D6D8C" w:rsidP="004D6D8C">
      <w:pPr>
        <w:pStyle w:val="ListParagraph"/>
        <w:numPr>
          <w:ilvl w:val="1"/>
          <w:numId w:val="43"/>
        </w:numPr>
      </w:pPr>
      <w:r>
        <w:t xml:space="preserve">What about the difference between the Administrators and the Account Operators? </w:t>
      </w:r>
      <w:r>
        <w:rPr>
          <w:color w:val="FF0000"/>
        </w:rPr>
        <w:t>__LS7</w:t>
      </w:r>
      <w:r w:rsidRPr="00786782">
        <w:rPr>
          <w:color w:val="FF0000"/>
        </w:rPr>
        <w:t>__</w:t>
      </w:r>
    </w:p>
    <w:p w14:paraId="0B1C8654" w14:textId="718BA7CC" w:rsidR="004D6D8C" w:rsidRDefault="004D6D8C" w:rsidP="004D6D8C">
      <w:pPr>
        <w:pStyle w:val="ListParagraph"/>
        <w:numPr>
          <w:ilvl w:val="0"/>
          <w:numId w:val="43"/>
        </w:numPr>
      </w:pPr>
      <w:r>
        <w:t>Add a new Group named “</w:t>
      </w:r>
      <w:r w:rsidR="00C35434">
        <w:rPr>
          <w:b/>
        </w:rPr>
        <w:t>Pawnee</w:t>
      </w:r>
      <w:r>
        <w:t>”, with a</w:t>
      </w:r>
      <w:r w:rsidRPr="0070079B">
        <w:rPr>
          <w:b/>
        </w:rPr>
        <w:t xml:space="preserve"> Global</w:t>
      </w:r>
      <w:r>
        <w:t xml:space="preserve"> Scope and </w:t>
      </w:r>
      <w:r w:rsidRPr="0070079B">
        <w:rPr>
          <w:b/>
        </w:rPr>
        <w:t>Security</w:t>
      </w:r>
      <w:r>
        <w:t xml:space="preserve"> Type.</w:t>
      </w:r>
    </w:p>
    <w:p w14:paraId="6059F6A4" w14:textId="4700B799" w:rsidR="004D6D8C" w:rsidRDefault="004D6D8C" w:rsidP="004D6D8C">
      <w:pPr>
        <w:pStyle w:val="ListParagraph"/>
        <w:numPr>
          <w:ilvl w:val="0"/>
          <w:numId w:val="43"/>
        </w:numPr>
      </w:pPr>
      <w:r>
        <w:t xml:space="preserve">Add </w:t>
      </w:r>
      <w:r w:rsidR="00C35434">
        <w:t>Leslie</w:t>
      </w:r>
      <w:r>
        <w:t xml:space="preserve"> to the </w:t>
      </w:r>
      <w:r w:rsidR="00C35434">
        <w:t>Pawnee</w:t>
      </w:r>
      <w:r>
        <w:t xml:space="preserve"> group.</w:t>
      </w:r>
    </w:p>
    <w:p w14:paraId="7657DF45" w14:textId="77777777" w:rsidR="004D6D8C" w:rsidRDefault="004D6D8C" w:rsidP="004D6D8C">
      <w:pPr>
        <w:pStyle w:val="ListParagraph"/>
        <w:numPr>
          <w:ilvl w:val="0"/>
          <w:numId w:val="43"/>
        </w:numPr>
      </w:pPr>
      <w:r>
        <w:t>Create the following groups and add these Users in them.</w:t>
      </w:r>
    </w:p>
    <w:p w14:paraId="241D5746" w14:textId="77777777" w:rsidR="004D6D8C" w:rsidRPr="00786782" w:rsidRDefault="004D6D8C" w:rsidP="004D6D8C">
      <w:pPr>
        <w:pStyle w:val="NoSpacing"/>
        <w:ind w:left="720" w:firstLine="720"/>
      </w:pPr>
      <w:r w:rsidRPr="00786782">
        <w:rPr>
          <w:b/>
          <w:u w:val="single"/>
        </w:rPr>
        <w:t>Group</w:t>
      </w:r>
      <w:r>
        <w:tab/>
      </w:r>
      <w:r>
        <w:tab/>
      </w:r>
      <w:r>
        <w:tab/>
      </w:r>
      <w:r>
        <w:tab/>
      </w:r>
      <w:r w:rsidRPr="00786782">
        <w:rPr>
          <w:b/>
          <w:u w:val="single"/>
        </w:rPr>
        <w:t>User(s)</w:t>
      </w:r>
    </w:p>
    <w:p w14:paraId="14A9DFFD" w14:textId="37037DB6" w:rsidR="004D6D8C" w:rsidRPr="008819E4" w:rsidRDefault="004D6D8C" w:rsidP="004D6D8C">
      <w:pPr>
        <w:pStyle w:val="NoSpacing"/>
      </w:pPr>
      <w:r>
        <w:tab/>
      </w:r>
      <w:r>
        <w:tab/>
      </w:r>
      <w:r w:rsidR="000E1451">
        <w:t>Directors</w:t>
      </w:r>
      <w:r w:rsidRPr="00570F7A">
        <w:tab/>
      </w:r>
      <w:r w:rsidRPr="00570F7A">
        <w:tab/>
      </w:r>
      <w:r>
        <w:tab/>
      </w:r>
      <w:r w:rsidR="00C35434">
        <w:t>Leslie</w:t>
      </w:r>
      <w:r>
        <w:t xml:space="preserve">, </w:t>
      </w:r>
      <w:r w:rsidR="00C35434">
        <w:t>Ron</w:t>
      </w:r>
      <w:r>
        <w:t xml:space="preserve">, </w:t>
      </w:r>
      <w:r w:rsidR="00C35434">
        <w:t>Andy</w:t>
      </w:r>
    </w:p>
    <w:p w14:paraId="067EC8BB" w14:textId="2CDF1F1B" w:rsidR="004D6D8C" w:rsidRPr="0070079B" w:rsidRDefault="004D6D8C" w:rsidP="004D6D8C">
      <w:pPr>
        <w:pStyle w:val="NoSpacing"/>
      </w:pPr>
      <w:r w:rsidRPr="00570F7A">
        <w:tab/>
      </w:r>
      <w:r w:rsidRPr="00570F7A">
        <w:tab/>
      </w:r>
      <w:r w:rsidR="000E1451">
        <w:t>Nurses</w:t>
      </w:r>
      <w:r w:rsidR="000E1451">
        <w:tab/>
      </w:r>
      <w:r>
        <w:tab/>
      </w:r>
      <w:r>
        <w:tab/>
      </w:r>
      <w:r>
        <w:tab/>
      </w:r>
      <w:r w:rsidR="00C35434">
        <w:t>Ann</w:t>
      </w:r>
    </w:p>
    <w:p w14:paraId="48E76D79" w14:textId="77777777" w:rsidR="004D6D8C" w:rsidRPr="0070079B" w:rsidRDefault="004D6D8C" w:rsidP="004D6D8C">
      <w:pPr>
        <w:pStyle w:val="InnerSectionHeading"/>
        <w:framePr w:wrap="notBeside"/>
      </w:pPr>
      <w:r>
        <w:lastRenderedPageBreak/>
        <w:t>Detailed Steps</w:t>
      </w:r>
    </w:p>
    <w:p w14:paraId="715F95FE" w14:textId="77777777" w:rsidR="004D6D8C" w:rsidRDefault="004D6D8C" w:rsidP="004D6D8C">
      <w:pPr>
        <w:pStyle w:val="ListParagraph"/>
        <w:numPr>
          <w:ilvl w:val="0"/>
          <w:numId w:val="11"/>
        </w:numPr>
      </w:pPr>
      <w:r>
        <w:t xml:space="preserve">From your Corporate Server VM, open the </w:t>
      </w:r>
      <w:r w:rsidRPr="00DB2D3F">
        <w:rPr>
          <w:b/>
        </w:rPr>
        <w:t>Active Directory Users and Computers</w:t>
      </w:r>
      <w:r>
        <w:t xml:space="preserve"> panel.</w:t>
      </w:r>
    </w:p>
    <w:p w14:paraId="7B0A25B5" w14:textId="77777777" w:rsidR="004D6D8C" w:rsidRDefault="004D6D8C" w:rsidP="004D6D8C">
      <w:pPr>
        <w:pStyle w:val="ListParagraph"/>
        <w:numPr>
          <w:ilvl w:val="0"/>
          <w:numId w:val="11"/>
        </w:numPr>
      </w:pPr>
      <w:r>
        <w:t>Click on the Built-In folder, and notice the Groups that come pre-configured in Active Directory.</w:t>
      </w:r>
    </w:p>
    <w:p w14:paraId="4F559B72" w14:textId="77777777" w:rsidR="004D6D8C" w:rsidRDefault="004D6D8C" w:rsidP="004D6D8C">
      <w:pPr>
        <w:pStyle w:val="ListParagraph"/>
        <w:numPr>
          <w:ilvl w:val="0"/>
          <w:numId w:val="11"/>
        </w:numPr>
      </w:pPr>
      <w:r>
        <w:t xml:space="preserve">Notice the Description of each Group. </w:t>
      </w:r>
    </w:p>
    <w:p w14:paraId="223946A6" w14:textId="77777777" w:rsidR="004D6D8C" w:rsidRDefault="004D6D8C" w:rsidP="004D6D8C">
      <w:pPr>
        <w:pStyle w:val="ListParagraph"/>
        <w:numPr>
          <w:ilvl w:val="0"/>
          <w:numId w:val="11"/>
        </w:numPr>
      </w:pPr>
      <w:r>
        <w:t xml:space="preserve">What is the difference between the Guest group and the Users group? </w:t>
      </w:r>
      <w:r w:rsidRPr="00786782">
        <w:rPr>
          <w:color w:val="FF0000"/>
        </w:rPr>
        <w:t>__</w:t>
      </w:r>
      <w:r>
        <w:rPr>
          <w:color w:val="FF0000"/>
        </w:rPr>
        <w:t>LS6</w:t>
      </w:r>
      <w:r w:rsidRPr="00786782">
        <w:rPr>
          <w:color w:val="FF0000"/>
        </w:rPr>
        <w:t>__</w:t>
      </w:r>
      <w:r>
        <w:t xml:space="preserve"> </w:t>
      </w:r>
    </w:p>
    <w:p w14:paraId="0A5806CE" w14:textId="77777777" w:rsidR="004D6D8C" w:rsidRDefault="004D6D8C" w:rsidP="004D6D8C">
      <w:pPr>
        <w:pStyle w:val="ListParagraph"/>
        <w:numPr>
          <w:ilvl w:val="0"/>
          <w:numId w:val="11"/>
        </w:numPr>
      </w:pPr>
      <w:r>
        <w:t xml:space="preserve">What about the difference between the Administrators and the Account Operators? </w:t>
      </w:r>
      <w:r>
        <w:rPr>
          <w:color w:val="FF0000"/>
        </w:rPr>
        <w:t>__LS7</w:t>
      </w:r>
      <w:r w:rsidRPr="00786782">
        <w:rPr>
          <w:color w:val="FF0000"/>
        </w:rPr>
        <w:t>__</w:t>
      </w:r>
    </w:p>
    <w:p w14:paraId="6E09BEA9" w14:textId="13AD794D" w:rsidR="004D6D8C" w:rsidRDefault="004D6D8C" w:rsidP="004D6D8C">
      <w:pPr>
        <w:pStyle w:val="ListParagraph"/>
        <w:numPr>
          <w:ilvl w:val="0"/>
          <w:numId w:val="11"/>
        </w:numPr>
      </w:pPr>
      <w:r>
        <w:t xml:space="preserve">Right-click the Users folder and choose </w:t>
      </w:r>
      <w:r w:rsidRPr="00786782">
        <w:rPr>
          <w:b/>
        </w:rPr>
        <w:t>New</w:t>
      </w:r>
      <w:r>
        <w:t xml:space="preserve"> </w:t>
      </w:r>
      <w:r>
        <w:sym w:font="Wingdings" w:char="F0E0"/>
      </w:r>
      <w:r>
        <w:t xml:space="preserve"> </w:t>
      </w:r>
      <w:r w:rsidRPr="00786782">
        <w:rPr>
          <w:b/>
        </w:rPr>
        <w:t>Group</w:t>
      </w:r>
      <w:r>
        <w:t>. Group Name = “</w:t>
      </w:r>
      <w:r w:rsidR="00C35434">
        <w:rPr>
          <w:b/>
        </w:rPr>
        <w:t>Pawnee</w:t>
      </w:r>
      <w:r>
        <w:t xml:space="preserve">”, and leave the Group Scope = </w:t>
      </w:r>
      <w:r w:rsidRPr="00786782">
        <w:rPr>
          <w:b/>
        </w:rPr>
        <w:t>Global</w:t>
      </w:r>
      <w:r>
        <w:t xml:space="preserve"> and Group Type = </w:t>
      </w:r>
      <w:r w:rsidRPr="00786782">
        <w:rPr>
          <w:b/>
        </w:rPr>
        <w:t>Security</w:t>
      </w:r>
      <w:r>
        <w:t>. Now the Group should appear in the Users folder as a Security Group object.</w:t>
      </w:r>
    </w:p>
    <w:p w14:paraId="06E45195" w14:textId="7B71E1B1" w:rsidR="004D6D8C" w:rsidRDefault="004D6D8C" w:rsidP="004D6D8C">
      <w:pPr>
        <w:pStyle w:val="ListParagraph"/>
        <w:numPr>
          <w:ilvl w:val="0"/>
          <w:numId w:val="11"/>
        </w:numPr>
      </w:pPr>
      <w:r>
        <w:t xml:space="preserve">Add the </w:t>
      </w:r>
      <w:r w:rsidR="00C35434">
        <w:t>Leslie</w:t>
      </w:r>
      <w:r>
        <w:t xml:space="preserve"> account to the </w:t>
      </w:r>
      <w:r w:rsidR="00C35434">
        <w:t>Pawnee</w:t>
      </w:r>
      <w:r>
        <w:t xml:space="preserve"> group by double-clicking </w:t>
      </w:r>
      <w:r w:rsidR="00C35434">
        <w:t>Leslie</w:t>
      </w:r>
      <w:r>
        <w:t>, selecting the “</w:t>
      </w:r>
      <w:r w:rsidRPr="00786782">
        <w:rPr>
          <w:b/>
        </w:rPr>
        <w:t xml:space="preserve">Member </w:t>
      </w:r>
      <w:r>
        <w:rPr>
          <w:b/>
        </w:rPr>
        <w:t>O</w:t>
      </w:r>
      <w:r w:rsidRPr="00786782">
        <w:rPr>
          <w:b/>
        </w:rPr>
        <w:t>f</w:t>
      </w:r>
      <w:r>
        <w:t xml:space="preserve">” tab and entering the </w:t>
      </w:r>
      <w:r w:rsidR="00C35434">
        <w:t>Pawnee</w:t>
      </w:r>
      <w:r>
        <w:t xml:space="preserve"> group name. (Click “Check Names” to make sure it finds the Group, and click OK.)</w:t>
      </w:r>
    </w:p>
    <w:p w14:paraId="001A8219" w14:textId="328AE44F" w:rsidR="004D6D8C" w:rsidRDefault="004D6D8C" w:rsidP="004D6D8C">
      <w:pPr>
        <w:pStyle w:val="ListParagraph"/>
        <w:numPr>
          <w:ilvl w:val="0"/>
          <w:numId w:val="11"/>
        </w:numPr>
      </w:pPr>
      <w:r>
        <w:t xml:space="preserve">View the Properties of the </w:t>
      </w:r>
      <w:r w:rsidR="00C35434">
        <w:t>Pawnee</w:t>
      </w:r>
      <w:r>
        <w:t xml:space="preserve"> group, and verify that the </w:t>
      </w:r>
      <w:r w:rsidR="00C35434">
        <w:t>Leslie</w:t>
      </w:r>
      <w:r>
        <w:t xml:space="preserve"> account is now a member.</w:t>
      </w:r>
    </w:p>
    <w:p w14:paraId="13FD98B4" w14:textId="77777777" w:rsidR="004D6D8C" w:rsidRDefault="004D6D8C" w:rsidP="004D6D8C">
      <w:pPr>
        <w:pStyle w:val="ListParagraph"/>
        <w:numPr>
          <w:ilvl w:val="0"/>
          <w:numId w:val="11"/>
        </w:numPr>
      </w:pPr>
      <w:r>
        <w:t>Create 2 more groups with the following information (leave the defaults for the scope and type):</w:t>
      </w:r>
    </w:p>
    <w:p w14:paraId="02D7FDE6" w14:textId="77777777" w:rsidR="004D6D8C" w:rsidRDefault="004D6D8C" w:rsidP="004D6D8C">
      <w:pPr>
        <w:pStyle w:val="ListParagraph"/>
        <w:numPr>
          <w:ilvl w:val="1"/>
          <w:numId w:val="11"/>
        </w:numPr>
      </w:pPr>
      <w:r>
        <w:t>Short Cut:  Try selecting more than one at a time and then right click on one of them</w:t>
      </w:r>
    </w:p>
    <w:p w14:paraId="33340D7E" w14:textId="77777777" w:rsidR="004D6D8C" w:rsidRPr="00786782" w:rsidRDefault="004D6D8C" w:rsidP="004D6D8C">
      <w:pPr>
        <w:pStyle w:val="NoSpacing"/>
        <w:ind w:left="720" w:firstLine="720"/>
      </w:pPr>
      <w:r w:rsidRPr="00786782">
        <w:rPr>
          <w:b/>
          <w:u w:val="single"/>
        </w:rPr>
        <w:t>Group</w:t>
      </w:r>
      <w:r>
        <w:tab/>
      </w:r>
      <w:r>
        <w:tab/>
      </w:r>
      <w:r>
        <w:tab/>
      </w:r>
      <w:r>
        <w:tab/>
      </w:r>
      <w:r w:rsidRPr="00786782">
        <w:rPr>
          <w:b/>
          <w:u w:val="single"/>
        </w:rPr>
        <w:t>User(s)</w:t>
      </w:r>
    </w:p>
    <w:p w14:paraId="6EF67BDD" w14:textId="7B2E7F41" w:rsidR="004D6D8C" w:rsidRPr="008819E4" w:rsidRDefault="004D6D8C" w:rsidP="004D6D8C">
      <w:pPr>
        <w:pStyle w:val="NoSpacing"/>
      </w:pPr>
      <w:r>
        <w:tab/>
      </w:r>
      <w:r>
        <w:tab/>
      </w:r>
      <w:r w:rsidR="009A51B6">
        <w:t>Directors</w:t>
      </w:r>
      <w:r>
        <w:tab/>
      </w:r>
      <w:r w:rsidRPr="00570F7A">
        <w:tab/>
      </w:r>
      <w:r>
        <w:tab/>
      </w:r>
      <w:r w:rsidR="00C35434">
        <w:t>Leslie</w:t>
      </w:r>
      <w:r>
        <w:t xml:space="preserve">, </w:t>
      </w:r>
      <w:r w:rsidR="00C35434">
        <w:t>Ron</w:t>
      </w:r>
      <w:r>
        <w:t xml:space="preserve">, </w:t>
      </w:r>
      <w:r w:rsidR="00C35434">
        <w:t>Andy</w:t>
      </w:r>
    </w:p>
    <w:p w14:paraId="00FAAF2F" w14:textId="74339D82" w:rsidR="004D6D8C" w:rsidRPr="004A1FBC" w:rsidRDefault="004D6D8C" w:rsidP="004D6D8C">
      <w:pPr>
        <w:pStyle w:val="NoSpacing"/>
      </w:pPr>
      <w:r w:rsidRPr="00570F7A">
        <w:tab/>
      </w:r>
      <w:r w:rsidRPr="00570F7A">
        <w:tab/>
      </w:r>
      <w:r w:rsidR="009A51B6">
        <w:t>Nurses</w:t>
      </w:r>
      <w:r>
        <w:tab/>
      </w:r>
      <w:r w:rsidR="009A51B6">
        <w:tab/>
      </w:r>
      <w:r>
        <w:tab/>
      </w:r>
      <w:r>
        <w:tab/>
      </w:r>
      <w:r w:rsidR="00C35434">
        <w:t>Ann</w:t>
      </w:r>
    </w:p>
    <w:p w14:paraId="2C1F4A82" w14:textId="77777777" w:rsidR="004D6D8C" w:rsidRDefault="004D6D8C" w:rsidP="004D6D8C">
      <w:pPr>
        <w:pStyle w:val="Heading3"/>
      </w:pPr>
      <w:r>
        <w:t xml:space="preserve">Saving User Profiles </w:t>
      </w:r>
    </w:p>
    <w:p w14:paraId="477A2C0D" w14:textId="77777777" w:rsidR="004D6D8C" w:rsidRDefault="004D6D8C" w:rsidP="004D6D8C">
      <w:r>
        <w:t xml:space="preserve">In many companies, users might log onto multiple servers and workstations throughout the enterprise. It is possible to configure a profile folder for each user, store it on a central server, and map the user’s Active Directory account to their individual profile folder. Thus a user’s profile settings and documents will be readily available from any machine in the Domain. </w:t>
      </w:r>
    </w:p>
    <w:p w14:paraId="34F8D75C" w14:textId="65017177" w:rsidR="004D6D8C" w:rsidRDefault="004D6D8C" w:rsidP="004D6D8C">
      <w:pPr>
        <w:pStyle w:val="InnerSectionHeading"/>
        <w:framePr w:wrap="notBeside"/>
      </w:pPr>
      <w:r>
        <w:t>general steps</w:t>
      </w:r>
    </w:p>
    <w:p w14:paraId="496AC47B" w14:textId="77777777" w:rsidR="004D6D8C" w:rsidRDefault="004D6D8C" w:rsidP="004D6D8C">
      <w:pPr>
        <w:pStyle w:val="ListParagraph"/>
        <w:numPr>
          <w:ilvl w:val="0"/>
          <w:numId w:val="44"/>
        </w:numPr>
      </w:pPr>
      <w:r>
        <w:t>In your Corporate Server, create two folders in the C drive, titled “</w:t>
      </w:r>
      <w:r w:rsidRPr="00520B63">
        <w:rPr>
          <w:b/>
        </w:rPr>
        <w:t>user</w:t>
      </w:r>
      <w:r>
        <w:t>” and “</w:t>
      </w:r>
      <w:r w:rsidRPr="00520B63">
        <w:rPr>
          <w:b/>
        </w:rPr>
        <w:t>profile</w:t>
      </w:r>
      <w:r>
        <w:t xml:space="preserve">”, respectively. Share these files with </w:t>
      </w:r>
      <w:proofErr w:type="gramStart"/>
      <w:r>
        <w:rPr>
          <w:b/>
        </w:rPr>
        <w:t>Everyone</w:t>
      </w:r>
      <w:proofErr w:type="gramEnd"/>
      <w:r>
        <w:t xml:space="preserve"> and give them </w:t>
      </w:r>
      <w:r>
        <w:rPr>
          <w:b/>
        </w:rPr>
        <w:t>Read/Write</w:t>
      </w:r>
      <w:r>
        <w:t xml:space="preserve"> permission level.</w:t>
      </w:r>
    </w:p>
    <w:p w14:paraId="20007748" w14:textId="77777777" w:rsidR="004D6D8C" w:rsidRDefault="004D6D8C" w:rsidP="004D6D8C">
      <w:pPr>
        <w:pStyle w:val="ListParagraph"/>
        <w:numPr>
          <w:ilvl w:val="0"/>
          <w:numId w:val="44"/>
        </w:numPr>
        <w:spacing w:before="0" w:after="0" w:line="240" w:lineRule="auto"/>
      </w:pPr>
      <w:r>
        <w:t>Map each User to their respective Profile Folder.</w:t>
      </w:r>
    </w:p>
    <w:p w14:paraId="4CECBB67" w14:textId="7FBDA02B" w:rsidR="004D6D8C" w:rsidRDefault="004D6D8C" w:rsidP="004D6D8C">
      <w:pPr>
        <w:pStyle w:val="ListParagraph"/>
        <w:numPr>
          <w:ilvl w:val="1"/>
          <w:numId w:val="44"/>
        </w:numPr>
        <w:spacing w:before="0" w:after="0" w:line="240" w:lineRule="auto"/>
      </w:pPr>
      <w:r>
        <w:t xml:space="preserve">User Profile </w:t>
      </w:r>
      <w:r>
        <w:sym w:font="Wingdings" w:char="F0E0"/>
      </w:r>
      <w:r>
        <w:t xml:space="preserve"> Profile path: \\Server(LabStation#)\profile\</w:t>
      </w:r>
      <w:r w:rsidR="00C35434">
        <w:t>Leslie</w:t>
      </w:r>
    </w:p>
    <w:p w14:paraId="30DE4BBD" w14:textId="7FC5B4CE" w:rsidR="004D6D8C" w:rsidRDefault="004D6D8C" w:rsidP="004D6D8C">
      <w:pPr>
        <w:numPr>
          <w:ilvl w:val="1"/>
          <w:numId w:val="44"/>
        </w:numPr>
        <w:spacing w:before="0" w:after="0" w:line="240" w:lineRule="auto"/>
      </w:pPr>
      <w:r>
        <w:t xml:space="preserve">Home Folder </w:t>
      </w:r>
      <w:r>
        <w:sym w:font="Wingdings" w:char="F0E0"/>
      </w:r>
      <w:r>
        <w:t xml:space="preserve"> Connect – Z, To: \\Server(LabStation#)\user\</w:t>
      </w:r>
      <w:r w:rsidR="00C35434">
        <w:t>Leslie</w:t>
      </w:r>
    </w:p>
    <w:p w14:paraId="5B0C6C06" w14:textId="16A0ED08" w:rsidR="004D6D8C" w:rsidRDefault="004D6D8C" w:rsidP="004D6D8C">
      <w:pPr>
        <w:numPr>
          <w:ilvl w:val="0"/>
          <w:numId w:val="44"/>
        </w:numPr>
        <w:spacing w:before="0" w:after="0" w:line="240" w:lineRule="auto"/>
      </w:pPr>
      <w:r>
        <w:t xml:space="preserve">Create Profile Folder settings for the </w:t>
      </w:r>
      <w:r w:rsidR="00C35434">
        <w:t>Ron</w:t>
      </w:r>
      <w:r>
        <w:t xml:space="preserve"> and </w:t>
      </w:r>
      <w:r w:rsidR="00C35434">
        <w:t>April</w:t>
      </w:r>
      <w:r>
        <w:t xml:space="preserve"> accounts. Make trivial changes to their personal settings (such as desktop wallpaper, icon size, nonsense folders, etc.). Verify that their changes have taken place by logging into the other VMs with both of their accounts.</w:t>
      </w:r>
    </w:p>
    <w:p w14:paraId="0698FE45" w14:textId="68C4000F" w:rsidR="004D6D8C" w:rsidRPr="0070079B" w:rsidRDefault="004D6D8C" w:rsidP="004D6D8C">
      <w:pPr>
        <w:numPr>
          <w:ilvl w:val="0"/>
          <w:numId w:val="44"/>
        </w:numPr>
        <w:spacing w:before="0" w:after="0" w:line="240" w:lineRule="auto"/>
      </w:pPr>
      <w:r>
        <w:t xml:space="preserve">Why is it when you change the desktop wallpaper, </w:t>
      </w:r>
      <w:r w:rsidRPr="001E0125">
        <w:t xml:space="preserve">icon size, display resolution, etc. on the </w:t>
      </w:r>
      <w:r w:rsidR="00C35434">
        <w:t>Ron</w:t>
      </w:r>
      <w:r w:rsidRPr="001E0125">
        <w:t xml:space="preserve">, </w:t>
      </w:r>
      <w:r w:rsidR="00C35434">
        <w:t>April</w:t>
      </w:r>
      <w:r w:rsidRPr="001E0125">
        <w:t xml:space="preserve">, and </w:t>
      </w:r>
      <w:r w:rsidR="00C35434">
        <w:t>Leslie</w:t>
      </w:r>
      <w:r w:rsidRPr="001E0125">
        <w:t xml:space="preserve"> accounts, it effects all the other VMs in the domain? </w:t>
      </w:r>
      <w:r w:rsidRPr="00716A08">
        <w:rPr>
          <w:color w:val="FF0000"/>
        </w:rPr>
        <w:t>__</w:t>
      </w:r>
      <w:r>
        <w:rPr>
          <w:color w:val="FF0000"/>
        </w:rPr>
        <w:t>LS8</w:t>
      </w:r>
      <w:r w:rsidRPr="00716A08">
        <w:rPr>
          <w:color w:val="FF0000"/>
        </w:rPr>
        <w:t>__</w:t>
      </w:r>
    </w:p>
    <w:p w14:paraId="365F599C" w14:textId="77777777" w:rsidR="004D6D8C" w:rsidRPr="0070079B" w:rsidRDefault="004D6D8C" w:rsidP="004D6D8C">
      <w:pPr>
        <w:pStyle w:val="InnerSectionHeading"/>
        <w:framePr w:wrap="notBeside"/>
      </w:pPr>
      <w:r>
        <w:t>Detailed Steps</w:t>
      </w:r>
    </w:p>
    <w:p w14:paraId="02FD8686" w14:textId="77777777" w:rsidR="004D6D8C" w:rsidRDefault="004D6D8C" w:rsidP="004D6D8C">
      <w:pPr>
        <w:pStyle w:val="ListParagraph"/>
        <w:numPr>
          <w:ilvl w:val="0"/>
          <w:numId w:val="13"/>
        </w:numPr>
      </w:pPr>
      <w:r>
        <w:t>In your Corporate Server, create two folders in the C drive, titled “</w:t>
      </w:r>
      <w:r w:rsidRPr="00520B63">
        <w:rPr>
          <w:b/>
        </w:rPr>
        <w:t>user</w:t>
      </w:r>
      <w:r>
        <w:t>” and “</w:t>
      </w:r>
      <w:r w:rsidRPr="00520B63">
        <w:rPr>
          <w:b/>
        </w:rPr>
        <w:t>profile</w:t>
      </w:r>
      <w:r>
        <w:t xml:space="preserve">”, respectively. Right-click each folder, select </w:t>
      </w:r>
      <w:r w:rsidRPr="00520B63">
        <w:rPr>
          <w:b/>
        </w:rPr>
        <w:t>Shar</w:t>
      </w:r>
      <w:r>
        <w:rPr>
          <w:b/>
        </w:rPr>
        <w:t>e with</w:t>
      </w:r>
      <w:r>
        <w:t xml:space="preserve">… </w:t>
      </w:r>
      <w:r w:rsidRPr="007777C0">
        <w:rPr>
          <w:b/>
        </w:rPr>
        <w:t>Specific People</w:t>
      </w:r>
      <w:r>
        <w:t xml:space="preserve"> and then select </w:t>
      </w:r>
      <w:proofErr w:type="gramStart"/>
      <w:r w:rsidRPr="00520B63">
        <w:rPr>
          <w:b/>
        </w:rPr>
        <w:lastRenderedPageBreak/>
        <w:t>Everyone</w:t>
      </w:r>
      <w:proofErr w:type="gramEnd"/>
      <w:r>
        <w:t xml:space="preserve"> from the dropdown menu. Click the </w:t>
      </w:r>
      <w:r w:rsidRPr="00520B63">
        <w:rPr>
          <w:b/>
        </w:rPr>
        <w:t>Add</w:t>
      </w:r>
      <w:r>
        <w:t xml:space="preserve"> button and select </w:t>
      </w:r>
      <w:r>
        <w:rPr>
          <w:b/>
        </w:rPr>
        <w:t>Read/Write</w:t>
      </w:r>
      <w:r>
        <w:t xml:space="preserve"> in the permission level. </w:t>
      </w:r>
    </w:p>
    <w:p w14:paraId="531E75C8" w14:textId="77777777" w:rsidR="004D6D8C" w:rsidRDefault="004D6D8C" w:rsidP="004D6D8C">
      <w:pPr>
        <w:pStyle w:val="ListParagraph"/>
        <w:numPr>
          <w:ilvl w:val="0"/>
          <w:numId w:val="13"/>
        </w:numPr>
      </w:pPr>
      <w:r>
        <w:t xml:space="preserve">Click </w:t>
      </w:r>
      <w:r w:rsidRPr="00520B63">
        <w:rPr>
          <w:b/>
        </w:rPr>
        <w:t>Share</w:t>
      </w:r>
      <w:r>
        <w:t xml:space="preserve"> and then </w:t>
      </w:r>
      <w:r w:rsidRPr="00520B63">
        <w:rPr>
          <w:b/>
        </w:rPr>
        <w:t>Done</w:t>
      </w:r>
      <w:r>
        <w:t>. Make sure you do this on both folders.</w:t>
      </w:r>
    </w:p>
    <w:p w14:paraId="52994EDA" w14:textId="77777777" w:rsidR="004D6D8C" w:rsidRDefault="004D6D8C" w:rsidP="004D6D8C">
      <w:pPr>
        <w:pStyle w:val="ListParagraph"/>
        <w:numPr>
          <w:ilvl w:val="0"/>
          <w:numId w:val="13"/>
        </w:numPr>
      </w:pPr>
      <w:r>
        <w:t xml:space="preserve"> The “user” and “profile” folders will be the central location for all User/Profile settings. Now you need to map each User to their respective Profile folder. </w:t>
      </w:r>
    </w:p>
    <w:p w14:paraId="5E72DFD4" w14:textId="2E73EE99" w:rsidR="004D6D8C" w:rsidRDefault="004D6D8C" w:rsidP="004D6D8C">
      <w:pPr>
        <w:pStyle w:val="ListParagraph"/>
        <w:numPr>
          <w:ilvl w:val="0"/>
          <w:numId w:val="13"/>
        </w:numPr>
      </w:pPr>
      <w:r>
        <w:t xml:space="preserve">Open the </w:t>
      </w:r>
      <w:r w:rsidRPr="00520B63">
        <w:rPr>
          <w:b/>
        </w:rPr>
        <w:t>Active Directory Users and Computers</w:t>
      </w:r>
      <w:r>
        <w:t xml:space="preserve"> panel and expand the </w:t>
      </w:r>
      <w:r w:rsidRPr="00520B63">
        <w:rPr>
          <w:b/>
        </w:rPr>
        <w:t>Users</w:t>
      </w:r>
      <w:r>
        <w:t xml:space="preserve"> folder under your domain, and view the </w:t>
      </w:r>
      <w:r w:rsidRPr="00520B63">
        <w:rPr>
          <w:b/>
        </w:rPr>
        <w:t>Properties</w:t>
      </w:r>
      <w:r>
        <w:t xml:space="preserve"> for the </w:t>
      </w:r>
      <w:r w:rsidR="00C35434">
        <w:rPr>
          <w:b/>
        </w:rPr>
        <w:t>Leslie</w:t>
      </w:r>
      <w:r>
        <w:t xml:space="preserve"> account. Set the fields on the </w:t>
      </w:r>
      <w:r w:rsidRPr="00520B63">
        <w:rPr>
          <w:b/>
        </w:rPr>
        <w:t>Profile</w:t>
      </w:r>
      <w:r>
        <w:t xml:space="preserve"> tab as follows:</w:t>
      </w:r>
    </w:p>
    <w:p w14:paraId="7801B1A9" w14:textId="64EFBD1C" w:rsidR="004D6D8C" w:rsidRDefault="004D6D8C" w:rsidP="004D6D8C">
      <w:pPr>
        <w:numPr>
          <w:ilvl w:val="0"/>
          <w:numId w:val="27"/>
        </w:numPr>
        <w:spacing w:before="0" w:after="0" w:line="240" w:lineRule="auto"/>
      </w:pPr>
      <w:r>
        <w:t xml:space="preserve">User Profile </w:t>
      </w:r>
      <w:r>
        <w:sym w:font="Wingdings" w:char="F0E0"/>
      </w:r>
      <w:r>
        <w:t xml:space="preserve"> Profile path: \\Server(LabStation#)\profile\</w:t>
      </w:r>
      <w:r w:rsidR="00C35434">
        <w:t>Leslie</w:t>
      </w:r>
    </w:p>
    <w:p w14:paraId="7409A4F1" w14:textId="3BCC1EA4" w:rsidR="004D6D8C" w:rsidRDefault="004D6D8C" w:rsidP="004D6D8C">
      <w:pPr>
        <w:numPr>
          <w:ilvl w:val="0"/>
          <w:numId w:val="27"/>
        </w:numPr>
        <w:spacing w:before="0" w:after="0" w:line="240" w:lineRule="auto"/>
      </w:pPr>
      <w:r>
        <w:t xml:space="preserve">Home Folder </w:t>
      </w:r>
      <w:r>
        <w:sym w:font="Wingdings" w:char="F0E0"/>
      </w:r>
      <w:r>
        <w:t xml:space="preserve"> Connect – Z, To: \\Server(LabStation#)\user\</w:t>
      </w:r>
      <w:r w:rsidR="00C35434">
        <w:t>Leslie</w:t>
      </w:r>
    </w:p>
    <w:p w14:paraId="310997D4" w14:textId="77777777" w:rsidR="004D6D8C" w:rsidRDefault="004D6D8C" w:rsidP="004D6D8C">
      <w:pPr>
        <w:numPr>
          <w:ilvl w:val="1"/>
          <w:numId w:val="27"/>
        </w:numPr>
        <w:spacing w:before="0" w:after="0" w:line="240" w:lineRule="auto"/>
      </w:pPr>
      <w:r>
        <w:t>The Home Folder is just a drive that is automatically mapped to your computer which allows you to store files on the server and access them from any computer you logon to.</w:t>
      </w:r>
    </w:p>
    <w:p w14:paraId="5812779B" w14:textId="77777777" w:rsidR="004D6D8C" w:rsidRDefault="004D6D8C" w:rsidP="004D6D8C">
      <w:pPr>
        <w:pStyle w:val="ListParagraph"/>
        <w:numPr>
          <w:ilvl w:val="0"/>
          <w:numId w:val="13"/>
        </w:numPr>
      </w:pPr>
      <w:r>
        <w:t xml:space="preserve">Click </w:t>
      </w:r>
      <w:r w:rsidRPr="00132588">
        <w:rPr>
          <w:b/>
        </w:rPr>
        <w:t>OK</w:t>
      </w:r>
      <w:r>
        <w:t>.</w:t>
      </w:r>
    </w:p>
    <w:p w14:paraId="57835C1C" w14:textId="77777777" w:rsidR="004D6D8C" w:rsidRDefault="004D6D8C" w:rsidP="004D6D8C">
      <w:pPr>
        <w:pStyle w:val="ListParagraph"/>
        <w:numPr>
          <w:ilvl w:val="0"/>
          <w:numId w:val="13"/>
        </w:numPr>
      </w:pPr>
      <w:r>
        <w:t xml:space="preserve">Test your new profile settings by </w:t>
      </w:r>
    </w:p>
    <w:p w14:paraId="6571801A" w14:textId="0BB4D3E9" w:rsidR="004D6D8C" w:rsidRDefault="004D6D8C" w:rsidP="004D6D8C">
      <w:pPr>
        <w:pStyle w:val="ListParagraph"/>
        <w:numPr>
          <w:ilvl w:val="1"/>
          <w:numId w:val="13"/>
        </w:numPr>
      </w:pPr>
      <w:r>
        <w:t xml:space="preserve">Logging into your Win7A VM with the </w:t>
      </w:r>
      <w:r w:rsidR="00C35434">
        <w:t>Leslie</w:t>
      </w:r>
      <w:r>
        <w:t xml:space="preserve"> account, and go to </w:t>
      </w:r>
      <w:r w:rsidRPr="00520B63">
        <w:rPr>
          <w:b/>
        </w:rPr>
        <w:t>Computer</w:t>
      </w:r>
      <w:r>
        <w:t xml:space="preserve">. </w:t>
      </w:r>
    </w:p>
    <w:p w14:paraId="4E4C4ECB" w14:textId="2BF6F7E6" w:rsidR="004D6D8C" w:rsidRDefault="004D6D8C" w:rsidP="004D6D8C">
      <w:pPr>
        <w:pStyle w:val="ListParagraph"/>
        <w:numPr>
          <w:ilvl w:val="1"/>
          <w:numId w:val="13"/>
        </w:numPr>
      </w:pPr>
      <w:r>
        <w:t xml:space="preserve">Your personal </w:t>
      </w:r>
      <w:r w:rsidR="00C35434">
        <w:t>Leslie</w:t>
      </w:r>
      <w:r>
        <w:t xml:space="preserve"> folder should now be listed as the drive you mapped in the steps above. </w:t>
      </w:r>
    </w:p>
    <w:p w14:paraId="6077AA6B" w14:textId="453BAA1A" w:rsidR="004D6D8C" w:rsidRDefault="004D6D8C" w:rsidP="004D6D8C">
      <w:pPr>
        <w:pStyle w:val="ListParagraph"/>
        <w:numPr>
          <w:ilvl w:val="1"/>
          <w:numId w:val="13"/>
        </w:numPr>
      </w:pPr>
      <w:r>
        <w:t>Create a folder on the desktop of Win7</w:t>
      </w:r>
      <w:r w:rsidR="003054CF">
        <w:t>A</w:t>
      </w:r>
      <w:r>
        <w:t>, titled “</w:t>
      </w:r>
      <w:r w:rsidR="003328DB">
        <w:t>Eagleton Destruction Plan</w:t>
      </w:r>
      <w:r>
        <w:t xml:space="preserve">”. </w:t>
      </w:r>
    </w:p>
    <w:p w14:paraId="69D1C18E" w14:textId="77777777" w:rsidR="004D6D8C" w:rsidRDefault="004D6D8C" w:rsidP="004D6D8C">
      <w:pPr>
        <w:pStyle w:val="ListParagraph"/>
        <w:numPr>
          <w:ilvl w:val="1"/>
          <w:numId w:val="13"/>
        </w:numPr>
      </w:pPr>
      <w:r w:rsidRPr="00A0727A">
        <w:rPr>
          <w:b/>
        </w:rPr>
        <w:t>Log out</w:t>
      </w:r>
      <w:r>
        <w:t xml:space="preserve"> of your Win7A (the User Profile service only updates on logout). </w:t>
      </w:r>
    </w:p>
    <w:p w14:paraId="2EFB5A00" w14:textId="1582D6AF" w:rsidR="004D6D8C" w:rsidRDefault="004D6D8C" w:rsidP="004D6D8C">
      <w:pPr>
        <w:pStyle w:val="ListParagraph"/>
        <w:numPr>
          <w:ilvl w:val="1"/>
          <w:numId w:val="13"/>
        </w:numPr>
      </w:pPr>
      <w:r w:rsidRPr="00A0727A">
        <w:rPr>
          <w:b/>
        </w:rPr>
        <w:t>Log on</w:t>
      </w:r>
      <w:r>
        <w:t xml:space="preserve"> to your Win7B VM with the </w:t>
      </w:r>
      <w:r w:rsidR="00C35434">
        <w:t>Leslie</w:t>
      </w:r>
      <w:r>
        <w:t xml:space="preserve"> account – the “</w:t>
      </w:r>
      <w:r w:rsidR="003328DB">
        <w:t>Eagleton Destruction Plan</w:t>
      </w:r>
      <w:r>
        <w:t>” folder should be on the desktop, and your personal folder should still be mapped in the Computer drives.</w:t>
      </w:r>
    </w:p>
    <w:p w14:paraId="7BB87DAD" w14:textId="2869814A" w:rsidR="004D6D8C" w:rsidRDefault="004D6D8C" w:rsidP="004D6D8C">
      <w:pPr>
        <w:pStyle w:val="ListParagraph"/>
        <w:numPr>
          <w:ilvl w:val="0"/>
          <w:numId w:val="13"/>
        </w:numPr>
      </w:pPr>
      <w:r>
        <w:t xml:space="preserve">Now create profile folder settings for the </w:t>
      </w:r>
      <w:r w:rsidR="00C35434">
        <w:t>Ron</w:t>
      </w:r>
      <w:r>
        <w:t xml:space="preserve"> and </w:t>
      </w:r>
      <w:r w:rsidR="00C35434">
        <w:t>April</w:t>
      </w:r>
      <w:r>
        <w:t xml:space="preserve"> accounts. </w:t>
      </w:r>
    </w:p>
    <w:p w14:paraId="6FBA4138" w14:textId="5E268888" w:rsidR="004D6D8C" w:rsidRDefault="004D6D8C" w:rsidP="004D6D8C">
      <w:pPr>
        <w:pStyle w:val="ListParagraph"/>
        <w:numPr>
          <w:ilvl w:val="0"/>
          <w:numId w:val="13"/>
        </w:numPr>
      </w:pPr>
      <w:r>
        <w:t xml:space="preserve">Create individual documents for the </w:t>
      </w:r>
      <w:r w:rsidR="00C35434">
        <w:t>Ron</w:t>
      </w:r>
      <w:r>
        <w:t xml:space="preserve"> and </w:t>
      </w:r>
      <w:r w:rsidR="00C35434">
        <w:t>April</w:t>
      </w:r>
      <w:r>
        <w:t xml:space="preserve"> accounts, and change any of their personal settings (desktop wallpaper, icon size, display resolution, etc.) </w:t>
      </w:r>
    </w:p>
    <w:p w14:paraId="5764E66C" w14:textId="77777777" w:rsidR="004D6D8C" w:rsidRDefault="004D6D8C" w:rsidP="004D6D8C">
      <w:pPr>
        <w:pStyle w:val="ListParagraph"/>
        <w:numPr>
          <w:ilvl w:val="0"/>
          <w:numId w:val="13"/>
        </w:numPr>
      </w:pPr>
      <w:r>
        <w:t>Verify that their changes have taken place by logging into the other two VMs with both of their accounts.</w:t>
      </w:r>
    </w:p>
    <w:p w14:paraId="54E8986C" w14:textId="408440A8" w:rsidR="004D6D8C" w:rsidRPr="00CC7F3E" w:rsidRDefault="004D6D8C" w:rsidP="004D6D8C">
      <w:pPr>
        <w:pStyle w:val="ListParagraph"/>
        <w:numPr>
          <w:ilvl w:val="0"/>
          <w:numId w:val="13"/>
        </w:numPr>
        <w:rPr>
          <w:color w:val="FF0000"/>
        </w:rPr>
      </w:pPr>
      <w:r w:rsidRPr="001E0125">
        <w:t xml:space="preserve">Why is it when you change the desktop wallpaper, icon size, display resolution, etc. on the </w:t>
      </w:r>
      <w:r w:rsidR="00C35434">
        <w:t>Ron</w:t>
      </w:r>
      <w:r w:rsidRPr="001E0125">
        <w:t xml:space="preserve">, </w:t>
      </w:r>
      <w:r w:rsidR="00C35434">
        <w:t>April</w:t>
      </w:r>
      <w:r w:rsidRPr="001E0125">
        <w:t xml:space="preserve">, and </w:t>
      </w:r>
      <w:r w:rsidR="00C35434">
        <w:t>Leslie</w:t>
      </w:r>
      <w:r w:rsidRPr="001E0125">
        <w:t xml:space="preserve"> accounts, it effects all the other VMs in the domain? </w:t>
      </w:r>
      <w:r w:rsidRPr="00716A08">
        <w:rPr>
          <w:color w:val="FF0000"/>
        </w:rPr>
        <w:t>__</w:t>
      </w:r>
      <w:r>
        <w:rPr>
          <w:color w:val="FF0000"/>
        </w:rPr>
        <w:t>LS8</w:t>
      </w:r>
      <w:r w:rsidRPr="00716A08">
        <w:rPr>
          <w:color w:val="FF0000"/>
        </w:rPr>
        <w:t>__</w:t>
      </w:r>
    </w:p>
    <w:p w14:paraId="7A2C433E" w14:textId="77777777" w:rsidR="004D6D8C" w:rsidRDefault="004D6D8C" w:rsidP="004D6D8C">
      <w:pPr>
        <w:pStyle w:val="Heading1"/>
      </w:pPr>
      <w:r>
        <w:t>Exercise 3: Auditing General System Events</w:t>
      </w:r>
    </w:p>
    <w:p w14:paraId="0F1CA3D4" w14:textId="77777777" w:rsidR="004D6D8C" w:rsidRDefault="004D6D8C" w:rsidP="004D6D8C">
      <w:pPr>
        <w:pStyle w:val="Heading3"/>
      </w:pPr>
      <w:r>
        <w:t>Overview</w:t>
      </w:r>
    </w:p>
    <w:p w14:paraId="58C5AAB2" w14:textId="77777777" w:rsidR="004D6D8C" w:rsidRDefault="004D6D8C" w:rsidP="004D6D8C">
      <w:pPr>
        <w:rPr>
          <w:szCs w:val="22"/>
        </w:rPr>
      </w:pPr>
      <w:r>
        <w:rPr>
          <w:szCs w:val="22"/>
        </w:rPr>
        <w:t xml:space="preserve">Windows Server has a rich range of auditing tools, but the audit policies are not defined by default, due to the amount of hard disk resources auditing consumes. To enable auditing you must define an Audit Policy in a Group Policy Object. We will modify the Default Domain Security Policy and the Default Domain Controller Security Policy. </w:t>
      </w:r>
    </w:p>
    <w:p w14:paraId="32324EB9" w14:textId="77777777" w:rsidR="004D6D8C" w:rsidRDefault="004D6D8C" w:rsidP="004D6D8C">
      <w:pPr>
        <w:pStyle w:val="Heading3"/>
      </w:pPr>
      <w:r>
        <w:t>Objectives</w:t>
      </w:r>
    </w:p>
    <w:p w14:paraId="4F02E3CD" w14:textId="77777777" w:rsidR="004D6D8C" w:rsidRDefault="004D6D8C" w:rsidP="004D6D8C">
      <w:pPr>
        <w:pStyle w:val="ListParagraph"/>
        <w:numPr>
          <w:ilvl w:val="0"/>
          <w:numId w:val="3"/>
        </w:numPr>
        <w:rPr>
          <w:szCs w:val="22"/>
        </w:rPr>
      </w:pPr>
      <w:r>
        <w:rPr>
          <w:bCs/>
          <w:szCs w:val="22"/>
        </w:rPr>
        <w:lastRenderedPageBreak/>
        <w:t xml:space="preserve">Create an audit policy for the Domain Controllers to track Logons and Object access. </w:t>
      </w:r>
    </w:p>
    <w:p w14:paraId="3CEA0C16" w14:textId="77777777" w:rsidR="004D6D8C" w:rsidRDefault="004D6D8C" w:rsidP="004D6D8C">
      <w:pPr>
        <w:pStyle w:val="ListParagraph"/>
        <w:numPr>
          <w:ilvl w:val="0"/>
          <w:numId w:val="3"/>
        </w:numPr>
        <w:rPr>
          <w:szCs w:val="22"/>
        </w:rPr>
      </w:pPr>
      <w:r>
        <w:rPr>
          <w:bCs/>
          <w:szCs w:val="22"/>
        </w:rPr>
        <w:t>Enable the Global Audit Policy using Group Policy Management</w:t>
      </w:r>
    </w:p>
    <w:p w14:paraId="79DE6EF2" w14:textId="77777777" w:rsidR="004D6D8C" w:rsidRDefault="004D6D8C" w:rsidP="004D6D8C">
      <w:pPr>
        <w:pStyle w:val="ListParagraph"/>
        <w:numPr>
          <w:ilvl w:val="0"/>
          <w:numId w:val="3"/>
        </w:numPr>
        <w:rPr>
          <w:szCs w:val="22"/>
        </w:rPr>
      </w:pPr>
      <w:r>
        <w:rPr>
          <w:bCs/>
          <w:szCs w:val="22"/>
        </w:rPr>
        <w:t>Set up a default domain Audit Policy using Group Policy Management</w:t>
      </w:r>
    </w:p>
    <w:p w14:paraId="65533AA4" w14:textId="77777777" w:rsidR="004D6D8C" w:rsidRDefault="004D6D8C" w:rsidP="004D6D8C">
      <w:pPr>
        <w:pStyle w:val="Heading3"/>
        <w:pBdr>
          <w:left w:val="single" w:sz="6" w:space="0" w:color="4F81BD" w:themeColor="accent1"/>
        </w:pBdr>
      </w:pPr>
      <w:r>
        <w:t>Create a Local audit policy</w:t>
      </w:r>
    </w:p>
    <w:p w14:paraId="44FD81D1" w14:textId="08051BD6" w:rsidR="004D6D8C" w:rsidRDefault="004D6D8C" w:rsidP="004D6D8C">
      <w:pPr>
        <w:pStyle w:val="InnerSectionHeading"/>
        <w:framePr w:wrap="notBeside"/>
      </w:pPr>
      <w:r>
        <w:t>general steps</w:t>
      </w:r>
    </w:p>
    <w:p w14:paraId="4C69F967" w14:textId="77777777" w:rsidR="004D6D8C" w:rsidRDefault="004D6D8C" w:rsidP="004D6D8C">
      <w:pPr>
        <w:pStyle w:val="ListParagraph"/>
        <w:numPr>
          <w:ilvl w:val="0"/>
          <w:numId w:val="45"/>
        </w:numPr>
        <w:rPr>
          <w:szCs w:val="22"/>
        </w:rPr>
      </w:pPr>
      <w:r>
        <w:rPr>
          <w:szCs w:val="22"/>
        </w:rPr>
        <w:t>In your Corporate Server as Administrator, enable the following options:</w:t>
      </w:r>
    </w:p>
    <w:p w14:paraId="1891D364" w14:textId="77777777" w:rsidR="004D6D8C" w:rsidRDefault="004D6D8C" w:rsidP="004D6D8C">
      <w:pPr>
        <w:pStyle w:val="ListParagraph"/>
        <w:numPr>
          <w:ilvl w:val="1"/>
          <w:numId w:val="45"/>
        </w:numPr>
        <w:rPr>
          <w:szCs w:val="22"/>
        </w:rPr>
      </w:pPr>
      <w:r>
        <w:rPr>
          <w:szCs w:val="22"/>
        </w:rPr>
        <w:t>Audit account logon events—Define for Success and Failure</w:t>
      </w:r>
    </w:p>
    <w:p w14:paraId="2D67572E" w14:textId="77777777" w:rsidR="004D6D8C" w:rsidRDefault="004D6D8C" w:rsidP="004D6D8C">
      <w:pPr>
        <w:pStyle w:val="ListParagraph"/>
        <w:numPr>
          <w:ilvl w:val="1"/>
          <w:numId w:val="45"/>
        </w:numPr>
        <w:rPr>
          <w:szCs w:val="22"/>
        </w:rPr>
      </w:pPr>
      <w:r>
        <w:rPr>
          <w:szCs w:val="22"/>
        </w:rPr>
        <w:t>Audit account management—Define for Success</w:t>
      </w:r>
    </w:p>
    <w:p w14:paraId="70884DDC" w14:textId="77777777" w:rsidR="004D6D8C" w:rsidRDefault="004D6D8C" w:rsidP="004D6D8C">
      <w:pPr>
        <w:pStyle w:val="ListParagraph"/>
        <w:numPr>
          <w:ilvl w:val="1"/>
          <w:numId w:val="45"/>
        </w:numPr>
        <w:rPr>
          <w:szCs w:val="22"/>
        </w:rPr>
      </w:pPr>
      <w:r>
        <w:rPr>
          <w:szCs w:val="22"/>
        </w:rPr>
        <w:t>Audit object access—Define for Success and Failure</w:t>
      </w:r>
    </w:p>
    <w:p w14:paraId="381FDC12" w14:textId="77777777" w:rsidR="004D6D8C" w:rsidRDefault="004D6D8C" w:rsidP="004D6D8C">
      <w:pPr>
        <w:pStyle w:val="ListParagraph"/>
        <w:numPr>
          <w:ilvl w:val="0"/>
          <w:numId w:val="45"/>
        </w:numPr>
        <w:rPr>
          <w:szCs w:val="22"/>
        </w:rPr>
      </w:pPr>
      <w:r>
        <w:rPr>
          <w:szCs w:val="22"/>
        </w:rPr>
        <w:t>Update the global policy in the command line.</w:t>
      </w:r>
    </w:p>
    <w:p w14:paraId="394A6ECA" w14:textId="77777777" w:rsidR="004D6D8C" w:rsidRPr="0070079B" w:rsidRDefault="004D6D8C" w:rsidP="004D6D8C">
      <w:pPr>
        <w:pStyle w:val="ListParagraph"/>
        <w:numPr>
          <w:ilvl w:val="0"/>
          <w:numId w:val="45"/>
        </w:numPr>
        <w:rPr>
          <w:szCs w:val="22"/>
        </w:rPr>
      </w:pPr>
      <w:r>
        <w:rPr>
          <w:szCs w:val="22"/>
        </w:rPr>
        <w:t xml:space="preserve">Open the Event Viewer now and look at the types of events. What types of events exist? </w:t>
      </w:r>
      <w:r>
        <w:rPr>
          <w:color w:val="FF0000"/>
          <w:szCs w:val="22"/>
        </w:rPr>
        <w:t>__LS9__</w:t>
      </w:r>
    </w:p>
    <w:p w14:paraId="77890376" w14:textId="77777777" w:rsidR="004D6D8C" w:rsidRPr="0070079B" w:rsidRDefault="004D6D8C" w:rsidP="004D6D8C">
      <w:pPr>
        <w:pStyle w:val="ListParagraph"/>
        <w:numPr>
          <w:ilvl w:val="0"/>
          <w:numId w:val="45"/>
        </w:numPr>
        <w:rPr>
          <w:szCs w:val="22"/>
        </w:rPr>
      </w:pPr>
      <w:r>
        <w:rPr>
          <w:szCs w:val="22"/>
        </w:rPr>
        <w:t xml:space="preserve">In the Summary of Administrative Events pane, click the Error event type category and open the first item. What is the Event ID? </w:t>
      </w:r>
      <w:r>
        <w:rPr>
          <w:color w:val="FF0000"/>
          <w:szCs w:val="22"/>
        </w:rPr>
        <w:t>__LS10__</w:t>
      </w:r>
    </w:p>
    <w:p w14:paraId="5E56BC07" w14:textId="77777777" w:rsidR="004D6D8C" w:rsidRPr="0070079B" w:rsidRDefault="004D6D8C" w:rsidP="004D6D8C">
      <w:pPr>
        <w:pStyle w:val="ListParagraph"/>
        <w:numPr>
          <w:ilvl w:val="0"/>
          <w:numId w:val="45"/>
        </w:numPr>
        <w:rPr>
          <w:szCs w:val="22"/>
        </w:rPr>
      </w:pPr>
      <w:r>
        <w:rPr>
          <w:szCs w:val="22"/>
        </w:rPr>
        <w:t xml:space="preserve">What executable or service created the error? Hint: look at Source or double click the error to get more details </w:t>
      </w:r>
      <w:r>
        <w:rPr>
          <w:color w:val="FF0000"/>
          <w:szCs w:val="22"/>
        </w:rPr>
        <w:t>__LS11__</w:t>
      </w:r>
    </w:p>
    <w:p w14:paraId="4078439E" w14:textId="77777777" w:rsidR="004D6D8C" w:rsidRPr="0070079B" w:rsidRDefault="004D6D8C" w:rsidP="004D6D8C">
      <w:pPr>
        <w:pStyle w:val="ListParagraph"/>
        <w:numPr>
          <w:ilvl w:val="0"/>
          <w:numId w:val="45"/>
        </w:numPr>
        <w:rPr>
          <w:szCs w:val="22"/>
        </w:rPr>
      </w:pPr>
      <w:r>
        <w:rPr>
          <w:szCs w:val="22"/>
        </w:rPr>
        <w:t xml:space="preserve">Expand </w:t>
      </w:r>
      <w:r>
        <w:rPr>
          <w:b/>
          <w:szCs w:val="22"/>
        </w:rPr>
        <w:t>Windows Logs</w:t>
      </w:r>
      <w:r>
        <w:rPr>
          <w:szCs w:val="22"/>
        </w:rPr>
        <w:t xml:space="preserve"> in the left pane</w:t>
      </w:r>
      <w:r>
        <w:rPr>
          <w:b/>
          <w:szCs w:val="22"/>
        </w:rPr>
        <w:t>.</w:t>
      </w:r>
      <w:r>
        <w:rPr>
          <w:szCs w:val="22"/>
        </w:rPr>
        <w:t xml:space="preserve"> How many categories of errors exist? </w:t>
      </w:r>
      <w:r>
        <w:rPr>
          <w:color w:val="FF0000"/>
          <w:szCs w:val="22"/>
        </w:rPr>
        <w:t>__LS12__</w:t>
      </w:r>
    </w:p>
    <w:p w14:paraId="45C798AC" w14:textId="01E2B407" w:rsidR="004D6D8C" w:rsidRPr="004D6D8C" w:rsidRDefault="004D6D8C" w:rsidP="004D6D8C">
      <w:pPr>
        <w:pStyle w:val="ListParagraph"/>
        <w:numPr>
          <w:ilvl w:val="0"/>
          <w:numId w:val="45"/>
        </w:numPr>
        <w:rPr>
          <w:szCs w:val="22"/>
        </w:rPr>
      </w:pPr>
      <w:r>
        <w:rPr>
          <w:szCs w:val="22"/>
        </w:rPr>
        <w:t xml:space="preserve">How many items are in the security category? </w:t>
      </w:r>
      <w:r>
        <w:rPr>
          <w:color w:val="FF0000"/>
          <w:szCs w:val="22"/>
        </w:rPr>
        <w:t>__LS13__</w:t>
      </w:r>
    </w:p>
    <w:p w14:paraId="1538D627" w14:textId="77777777" w:rsidR="004D6D8C" w:rsidRPr="0070079B" w:rsidRDefault="004D6D8C" w:rsidP="004D6D8C">
      <w:pPr>
        <w:pStyle w:val="InnerSectionHeading"/>
        <w:framePr w:wrap="notBeside"/>
      </w:pPr>
      <w:r>
        <w:t>Detailed Steps</w:t>
      </w:r>
    </w:p>
    <w:p w14:paraId="407C5D93" w14:textId="77777777" w:rsidR="004D6D8C" w:rsidRDefault="004D6D8C" w:rsidP="004D6D8C">
      <w:pPr>
        <w:pStyle w:val="ListParagraph"/>
        <w:numPr>
          <w:ilvl w:val="0"/>
          <w:numId w:val="28"/>
        </w:numPr>
        <w:rPr>
          <w:szCs w:val="22"/>
        </w:rPr>
      </w:pPr>
      <w:r>
        <w:rPr>
          <w:szCs w:val="22"/>
        </w:rPr>
        <w:t>Log out of your Corporate Server and Log back in as Administrator.</w:t>
      </w:r>
    </w:p>
    <w:p w14:paraId="7E1EAE36" w14:textId="77777777" w:rsidR="004D6D8C" w:rsidRDefault="004D6D8C" w:rsidP="004D6D8C">
      <w:pPr>
        <w:pStyle w:val="ListParagraph"/>
        <w:numPr>
          <w:ilvl w:val="0"/>
          <w:numId w:val="28"/>
        </w:numPr>
        <w:spacing w:after="44"/>
        <w:rPr>
          <w:szCs w:val="22"/>
        </w:rPr>
      </w:pPr>
      <w:r>
        <w:rPr>
          <w:szCs w:val="22"/>
        </w:rPr>
        <w:t xml:space="preserve">Navigate to the Domain Controller Security Policy Editor, found at </w:t>
      </w:r>
      <w:r>
        <w:rPr>
          <w:b/>
          <w:szCs w:val="22"/>
        </w:rPr>
        <w:t>Start</w:t>
      </w:r>
      <w:r>
        <w:rPr>
          <w:szCs w:val="22"/>
        </w:rPr>
        <w:t xml:space="preserve"> </w:t>
      </w:r>
      <w:r>
        <w:rPr>
          <w:b/>
        </w:rPr>
        <w:sym w:font="Wingdings" w:char="F0E0"/>
      </w:r>
      <w:r>
        <w:rPr>
          <w:b/>
          <w:szCs w:val="22"/>
        </w:rPr>
        <w:t>Administrative Tools</w:t>
      </w:r>
      <w:r>
        <w:rPr>
          <w:szCs w:val="22"/>
        </w:rPr>
        <w:t xml:space="preserve"> </w:t>
      </w:r>
      <w:r>
        <w:rPr>
          <w:b/>
        </w:rPr>
        <w:sym w:font="Wingdings" w:char="F0E0"/>
      </w:r>
      <w:r>
        <w:rPr>
          <w:b/>
          <w:szCs w:val="22"/>
        </w:rPr>
        <w:t>Local Security Policy</w:t>
      </w:r>
      <w:r>
        <w:rPr>
          <w:szCs w:val="22"/>
        </w:rPr>
        <w:t xml:space="preserve">. Then expand </w:t>
      </w:r>
      <w:r>
        <w:rPr>
          <w:b/>
          <w:szCs w:val="22"/>
        </w:rPr>
        <w:t xml:space="preserve">Local Policies </w:t>
      </w:r>
      <w:r>
        <w:rPr>
          <w:b/>
        </w:rPr>
        <w:sym w:font="Wingdings" w:char="F0E0"/>
      </w:r>
      <w:r>
        <w:rPr>
          <w:b/>
          <w:szCs w:val="22"/>
        </w:rPr>
        <w:t>Audit Policy</w:t>
      </w:r>
      <w:r>
        <w:rPr>
          <w:szCs w:val="22"/>
        </w:rPr>
        <w:t xml:space="preserve">. </w:t>
      </w:r>
    </w:p>
    <w:p w14:paraId="7A0E3756" w14:textId="77777777" w:rsidR="004D6D8C" w:rsidRDefault="004D6D8C" w:rsidP="004D6D8C">
      <w:pPr>
        <w:pStyle w:val="ListParagraph"/>
        <w:numPr>
          <w:ilvl w:val="0"/>
          <w:numId w:val="28"/>
        </w:numPr>
        <w:spacing w:after="44"/>
        <w:rPr>
          <w:szCs w:val="22"/>
        </w:rPr>
      </w:pPr>
      <w:r>
        <w:rPr>
          <w:szCs w:val="22"/>
        </w:rPr>
        <w:t xml:space="preserve">Enable the following options: </w:t>
      </w:r>
    </w:p>
    <w:p w14:paraId="0E6DE9D6" w14:textId="77777777" w:rsidR="004D6D8C" w:rsidRDefault="004D6D8C" w:rsidP="004D6D8C">
      <w:pPr>
        <w:pStyle w:val="ListParagraph"/>
        <w:numPr>
          <w:ilvl w:val="0"/>
          <w:numId w:val="37"/>
        </w:numPr>
        <w:spacing w:after="44"/>
        <w:rPr>
          <w:szCs w:val="22"/>
        </w:rPr>
      </w:pPr>
      <w:r>
        <w:rPr>
          <w:szCs w:val="22"/>
        </w:rPr>
        <w:t>Audit account logon events – Define for Success and Failure</w:t>
      </w:r>
    </w:p>
    <w:p w14:paraId="29B07981" w14:textId="77777777" w:rsidR="004D6D8C" w:rsidRDefault="004D6D8C" w:rsidP="004D6D8C">
      <w:pPr>
        <w:pStyle w:val="Default"/>
        <w:numPr>
          <w:ilvl w:val="0"/>
          <w:numId w:val="37"/>
        </w:numPr>
        <w:spacing w:line="276" w:lineRule="auto"/>
        <w:rPr>
          <w:rFonts w:asciiTheme="minorHAnsi" w:hAnsiTheme="minorHAnsi"/>
          <w:sz w:val="22"/>
          <w:szCs w:val="22"/>
        </w:rPr>
      </w:pPr>
      <w:r>
        <w:rPr>
          <w:rFonts w:asciiTheme="minorHAnsi" w:hAnsiTheme="minorHAnsi"/>
          <w:sz w:val="22"/>
          <w:szCs w:val="22"/>
        </w:rPr>
        <w:t xml:space="preserve">Audit account management – Define for Success </w:t>
      </w:r>
    </w:p>
    <w:p w14:paraId="72321DA1" w14:textId="77777777" w:rsidR="004D6D8C" w:rsidRDefault="004D6D8C" w:rsidP="004D6D8C">
      <w:pPr>
        <w:pStyle w:val="Default"/>
        <w:numPr>
          <w:ilvl w:val="0"/>
          <w:numId w:val="37"/>
        </w:numPr>
        <w:spacing w:after="44" w:line="276" w:lineRule="auto"/>
        <w:rPr>
          <w:rFonts w:asciiTheme="minorHAnsi" w:hAnsiTheme="minorHAnsi"/>
          <w:sz w:val="22"/>
          <w:szCs w:val="22"/>
        </w:rPr>
      </w:pPr>
      <w:r>
        <w:rPr>
          <w:rFonts w:asciiTheme="minorHAnsi" w:hAnsiTheme="minorHAnsi"/>
          <w:sz w:val="22"/>
          <w:szCs w:val="22"/>
        </w:rPr>
        <w:t xml:space="preserve">Audit object access – Define for Success and Failure </w:t>
      </w:r>
    </w:p>
    <w:p w14:paraId="07A7AC8B"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Once these Audit Policy objects have been defined, close the policy editor. Update the global policy in the command line to immediately update policy changes (Hint: </w:t>
      </w:r>
      <w:proofErr w:type="spellStart"/>
      <w:r>
        <w:rPr>
          <w:rFonts w:asciiTheme="minorHAnsi" w:hAnsiTheme="minorHAnsi"/>
          <w:sz w:val="22"/>
          <w:szCs w:val="22"/>
        </w:rPr>
        <w:t>gpupdate</w:t>
      </w:r>
      <w:proofErr w:type="spellEnd"/>
      <w:r>
        <w:rPr>
          <w:rFonts w:asciiTheme="minorHAnsi" w:hAnsiTheme="minorHAnsi"/>
          <w:sz w:val="22"/>
          <w:szCs w:val="22"/>
        </w:rPr>
        <w:t xml:space="preserve"> /force). </w:t>
      </w:r>
    </w:p>
    <w:p w14:paraId="4692F822"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Server 2008 keeps an audit trail at </w:t>
      </w:r>
      <w:r>
        <w:rPr>
          <w:rFonts w:asciiTheme="minorHAnsi" w:hAnsiTheme="minorHAnsi"/>
          <w:b/>
          <w:sz w:val="22"/>
          <w:szCs w:val="22"/>
        </w:rPr>
        <w:t>Administrative Tools</w:t>
      </w:r>
      <w:r>
        <w:rPr>
          <w:rFonts w:asciiTheme="minorHAnsi" w:hAnsiTheme="minorHAnsi"/>
          <w:sz w:val="22"/>
          <w:szCs w:val="22"/>
        </w:rPr>
        <w:t xml:space="preserve"> </w:t>
      </w:r>
      <w:r>
        <w:rPr>
          <w:b/>
        </w:rPr>
        <w:sym w:font="Wingdings" w:char="F0E0"/>
      </w:r>
      <w:r>
        <w:rPr>
          <w:rFonts w:asciiTheme="minorHAnsi" w:hAnsiTheme="minorHAnsi"/>
          <w:b/>
          <w:sz w:val="22"/>
          <w:szCs w:val="22"/>
        </w:rPr>
        <w:t>Event Viewer</w:t>
      </w:r>
      <w:r>
        <w:rPr>
          <w:rFonts w:asciiTheme="minorHAnsi" w:hAnsiTheme="minorHAnsi"/>
          <w:sz w:val="22"/>
          <w:szCs w:val="22"/>
        </w:rPr>
        <w:t xml:space="preserve">. Open the Event Viewer now and look at the types of events. What types of events exist? </w:t>
      </w:r>
      <w:r>
        <w:rPr>
          <w:rFonts w:asciiTheme="minorHAnsi" w:hAnsiTheme="minorHAnsi"/>
          <w:color w:val="FF0000"/>
          <w:sz w:val="22"/>
          <w:szCs w:val="22"/>
        </w:rPr>
        <w:t>__LS9__</w:t>
      </w:r>
    </w:p>
    <w:p w14:paraId="0F460D91"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In the Summary of Administrative Events pane, click the Error event type category and open the first item. What is the Event ID? </w:t>
      </w:r>
      <w:r>
        <w:rPr>
          <w:rFonts w:asciiTheme="minorHAnsi" w:hAnsiTheme="minorHAnsi"/>
          <w:color w:val="FF0000"/>
          <w:sz w:val="22"/>
          <w:szCs w:val="22"/>
        </w:rPr>
        <w:t>__LS10__</w:t>
      </w:r>
    </w:p>
    <w:p w14:paraId="0D8325A8"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What executable or service created the error? Hint: look at Source or double click the error to get more details </w:t>
      </w:r>
      <w:r>
        <w:rPr>
          <w:rFonts w:asciiTheme="minorHAnsi" w:hAnsiTheme="minorHAnsi"/>
          <w:color w:val="FF0000"/>
          <w:sz w:val="22"/>
          <w:szCs w:val="22"/>
        </w:rPr>
        <w:t>__LS11__</w:t>
      </w:r>
      <w:r>
        <w:rPr>
          <w:rFonts w:asciiTheme="minorHAnsi" w:hAnsiTheme="minorHAnsi"/>
          <w:sz w:val="22"/>
          <w:szCs w:val="22"/>
        </w:rPr>
        <w:t xml:space="preserve"> </w:t>
      </w:r>
    </w:p>
    <w:p w14:paraId="7B48576C"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Expand </w:t>
      </w:r>
      <w:r>
        <w:rPr>
          <w:rFonts w:asciiTheme="minorHAnsi" w:hAnsiTheme="minorHAnsi"/>
          <w:b/>
          <w:sz w:val="22"/>
          <w:szCs w:val="22"/>
        </w:rPr>
        <w:t>Windows Logs</w:t>
      </w:r>
      <w:r>
        <w:rPr>
          <w:rFonts w:asciiTheme="minorHAnsi" w:hAnsiTheme="minorHAnsi"/>
          <w:sz w:val="22"/>
          <w:szCs w:val="22"/>
        </w:rPr>
        <w:t xml:space="preserve"> in the left pane</w:t>
      </w:r>
      <w:r>
        <w:rPr>
          <w:rFonts w:asciiTheme="minorHAnsi" w:hAnsiTheme="minorHAnsi"/>
          <w:b/>
          <w:sz w:val="22"/>
          <w:szCs w:val="22"/>
        </w:rPr>
        <w:t>.</w:t>
      </w:r>
      <w:r>
        <w:rPr>
          <w:rFonts w:asciiTheme="minorHAnsi" w:hAnsiTheme="minorHAnsi"/>
          <w:sz w:val="22"/>
          <w:szCs w:val="22"/>
        </w:rPr>
        <w:t xml:space="preserve"> How many categories of errors exist? </w:t>
      </w:r>
      <w:r>
        <w:rPr>
          <w:rFonts w:asciiTheme="minorHAnsi" w:hAnsiTheme="minorHAnsi"/>
          <w:color w:val="FF0000"/>
          <w:sz w:val="22"/>
          <w:szCs w:val="22"/>
        </w:rPr>
        <w:t>__LS12__</w:t>
      </w:r>
    </w:p>
    <w:p w14:paraId="214ECFAF"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Open the Security category. Double click the first item listed there – note the date, time, user, computer, and description. </w:t>
      </w:r>
    </w:p>
    <w:p w14:paraId="67823361"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lastRenderedPageBreak/>
        <w:t xml:space="preserve">How many items are in the security category? </w:t>
      </w:r>
      <w:r>
        <w:rPr>
          <w:rFonts w:asciiTheme="minorHAnsi" w:hAnsiTheme="minorHAnsi"/>
          <w:color w:val="FF0000"/>
          <w:sz w:val="22"/>
          <w:szCs w:val="22"/>
        </w:rPr>
        <w:t>__LS13__</w:t>
      </w:r>
      <w:r>
        <w:rPr>
          <w:rFonts w:asciiTheme="minorHAnsi" w:hAnsiTheme="minorHAnsi"/>
          <w:sz w:val="22"/>
          <w:szCs w:val="22"/>
        </w:rPr>
        <w:t xml:space="preserve">. </w:t>
      </w:r>
    </w:p>
    <w:p w14:paraId="08FA0308" w14:textId="77777777" w:rsidR="004D6D8C" w:rsidRDefault="004D6D8C" w:rsidP="004D6D8C">
      <w:pPr>
        <w:pStyle w:val="Default"/>
        <w:numPr>
          <w:ilvl w:val="1"/>
          <w:numId w:val="28"/>
        </w:numPr>
        <w:spacing w:after="44" w:line="276" w:lineRule="auto"/>
        <w:rPr>
          <w:rFonts w:asciiTheme="minorHAnsi" w:hAnsiTheme="minorHAnsi"/>
          <w:sz w:val="22"/>
          <w:szCs w:val="22"/>
        </w:rPr>
      </w:pPr>
      <w:r>
        <w:rPr>
          <w:rFonts w:asciiTheme="minorHAnsi" w:hAnsiTheme="minorHAnsi"/>
          <w:sz w:val="22"/>
          <w:szCs w:val="22"/>
        </w:rPr>
        <w:t xml:space="preserve">You can see how easy it is to quickly fill a hard drive with audit trail items, as well as how easy it could be to find unauthorized activity perpetrated on any computer in a Domain. </w:t>
      </w:r>
    </w:p>
    <w:p w14:paraId="7A5307DE"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 xml:space="preserve">It is possible to clear the Audit Trail, but the Server makes a note whenever the trail has been cleared. Right-click the “Security” category on the left, choose “Clear Log...” and click “Clear” when it asks you to save, (but if you wanted to do so, you could save the audit trail and archive it for future reference by clicking Save and Clear). </w:t>
      </w:r>
    </w:p>
    <w:p w14:paraId="5E61D82B" w14:textId="77777777" w:rsidR="004D6D8C" w:rsidRDefault="004D6D8C" w:rsidP="004D6D8C">
      <w:pPr>
        <w:pStyle w:val="Default"/>
        <w:numPr>
          <w:ilvl w:val="0"/>
          <w:numId w:val="28"/>
        </w:numPr>
        <w:spacing w:after="44" w:line="276" w:lineRule="auto"/>
        <w:rPr>
          <w:rFonts w:asciiTheme="minorHAnsi" w:hAnsiTheme="minorHAnsi"/>
          <w:sz w:val="22"/>
          <w:szCs w:val="22"/>
        </w:rPr>
      </w:pPr>
      <w:r>
        <w:rPr>
          <w:rFonts w:asciiTheme="minorHAnsi" w:hAnsiTheme="minorHAnsi"/>
          <w:sz w:val="22"/>
          <w:szCs w:val="22"/>
        </w:rPr>
        <w:t>Close Event Viewer.</w:t>
      </w:r>
    </w:p>
    <w:p w14:paraId="6AAEC1A9" w14:textId="77777777" w:rsidR="004D6D8C" w:rsidRDefault="004D6D8C" w:rsidP="004D6D8C">
      <w:pPr>
        <w:pStyle w:val="Heading3"/>
        <w:rPr>
          <w:bCs/>
        </w:rPr>
      </w:pPr>
      <w:r>
        <w:rPr>
          <w:bCs/>
        </w:rPr>
        <w:t>Configure audit policy in group policy management</w:t>
      </w:r>
    </w:p>
    <w:p w14:paraId="4D485AA4" w14:textId="1B8FF55F" w:rsidR="004D6D8C" w:rsidRDefault="004D6D8C" w:rsidP="004D6D8C">
      <w:pPr>
        <w:pStyle w:val="InnerSectionHeading"/>
        <w:framePr w:wrap="notBeside"/>
      </w:pPr>
      <w:r>
        <w:t>general steps</w:t>
      </w:r>
    </w:p>
    <w:p w14:paraId="6BCA3525" w14:textId="77777777" w:rsidR="004D6D8C" w:rsidRDefault="004D6D8C" w:rsidP="004D6D8C">
      <w:pPr>
        <w:pStyle w:val="Default"/>
        <w:numPr>
          <w:ilvl w:val="0"/>
          <w:numId w:val="46"/>
        </w:numPr>
        <w:spacing w:after="44" w:line="276" w:lineRule="auto"/>
        <w:rPr>
          <w:rFonts w:asciiTheme="minorHAnsi" w:hAnsiTheme="minorHAnsi"/>
          <w:sz w:val="22"/>
          <w:szCs w:val="22"/>
        </w:rPr>
      </w:pPr>
      <w:r>
        <w:rPr>
          <w:rFonts w:asciiTheme="minorHAnsi" w:hAnsiTheme="minorHAnsi"/>
          <w:sz w:val="22"/>
          <w:szCs w:val="22"/>
        </w:rPr>
        <w:t xml:space="preserve">Edit the </w:t>
      </w:r>
      <w:r>
        <w:rPr>
          <w:rFonts w:asciiTheme="minorHAnsi" w:hAnsiTheme="minorHAnsi"/>
          <w:b/>
          <w:sz w:val="22"/>
          <w:szCs w:val="22"/>
        </w:rPr>
        <w:t>Default Domain Controllers Policy</w:t>
      </w:r>
      <w:r>
        <w:rPr>
          <w:rFonts w:asciiTheme="minorHAnsi" w:hAnsiTheme="minorHAnsi"/>
          <w:sz w:val="22"/>
          <w:szCs w:val="22"/>
        </w:rPr>
        <w:t xml:space="preserve"> in your Domain.</w:t>
      </w:r>
    </w:p>
    <w:p w14:paraId="4765B80A" w14:textId="77777777" w:rsidR="004D6D8C" w:rsidRDefault="004D6D8C" w:rsidP="004D6D8C">
      <w:pPr>
        <w:pStyle w:val="Default"/>
        <w:numPr>
          <w:ilvl w:val="1"/>
          <w:numId w:val="46"/>
        </w:numPr>
        <w:spacing w:after="44" w:line="276" w:lineRule="auto"/>
        <w:rPr>
          <w:rFonts w:asciiTheme="minorHAnsi" w:hAnsiTheme="minorHAnsi"/>
          <w:sz w:val="22"/>
          <w:szCs w:val="22"/>
        </w:rPr>
      </w:pPr>
      <w:r>
        <w:rPr>
          <w:rFonts w:asciiTheme="minorHAnsi" w:hAnsiTheme="minorHAnsi"/>
          <w:sz w:val="22"/>
          <w:szCs w:val="22"/>
        </w:rPr>
        <w:t xml:space="preserve">Under </w:t>
      </w:r>
      <w:r>
        <w:rPr>
          <w:rFonts w:asciiTheme="minorHAnsi" w:hAnsiTheme="minorHAnsi"/>
          <w:b/>
          <w:sz w:val="22"/>
          <w:szCs w:val="22"/>
        </w:rPr>
        <w:t>Audit Policy</w:t>
      </w:r>
      <w:r>
        <w:rPr>
          <w:rFonts w:asciiTheme="minorHAnsi" w:hAnsiTheme="minorHAnsi"/>
          <w:sz w:val="22"/>
          <w:szCs w:val="22"/>
        </w:rPr>
        <w:t>, enable the following options:</w:t>
      </w:r>
    </w:p>
    <w:p w14:paraId="24522B2E" w14:textId="77777777" w:rsidR="004D6D8C" w:rsidRDefault="004D6D8C" w:rsidP="004D6D8C">
      <w:pPr>
        <w:pStyle w:val="Default"/>
        <w:numPr>
          <w:ilvl w:val="2"/>
          <w:numId w:val="46"/>
        </w:numPr>
        <w:spacing w:after="44" w:line="276" w:lineRule="auto"/>
        <w:rPr>
          <w:rFonts w:asciiTheme="minorHAnsi" w:hAnsiTheme="minorHAnsi"/>
          <w:sz w:val="22"/>
          <w:szCs w:val="22"/>
        </w:rPr>
      </w:pPr>
      <w:r>
        <w:rPr>
          <w:rFonts w:asciiTheme="minorHAnsi" w:hAnsiTheme="minorHAnsi"/>
          <w:sz w:val="22"/>
          <w:szCs w:val="22"/>
        </w:rPr>
        <w:t>Audit account logon events—Define for Success and Failure</w:t>
      </w:r>
    </w:p>
    <w:p w14:paraId="7F4F4B7D" w14:textId="77777777" w:rsidR="004D6D8C" w:rsidRDefault="004D6D8C" w:rsidP="004D6D8C">
      <w:pPr>
        <w:pStyle w:val="Default"/>
        <w:numPr>
          <w:ilvl w:val="2"/>
          <w:numId w:val="46"/>
        </w:numPr>
        <w:spacing w:after="44" w:line="276" w:lineRule="auto"/>
        <w:rPr>
          <w:rFonts w:asciiTheme="minorHAnsi" w:hAnsiTheme="minorHAnsi"/>
          <w:sz w:val="22"/>
          <w:szCs w:val="22"/>
        </w:rPr>
      </w:pPr>
      <w:r>
        <w:rPr>
          <w:rFonts w:asciiTheme="minorHAnsi" w:hAnsiTheme="minorHAnsi"/>
          <w:sz w:val="22"/>
          <w:szCs w:val="22"/>
        </w:rPr>
        <w:t>Audit account management—Define for Success</w:t>
      </w:r>
    </w:p>
    <w:p w14:paraId="200FFB10" w14:textId="77777777" w:rsidR="004D6D8C" w:rsidRDefault="004D6D8C" w:rsidP="004D6D8C">
      <w:pPr>
        <w:pStyle w:val="Default"/>
        <w:numPr>
          <w:ilvl w:val="2"/>
          <w:numId w:val="46"/>
        </w:numPr>
        <w:spacing w:after="44" w:line="276" w:lineRule="auto"/>
        <w:rPr>
          <w:rFonts w:asciiTheme="minorHAnsi" w:hAnsiTheme="minorHAnsi"/>
          <w:sz w:val="22"/>
          <w:szCs w:val="22"/>
        </w:rPr>
      </w:pPr>
      <w:r>
        <w:rPr>
          <w:rFonts w:asciiTheme="minorHAnsi" w:hAnsiTheme="minorHAnsi"/>
          <w:sz w:val="22"/>
          <w:szCs w:val="22"/>
        </w:rPr>
        <w:t>Audit object access—Define for Success and Failure</w:t>
      </w:r>
    </w:p>
    <w:p w14:paraId="201F6A02" w14:textId="77777777" w:rsidR="004D6D8C" w:rsidRDefault="004D6D8C" w:rsidP="004D6D8C">
      <w:pPr>
        <w:pStyle w:val="Default"/>
        <w:numPr>
          <w:ilvl w:val="2"/>
          <w:numId w:val="46"/>
        </w:numPr>
        <w:spacing w:after="44" w:line="276" w:lineRule="auto"/>
        <w:rPr>
          <w:rFonts w:asciiTheme="minorHAnsi" w:hAnsiTheme="minorHAnsi"/>
          <w:sz w:val="22"/>
          <w:szCs w:val="22"/>
        </w:rPr>
      </w:pPr>
      <w:r>
        <w:rPr>
          <w:rFonts w:asciiTheme="minorHAnsi" w:hAnsiTheme="minorHAnsi"/>
          <w:sz w:val="22"/>
          <w:szCs w:val="22"/>
        </w:rPr>
        <w:t>Audit directory service access—Define for Success</w:t>
      </w:r>
    </w:p>
    <w:p w14:paraId="7032965B" w14:textId="77777777" w:rsidR="004D6D8C" w:rsidRDefault="004D6D8C" w:rsidP="004D6D8C">
      <w:pPr>
        <w:pStyle w:val="Default"/>
        <w:numPr>
          <w:ilvl w:val="0"/>
          <w:numId w:val="46"/>
        </w:numPr>
        <w:spacing w:after="44" w:line="276" w:lineRule="auto"/>
        <w:rPr>
          <w:rFonts w:asciiTheme="minorHAnsi" w:hAnsiTheme="minorHAnsi"/>
          <w:sz w:val="22"/>
          <w:szCs w:val="22"/>
        </w:rPr>
      </w:pPr>
      <w:r>
        <w:rPr>
          <w:rFonts w:asciiTheme="minorHAnsi" w:hAnsiTheme="minorHAnsi"/>
          <w:sz w:val="22"/>
          <w:szCs w:val="22"/>
        </w:rPr>
        <w:t xml:space="preserve">Repeat the process for the </w:t>
      </w:r>
      <w:r>
        <w:rPr>
          <w:rFonts w:asciiTheme="minorHAnsi" w:hAnsiTheme="minorHAnsi"/>
          <w:b/>
          <w:sz w:val="22"/>
          <w:szCs w:val="22"/>
        </w:rPr>
        <w:t>Default Domain Policy</w:t>
      </w:r>
      <w:r>
        <w:rPr>
          <w:rFonts w:asciiTheme="minorHAnsi" w:hAnsiTheme="minorHAnsi"/>
          <w:sz w:val="22"/>
          <w:szCs w:val="22"/>
        </w:rPr>
        <w:t>.</w:t>
      </w:r>
    </w:p>
    <w:p w14:paraId="5FBF13C6" w14:textId="77777777" w:rsidR="004D6D8C" w:rsidRDefault="004D6D8C" w:rsidP="004D6D8C">
      <w:pPr>
        <w:pStyle w:val="Default"/>
        <w:numPr>
          <w:ilvl w:val="0"/>
          <w:numId w:val="46"/>
        </w:numPr>
        <w:spacing w:after="44" w:line="276" w:lineRule="auto"/>
        <w:rPr>
          <w:rFonts w:asciiTheme="minorHAnsi" w:hAnsiTheme="minorHAnsi"/>
          <w:sz w:val="22"/>
          <w:szCs w:val="22"/>
        </w:rPr>
      </w:pPr>
      <w:r>
        <w:rPr>
          <w:rFonts w:asciiTheme="minorHAnsi" w:hAnsiTheme="minorHAnsi"/>
          <w:sz w:val="22"/>
          <w:szCs w:val="22"/>
        </w:rPr>
        <w:t xml:space="preserve">Ensure </w:t>
      </w:r>
      <w:r w:rsidRPr="00D151E9">
        <w:rPr>
          <w:rFonts w:asciiTheme="minorHAnsi" w:hAnsiTheme="minorHAnsi"/>
          <w:sz w:val="22"/>
          <w:szCs w:val="22"/>
        </w:rPr>
        <w:t xml:space="preserve">that both the Default Domain Controllers Policy and Default Domain Policy are </w:t>
      </w:r>
      <w:r w:rsidRPr="00D151E9">
        <w:rPr>
          <w:rFonts w:asciiTheme="minorHAnsi" w:hAnsiTheme="minorHAnsi"/>
          <w:sz w:val="22"/>
          <w:szCs w:val="22"/>
          <w:u w:val="single"/>
        </w:rPr>
        <w:t>Enforced</w:t>
      </w:r>
      <w:r w:rsidRPr="00D151E9">
        <w:rPr>
          <w:rFonts w:asciiTheme="minorHAnsi" w:hAnsiTheme="minorHAnsi"/>
          <w:sz w:val="22"/>
          <w:szCs w:val="22"/>
        </w:rPr>
        <w:t xml:space="preserve"> and </w:t>
      </w:r>
      <w:r w:rsidRPr="00D151E9">
        <w:rPr>
          <w:rFonts w:asciiTheme="minorHAnsi" w:hAnsiTheme="minorHAnsi"/>
          <w:sz w:val="22"/>
          <w:szCs w:val="22"/>
          <w:u w:val="single"/>
        </w:rPr>
        <w:t>Link Enabled</w:t>
      </w:r>
      <w:r w:rsidRPr="00D151E9">
        <w:rPr>
          <w:rFonts w:asciiTheme="minorHAnsi" w:hAnsiTheme="minorHAnsi"/>
          <w:sz w:val="22"/>
          <w:szCs w:val="22"/>
        </w:rPr>
        <w:t xml:space="preserve"> for your domain.</w:t>
      </w:r>
    </w:p>
    <w:p w14:paraId="34F18D08" w14:textId="71FE10A1" w:rsidR="004D6D8C" w:rsidRPr="004D6D8C" w:rsidRDefault="004D6D8C" w:rsidP="004D6D8C">
      <w:pPr>
        <w:pStyle w:val="Default"/>
        <w:numPr>
          <w:ilvl w:val="0"/>
          <w:numId w:val="46"/>
        </w:numPr>
        <w:spacing w:after="44" w:line="276" w:lineRule="auto"/>
        <w:rPr>
          <w:rFonts w:asciiTheme="minorHAnsi" w:hAnsiTheme="minorHAnsi"/>
          <w:sz w:val="22"/>
          <w:szCs w:val="22"/>
        </w:rPr>
      </w:pPr>
      <w:r>
        <w:rPr>
          <w:rFonts w:asciiTheme="minorHAnsi" w:hAnsiTheme="minorHAnsi"/>
          <w:sz w:val="22"/>
          <w:szCs w:val="22"/>
        </w:rPr>
        <w:t>Update the global policy</w:t>
      </w:r>
    </w:p>
    <w:p w14:paraId="31BC3F4D" w14:textId="77777777" w:rsidR="004D6D8C" w:rsidRPr="0070079B" w:rsidRDefault="004D6D8C" w:rsidP="004D6D8C">
      <w:pPr>
        <w:pStyle w:val="InnerSectionHeading"/>
        <w:framePr w:wrap="notBeside"/>
      </w:pPr>
      <w:r>
        <w:t>Detailed Steps</w:t>
      </w:r>
    </w:p>
    <w:p w14:paraId="1DD54D2F" w14:textId="77777777"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t xml:space="preserve">Click </w:t>
      </w:r>
      <w:r>
        <w:rPr>
          <w:rFonts w:asciiTheme="minorHAnsi" w:hAnsiTheme="minorHAnsi"/>
          <w:b/>
          <w:sz w:val="22"/>
          <w:szCs w:val="22"/>
        </w:rPr>
        <w:t>Start</w:t>
      </w:r>
      <w:r>
        <w:rPr>
          <w:rFonts w:asciiTheme="minorHAnsi" w:hAnsiTheme="minorHAnsi"/>
          <w:sz w:val="22"/>
          <w:szCs w:val="22"/>
        </w:rPr>
        <w:t xml:space="preserve">, point to </w:t>
      </w:r>
      <w:r>
        <w:rPr>
          <w:rFonts w:asciiTheme="minorHAnsi" w:hAnsiTheme="minorHAnsi"/>
          <w:b/>
          <w:sz w:val="22"/>
          <w:szCs w:val="22"/>
        </w:rPr>
        <w:t>Administrative Tools</w:t>
      </w:r>
      <w:r>
        <w:rPr>
          <w:rFonts w:asciiTheme="minorHAnsi" w:hAnsiTheme="minorHAnsi"/>
          <w:sz w:val="22"/>
          <w:szCs w:val="22"/>
        </w:rPr>
        <w:t xml:space="preserve">, and then </w:t>
      </w:r>
      <w:r>
        <w:rPr>
          <w:rFonts w:asciiTheme="minorHAnsi" w:hAnsiTheme="minorHAnsi"/>
          <w:b/>
          <w:sz w:val="22"/>
          <w:szCs w:val="22"/>
        </w:rPr>
        <w:t>Group Policy Management</w:t>
      </w:r>
      <w:r>
        <w:rPr>
          <w:rFonts w:asciiTheme="minorHAnsi" w:hAnsiTheme="minorHAnsi"/>
          <w:sz w:val="22"/>
          <w:szCs w:val="22"/>
        </w:rPr>
        <w:t xml:space="preserve">. </w:t>
      </w:r>
    </w:p>
    <w:p w14:paraId="1AFEC03F" w14:textId="5F96A300"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t xml:space="preserve">In the console tree, expand </w:t>
      </w:r>
      <w:r>
        <w:rPr>
          <w:rFonts w:asciiTheme="minorHAnsi" w:hAnsiTheme="minorHAnsi"/>
          <w:b/>
          <w:sz w:val="22"/>
          <w:szCs w:val="22"/>
        </w:rPr>
        <w:t>Forest</w:t>
      </w:r>
      <w:r>
        <w:rPr>
          <w:rFonts w:asciiTheme="minorHAnsi" w:hAnsiTheme="minorHAnsi"/>
          <w:sz w:val="22"/>
          <w:szCs w:val="22"/>
        </w:rPr>
        <w:t xml:space="preserve"> (It looks like the tri-force </w:t>
      </w:r>
      <w:r>
        <w:rPr>
          <w:noProof/>
        </w:rPr>
        <w:drawing>
          <wp:inline distT="0" distB="0" distL="0" distR="0" wp14:anchorId="6E9E892F" wp14:editId="5301BC1F">
            <wp:extent cx="189865" cy="189865"/>
            <wp:effectExtent l="0" t="0" r="635" b="635"/>
            <wp:docPr id="2" name="Picture 2" descr="https://encrypted-tbn2.gstatic.com/images?q=tbn:ANd9GcTijghUiDoaBUvYjTr5_Eq9xWcwP-PyqSCZUO7X3e0IoFXzAqo_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ijghUiDoaBUvYjTr5_Eq9xWcwP-PyqSCZUO7X3e0IoFXzAqo_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asciiTheme="minorHAnsi" w:hAnsiTheme="minorHAnsi"/>
          <w:sz w:val="22"/>
          <w:szCs w:val="22"/>
        </w:rPr>
        <w:t xml:space="preserve"> from Zelda… see </w:t>
      </w:r>
      <w:hyperlink r:id="rId14" w:history="1">
        <w:r w:rsidR="00341A2F">
          <w:rPr>
            <w:rStyle w:val="Hyperlink"/>
            <w:rFonts w:asciiTheme="minorHAnsi" w:hAnsiTheme="minorHAnsi"/>
            <w:sz w:val="22"/>
            <w:szCs w:val="22"/>
          </w:rPr>
          <w:t>0</w:t>
        </w:r>
      </w:hyperlink>
      <w:r>
        <w:rPr>
          <w:rFonts w:asciiTheme="minorHAnsi" w:hAnsiTheme="minorHAnsi"/>
          <w:sz w:val="22"/>
          <w:szCs w:val="22"/>
        </w:rPr>
        <w:t xml:space="preserve">) </w:t>
      </w:r>
    </w:p>
    <w:p w14:paraId="3A21DEE5" w14:textId="77777777"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t xml:space="preserve">Continue to expand </w:t>
      </w:r>
      <w:r>
        <w:rPr>
          <w:rFonts w:asciiTheme="minorHAnsi" w:hAnsiTheme="minorHAnsi"/>
          <w:b/>
          <w:sz w:val="22"/>
          <w:szCs w:val="22"/>
        </w:rPr>
        <w:t>Domains</w:t>
      </w:r>
      <w:r>
        <w:rPr>
          <w:rFonts w:asciiTheme="minorHAnsi" w:hAnsiTheme="minorHAnsi"/>
          <w:sz w:val="22"/>
          <w:szCs w:val="22"/>
        </w:rPr>
        <w:t xml:space="preserve"> </w:t>
      </w:r>
      <w:r>
        <w:rPr>
          <w:b/>
        </w:rPr>
        <w:sym w:font="Wingdings" w:char="F0E0"/>
      </w:r>
      <w:r>
        <w:rPr>
          <w:rFonts w:asciiTheme="minorHAnsi" w:hAnsiTheme="minorHAnsi"/>
          <w:sz w:val="22"/>
          <w:szCs w:val="22"/>
        </w:rPr>
        <w:t xml:space="preserve">your domain </w:t>
      </w:r>
      <w:r>
        <w:rPr>
          <w:b/>
        </w:rPr>
        <w:sym w:font="Wingdings" w:char="F0E0"/>
      </w:r>
      <w:r>
        <w:rPr>
          <w:b/>
        </w:rPr>
        <w:t xml:space="preserve"> </w:t>
      </w:r>
      <w:r>
        <w:rPr>
          <w:rFonts w:asciiTheme="minorHAnsi" w:hAnsiTheme="minorHAnsi"/>
          <w:sz w:val="22"/>
          <w:szCs w:val="22"/>
        </w:rPr>
        <w:t xml:space="preserve">and </w:t>
      </w:r>
      <w:r>
        <w:rPr>
          <w:rFonts w:asciiTheme="minorHAnsi" w:hAnsiTheme="minorHAnsi"/>
          <w:b/>
          <w:sz w:val="22"/>
          <w:szCs w:val="22"/>
        </w:rPr>
        <w:t>Domain Controllers</w:t>
      </w:r>
      <w:r>
        <w:rPr>
          <w:rFonts w:asciiTheme="minorHAnsi" w:hAnsiTheme="minorHAnsi"/>
          <w:sz w:val="22"/>
          <w:szCs w:val="22"/>
        </w:rPr>
        <w:t xml:space="preserve">. </w:t>
      </w:r>
    </w:p>
    <w:p w14:paraId="4070BEE6" w14:textId="77777777"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t xml:space="preserve">Right-click </w:t>
      </w:r>
      <w:r>
        <w:rPr>
          <w:rFonts w:asciiTheme="minorHAnsi" w:hAnsiTheme="minorHAnsi"/>
          <w:b/>
          <w:sz w:val="22"/>
          <w:szCs w:val="22"/>
        </w:rPr>
        <w:t>Default Domain Controllers Policy</w:t>
      </w:r>
      <w:r>
        <w:rPr>
          <w:rFonts w:asciiTheme="minorHAnsi" w:hAnsiTheme="minorHAnsi"/>
          <w:sz w:val="22"/>
          <w:szCs w:val="22"/>
        </w:rPr>
        <w:t xml:space="preserve"> and then click </w:t>
      </w:r>
      <w:r>
        <w:rPr>
          <w:rFonts w:asciiTheme="minorHAnsi" w:hAnsiTheme="minorHAnsi"/>
          <w:b/>
          <w:sz w:val="22"/>
          <w:szCs w:val="22"/>
        </w:rPr>
        <w:t>Edit</w:t>
      </w:r>
      <w:r>
        <w:rPr>
          <w:rFonts w:asciiTheme="minorHAnsi" w:hAnsiTheme="minorHAnsi"/>
          <w:sz w:val="22"/>
          <w:szCs w:val="22"/>
        </w:rPr>
        <w:t>.</w:t>
      </w:r>
    </w:p>
    <w:p w14:paraId="405850E0" w14:textId="77777777" w:rsidR="004D6D8C" w:rsidRDefault="004D6D8C" w:rsidP="004D6D8C">
      <w:pPr>
        <w:pStyle w:val="Default"/>
        <w:numPr>
          <w:ilvl w:val="1"/>
          <w:numId w:val="29"/>
        </w:numPr>
        <w:spacing w:after="44" w:line="276" w:lineRule="auto"/>
        <w:rPr>
          <w:rFonts w:asciiTheme="minorHAnsi" w:hAnsiTheme="minorHAnsi"/>
          <w:sz w:val="22"/>
          <w:szCs w:val="22"/>
        </w:rPr>
      </w:pPr>
      <w:r>
        <w:rPr>
          <w:rFonts w:asciiTheme="minorHAnsi" w:hAnsiTheme="minorHAnsi"/>
          <w:sz w:val="22"/>
          <w:szCs w:val="22"/>
        </w:rPr>
        <w:t>Note: If it is disabled (greyed out), then you probably logged in with an account other than the administrator account</w:t>
      </w:r>
    </w:p>
    <w:p w14:paraId="17237A9E" w14:textId="77777777"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t xml:space="preserve">Under </w:t>
      </w:r>
      <w:r>
        <w:rPr>
          <w:rFonts w:asciiTheme="minorHAnsi" w:hAnsiTheme="minorHAnsi"/>
          <w:b/>
          <w:sz w:val="22"/>
          <w:szCs w:val="22"/>
        </w:rPr>
        <w:t>Computer Configuration</w:t>
      </w:r>
      <w:r>
        <w:rPr>
          <w:rFonts w:asciiTheme="minorHAnsi" w:hAnsiTheme="minorHAnsi"/>
          <w:sz w:val="22"/>
          <w:szCs w:val="22"/>
        </w:rPr>
        <w:t xml:space="preserve">, expand </w:t>
      </w:r>
      <w:r>
        <w:rPr>
          <w:rFonts w:asciiTheme="minorHAnsi" w:hAnsiTheme="minorHAnsi"/>
          <w:b/>
          <w:sz w:val="22"/>
          <w:szCs w:val="22"/>
        </w:rPr>
        <w:t>Policies</w:t>
      </w:r>
      <w:r>
        <w:rPr>
          <w:b/>
        </w:rPr>
        <w:sym w:font="Wingdings" w:char="F0E0"/>
      </w:r>
      <w:r>
        <w:rPr>
          <w:rFonts w:asciiTheme="minorHAnsi" w:hAnsiTheme="minorHAnsi"/>
          <w:b/>
          <w:sz w:val="22"/>
          <w:szCs w:val="22"/>
        </w:rPr>
        <w:t>Windows Settings</w:t>
      </w:r>
      <w:r>
        <w:rPr>
          <w:rFonts w:asciiTheme="minorHAnsi" w:hAnsiTheme="minorHAnsi"/>
          <w:sz w:val="22"/>
          <w:szCs w:val="22"/>
        </w:rPr>
        <w:t xml:space="preserve"> </w:t>
      </w:r>
      <w:r>
        <w:rPr>
          <w:b/>
        </w:rPr>
        <w:sym w:font="Wingdings" w:char="F0E0"/>
      </w:r>
      <w:r>
        <w:rPr>
          <w:rFonts w:asciiTheme="minorHAnsi" w:hAnsiTheme="minorHAnsi"/>
          <w:sz w:val="22"/>
          <w:szCs w:val="22"/>
        </w:rPr>
        <w:t xml:space="preserve"> </w:t>
      </w:r>
      <w:r>
        <w:rPr>
          <w:rFonts w:asciiTheme="minorHAnsi" w:hAnsiTheme="minorHAnsi"/>
          <w:b/>
          <w:sz w:val="22"/>
          <w:szCs w:val="22"/>
        </w:rPr>
        <w:t>Security Settings</w:t>
      </w:r>
      <w:r>
        <w:rPr>
          <w:rFonts w:asciiTheme="minorHAnsi" w:hAnsiTheme="minorHAnsi"/>
          <w:sz w:val="22"/>
          <w:szCs w:val="22"/>
        </w:rPr>
        <w:t xml:space="preserve"> </w:t>
      </w:r>
      <w:r>
        <w:rPr>
          <w:b/>
        </w:rPr>
        <w:sym w:font="Wingdings" w:char="F0E0"/>
      </w:r>
      <w:r>
        <w:rPr>
          <w:rFonts w:asciiTheme="minorHAnsi" w:hAnsiTheme="minorHAnsi"/>
          <w:b/>
          <w:sz w:val="22"/>
          <w:szCs w:val="22"/>
        </w:rPr>
        <w:t xml:space="preserve">Local Policies </w:t>
      </w:r>
      <w:r>
        <w:rPr>
          <w:b/>
        </w:rPr>
        <w:sym w:font="Wingdings" w:char="F0E0"/>
      </w:r>
      <w:r>
        <w:rPr>
          <w:rFonts w:asciiTheme="minorHAnsi" w:hAnsiTheme="minorHAnsi"/>
          <w:sz w:val="22"/>
          <w:szCs w:val="22"/>
        </w:rPr>
        <w:t xml:space="preserve">and </w:t>
      </w:r>
      <w:r>
        <w:rPr>
          <w:rFonts w:asciiTheme="minorHAnsi" w:hAnsiTheme="minorHAnsi"/>
          <w:b/>
          <w:sz w:val="22"/>
          <w:szCs w:val="22"/>
        </w:rPr>
        <w:t>Audit Policy</w:t>
      </w:r>
      <w:r>
        <w:rPr>
          <w:rFonts w:asciiTheme="minorHAnsi" w:hAnsiTheme="minorHAnsi"/>
          <w:sz w:val="22"/>
          <w:szCs w:val="22"/>
        </w:rPr>
        <w:t>.</w:t>
      </w:r>
    </w:p>
    <w:p w14:paraId="4723BFB0" w14:textId="77777777" w:rsidR="004D6D8C" w:rsidRPr="008422D3" w:rsidRDefault="004D6D8C" w:rsidP="004D6D8C">
      <w:pPr>
        <w:pStyle w:val="Default"/>
        <w:numPr>
          <w:ilvl w:val="0"/>
          <w:numId w:val="29"/>
        </w:numPr>
        <w:spacing w:after="44" w:line="276" w:lineRule="auto"/>
        <w:rPr>
          <w:rFonts w:asciiTheme="minorHAnsi" w:hAnsiTheme="minorHAnsi"/>
          <w:sz w:val="22"/>
          <w:szCs w:val="22"/>
        </w:rPr>
      </w:pPr>
      <w:r w:rsidRPr="008422D3">
        <w:rPr>
          <w:rFonts w:asciiTheme="minorHAnsi" w:hAnsiTheme="minorHAnsi"/>
          <w:sz w:val="22"/>
          <w:szCs w:val="22"/>
        </w:rPr>
        <w:t>Enable the following options</w:t>
      </w:r>
      <w:r>
        <w:rPr>
          <w:rFonts w:asciiTheme="minorHAnsi" w:hAnsiTheme="minorHAnsi"/>
          <w:sz w:val="22"/>
          <w:szCs w:val="22"/>
        </w:rPr>
        <w:t xml:space="preserve"> (right click on them and select policies; then select “Define these policy settings”)</w:t>
      </w:r>
      <w:r w:rsidRPr="008422D3">
        <w:rPr>
          <w:rFonts w:asciiTheme="minorHAnsi" w:hAnsiTheme="minorHAnsi"/>
          <w:sz w:val="22"/>
          <w:szCs w:val="22"/>
        </w:rPr>
        <w:t xml:space="preserve">: </w:t>
      </w:r>
    </w:p>
    <w:p w14:paraId="417D96EF" w14:textId="77777777" w:rsidR="004D6D8C" w:rsidRDefault="004D6D8C" w:rsidP="004D6D8C">
      <w:pPr>
        <w:pStyle w:val="ListParagraph"/>
        <w:numPr>
          <w:ilvl w:val="0"/>
          <w:numId w:val="35"/>
        </w:numPr>
        <w:spacing w:after="0"/>
        <w:rPr>
          <w:szCs w:val="22"/>
        </w:rPr>
      </w:pPr>
      <w:r>
        <w:rPr>
          <w:szCs w:val="22"/>
        </w:rPr>
        <w:t>Audit account logon events – Define for Success and Failure</w:t>
      </w:r>
    </w:p>
    <w:p w14:paraId="0A141A0E" w14:textId="77777777" w:rsidR="004D6D8C" w:rsidRDefault="004D6D8C" w:rsidP="004D6D8C">
      <w:pPr>
        <w:pStyle w:val="Default"/>
        <w:numPr>
          <w:ilvl w:val="0"/>
          <w:numId w:val="35"/>
        </w:numPr>
        <w:spacing w:line="276" w:lineRule="auto"/>
        <w:rPr>
          <w:rFonts w:asciiTheme="minorHAnsi" w:hAnsiTheme="minorHAnsi"/>
          <w:sz w:val="22"/>
          <w:szCs w:val="22"/>
        </w:rPr>
      </w:pPr>
      <w:r>
        <w:rPr>
          <w:rFonts w:asciiTheme="minorHAnsi" w:hAnsiTheme="minorHAnsi"/>
          <w:sz w:val="22"/>
          <w:szCs w:val="22"/>
        </w:rPr>
        <w:t xml:space="preserve">Audit account management – Define for Success </w:t>
      </w:r>
    </w:p>
    <w:p w14:paraId="40384CA6" w14:textId="77777777" w:rsidR="004D6D8C" w:rsidRDefault="004D6D8C" w:rsidP="004D6D8C">
      <w:pPr>
        <w:pStyle w:val="Default"/>
        <w:numPr>
          <w:ilvl w:val="0"/>
          <w:numId w:val="35"/>
        </w:numPr>
        <w:spacing w:after="44" w:line="276" w:lineRule="auto"/>
        <w:rPr>
          <w:rFonts w:asciiTheme="minorHAnsi" w:hAnsiTheme="minorHAnsi"/>
          <w:sz w:val="22"/>
          <w:szCs w:val="22"/>
        </w:rPr>
      </w:pPr>
      <w:r>
        <w:rPr>
          <w:rFonts w:asciiTheme="minorHAnsi" w:hAnsiTheme="minorHAnsi"/>
          <w:sz w:val="22"/>
          <w:szCs w:val="22"/>
        </w:rPr>
        <w:t xml:space="preserve">Audit object access – Define for Success and Failure </w:t>
      </w:r>
    </w:p>
    <w:p w14:paraId="4AE153AC" w14:textId="77777777" w:rsidR="004D6D8C" w:rsidRDefault="004D6D8C" w:rsidP="004D6D8C">
      <w:pPr>
        <w:pStyle w:val="Default"/>
        <w:numPr>
          <w:ilvl w:val="0"/>
          <w:numId w:val="35"/>
        </w:numPr>
        <w:spacing w:after="44" w:line="276" w:lineRule="auto"/>
        <w:rPr>
          <w:rFonts w:asciiTheme="minorHAnsi" w:hAnsiTheme="minorHAnsi"/>
          <w:sz w:val="22"/>
          <w:szCs w:val="22"/>
        </w:rPr>
      </w:pPr>
      <w:r>
        <w:rPr>
          <w:rFonts w:asciiTheme="minorHAnsi" w:hAnsiTheme="minorHAnsi"/>
          <w:sz w:val="22"/>
          <w:szCs w:val="22"/>
        </w:rPr>
        <w:t xml:space="preserve">Audit directory service access – Define for Success </w:t>
      </w:r>
    </w:p>
    <w:p w14:paraId="4153BF62" w14:textId="77777777"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t>You can close the Group Policy Editor.</w:t>
      </w:r>
    </w:p>
    <w:p w14:paraId="44E1DA88" w14:textId="77777777" w:rsidR="004D6D8C" w:rsidRDefault="004D6D8C" w:rsidP="004D6D8C">
      <w:pPr>
        <w:pStyle w:val="Default"/>
        <w:numPr>
          <w:ilvl w:val="0"/>
          <w:numId w:val="29"/>
        </w:numPr>
        <w:spacing w:after="44" w:line="276" w:lineRule="auto"/>
        <w:rPr>
          <w:rFonts w:asciiTheme="minorHAnsi" w:hAnsiTheme="minorHAnsi"/>
          <w:sz w:val="22"/>
          <w:szCs w:val="22"/>
        </w:rPr>
      </w:pPr>
      <w:r>
        <w:rPr>
          <w:rFonts w:asciiTheme="minorHAnsi" w:hAnsiTheme="minorHAnsi"/>
          <w:sz w:val="22"/>
          <w:szCs w:val="22"/>
        </w:rPr>
        <w:lastRenderedPageBreak/>
        <w:t xml:space="preserve">Now repeat this process for the </w:t>
      </w:r>
      <w:r w:rsidRPr="008422D3">
        <w:rPr>
          <w:rFonts w:asciiTheme="minorHAnsi" w:hAnsiTheme="minorHAnsi"/>
          <w:b/>
          <w:sz w:val="22"/>
          <w:szCs w:val="22"/>
        </w:rPr>
        <w:t>Default Domain Policy</w:t>
      </w:r>
    </w:p>
    <w:p w14:paraId="27897BA2" w14:textId="77777777" w:rsidR="004D6D8C" w:rsidRDefault="004D6D8C" w:rsidP="004D6D8C">
      <w:pPr>
        <w:pStyle w:val="Default"/>
        <w:numPr>
          <w:ilvl w:val="1"/>
          <w:numId w:val="29"/>
        </w:numPr>
        <w:spacing w:after="44" w:line="276" w:lineRule="auto"/>
        <w:rPr>
          <w:rFonts w:asciiTheme="minorHAnsi" w:hAnsiTheme="minorHAnsi"/>
          <w:sz w:val="22"/>
          <w:szCs w:val="22"/>
        </w:rPr>
      </w:pPr>
      <w:r w:rsidRPr="00D151E9">
        <w:rPr>
          <w:rFonts w:asciiTheme="minorHAnsi" w:hAnsiTheme="minorHAnsi"/>
          <w:sz w:val="22"/>
          <w:szCs w:val="22"/>
        </w:rPr>
        <w:t xml:space="preserve">Found under </w:t>
      </w:r>
      <w:r w:rsidRPr="00D151E9">
        <w:rPr>
          <w:rFonts w:asciiTheme="minorHAnsi" w:hAnsiTheme="minorHAnsi"/>
          <w:b/>
          <w:sz w:val="22"/>
          <w:szCs w:val="22"/>
        </w:rPr>
        <w:t>Forest</w:t>
      </w:r>
      <w:r w:rsidRPr="00D151E9">
        <w:rPr>
          <w:rFonts w:asciiTheme="minorHAnsi" w:hAnsiTheme="minorHAnsi"/>
          <w:sz w:val="22"/>
          <w:szCs w:val="22"/>
        </w:rPr>
        <w:t xml:space="preserve"> </w:t>
      </w:r>
      <w:r>
        <w:rPr>
          <w:b/>
        </w:rPr>
        <w:sym w:font="Wingdings" w:char="F0E0"/>
      </w:r>
      <w:r w:rsidRPr="00D151E9">
        <w:rPr>
          <w:rFonts w:asciiTheme="minorHAnsi" w:hAnsiTheme="minorHAnsi"/>
          <w:b/>
          <w:sz w:val="22"/>
          <w:szCs w:val="22"/>
        </w:rPr>
        <w:t>Domains</w:t>
      </w:r>
      <w:r w:rsidRPr="00D151E9">
        <w:rPr>
          <w:rFonts w:asciiTheme="minorHAnsi" w:hAnsiTheme="minorHAnsi"/>
          <w:sz w:val="22"/>
          <w:szCs w:val="22"/>
        </w:rPr>
        <w:t xml:space="preserve"> </w:t>
      </w:r>
      <w:r>
        <w:rPr>
          <w:b/>
        </w:rPr>
        <w:sym w:font="Wingdings" w:char="F0E0"/>
      </w:r>
      <w:r w:rsidRPr="00D151E9">
        <w:rPr>
          <w:rFonts w:asciiTheme="minorHAnsi" w:hAnsiTheme="minorHAnsi"/>
          <w:sz w:val="22"/>
          <w:szCs w:val="22"/>
        </w:rPr>
        <w:t xml:space="preserve">your domain </w:t>
      </w:r>
      <w:r>
        <w:rPr>
          <w:b/>
        </w:rPr>
        <w:sym w:font="Wingdings" w:char="F0E0"/>
      </w:r>
      <w:r w:rsidRPr="00D151E9">
        <w:rPr>
          <w:rFonts w:asciiTheme="minorHAnsi" w:hAnsiTheme="minorHAnsi"/>
          <w:sz w:val="22"/>
          <w:szCs w:val="22"/>
        </w:rPr>
        <w:t xml:space="preserve">and </w:t>
      </w:r>
      <w:r w:rsidRPr="00D151E9">
        <w:rPr>
          <w:rFonts w:asciiTheme="minorHAnsi" w:hAnsiTheme="minorHAnsi"/>
          <w:b/>
          <w:sz w:val="22"/>
          <w:szCs w:val="22"/>
        </w:rPr>
        <w:t>Group Policy Objects.</w:t>
      </w:r>
      <w:r w:rsidRPr="00D151E9">
        <w:rPr>
          <w:rFonts w:asciiTheme="minorHAnsi" w:hAnsiTheme="minorHAnsi"/>
          <w:sz w:val="22"/>
          <w:szCs w:val="22"/>
        </w:rPr>
        <w:t xml:space="preserve"> </w:t>
      </w:r>
    </w:p>
    <w:p w14:paraId="6058C2BA" w14:textId="77777777" w:rsidR="004D6D8C" w:rsidRDefault="004D6D8C" w:rsidP="004D6D8C">
      <w:pPr>
        <w:pStyle w:val="Default"/>
        <w:numPr>
          <w:ilvl w:val="0"/>
          <w:numId w:val="29"/>
        </w:numPr>
        <w:spacing w:after="44" w:line="276" w:lineRule="auto"/>
        <w:rPr>
          <w:rFonts w:asciiTheme="minorHAnsi" w:hAnsiTheme="minorHAnsi"/>
          <w:sz w:val="22"/>
          <w:szCs w:val="22"/>
        </w:rPr>
      </w:pPr>
      <w:r w:rsidRPr="00D151E9">
        <w:rPr>
          <w:rFonts w:asciiTheme="minorHAnsi" w:hAnsiTheme="minorHAnsi"/>
          <w:sz w:val="22"/>
          <w:szCs w:val="22"/>
        </w:rPr>
        <w:t xml:space="preserve">Ensure that both the Default Domain Controllers Policy and Default Domain Policy are </w:t>
      </w:r>
      <w:r w:rsidRPr="00D151E9">
        <w:rPr>
          <w:rFonts w:asciiTheme="minorHAnsi" w:hAnsiTheme="minorHAnsi"/>
          <w:sz w:val="22"/>
          <w:szCs w:val="22"/>
          <w:u w:val="single"/>
        </w:rPr>
        <w:t>Enforced</w:t>
      </w:r>
      <w:r w:rsidRPr="00D151E9">
        <w:rPr>
          <w:rFonts w:asciiTheme="minorHAnsi" w:hAnsiTheme="minorHAnsi"/>
          <w:sz w:val="22"/>
          <w:szCs w:val="22"/>
        </w:rPr>
        <w:t xml:space="preserve"> and </w:t>
      </w:r>
      <w:r w:rsidRPr="00D151E9">
        <w:rPr>
          <w:rFonts w:asciiTheme="minorHAnsi" w:hAnsiTheme="minorHAnsi"/>
          <w:sz w:val="22"/>
          <w:szCs w:val="22"/>
          <w:u w:val="single"/>
        </w:rPr>
        <w:t>Link Enabled</w:t>
      </w:r>
      <w:r w:rsidRPr="00D151E9">
        <w:rPr>
          <w:rFonts w:asciiTheme="minorHAnsi" w:hAnsiTheme="minorHAnsi"/>
          <w:sz w:val="22"/>
          <w:szCs w:val="22"/>
        </w:rPr>
        <w:t xml:space="preserve"> for your domain. </w:t>
      </w:r>
    </w:p>
    <w:p w14:paraId="48334159" w14:textId="77777777" w:rsidR="004D6D8C" w:rsidRDefault="004D6D8C" w:rsidP="004D6D8C">
      <w:pPr>
        <w:pStyle w:val="Default"/>
        <w:numPr>
          <w:ilvl w:val="1"/>
          <w:numId w:val="29"/>
        </w:numPr>
        <w:spacing w:after="44" w:line="276" w:lineRule="auto"/>
        <w:rPr>
          <w:rFonts w:asciiTheme="minorHAnsi" w:hAnsiTheme="minorHAnsi"/>
          <w:sz w:val="22"/>
          <w:szCs w:val="22"/>
        </w:rPr>
      </w:pPr>
      <w:r w:rsidRPr="00D151E9">
        <w:rPr>
          <w:rFonts w:asciiTheme="minorHAnsi" w:hAnsiTheme="minorHAnsi"/>
          <w:sz w:val="22"/>
          <w:szCs w:val="22"/>
        </w:rPr>
        <w:t xml:space="preserve">Right click on GPO (i.e. “Default Domain Policy” with the little shortcut arrow, </w:t>
      </w:r>
      <w:r w:rsidRPr="00D151E9">
        <w:rPr>
          <w:rFonts w:asciiTheme="minorHAnsi" w:hAnsiTheme="minorHAnsi"/>
          <w:b/>
          <w:sz w:val="22"/>
          <w:szCs w:val="22"/>
        </w:rPr>
        <w:t>not the one under the “Group Policy Objects” folder</w:t>
      </w:r>
      <w:r w:rsidRPr="00D151E9">
        <w:rPr>
          <w:rFonts w:asciiTheme="minorHAnsi" w:hAnsiTheme="minorHAnsi"/>
          <w:sz w:val="22"/>
          <w:szCs w:val="22"/>
        </w:rPr>
        <w:t xml:space="preserve">), and make sure that </w:t>
      </w:r>
      <w:r w:rsidRPr="00D151E9">
        <w:rPr>
          <w:rFonts w:asciiTheme="minorHAnsi" w:hAnsiTheme="minorHAnsi"/>
          <w:b/>
          <w:sz w:val="22"/>
          <w:szCs w:val="22"/>
        </w:rPr>
        <w:t>Enforced</w:t>
      </w:r>
      <w:r w:rsidRPr="00D151E9">
        <w:rPr>
          <w:rFonts w:asciiTheme="minorHAnsi" w:hAnsiTheme="minorHAnsi"/>
          <w:sz w:val="22"/>
          <w:szCs w:val="22"/>
        </w:rPr>
        <w:t xml:space="preserve"> and </w:t>
      </w:r>
      <w:r w:rsidRPr="00D151E9">
        <w:rPr>
          <w:rFonts w:asciiTheme="minorHAnsi" w:hAnsiTheme="minorHAnsi"/>
          <w:b/>
          <w:sz w:val="22"/>
          <w:szCs w:val="22"/>
        </w:rPr>
        <w:t>Link Enabled</w:t>
      </w:r>
      <w:r w:rsidRPr="00D151E9">
        <w:rPr>
          <w:rFonts w:asciiTheme="minorHAnsi" w:hAnsiTheme="minorHAnsi"/>
          <w:sz w:val="22"/>
          <w:szCs w:val="22"/>
        </w:rPr>
        <w:t xml:space="preserve"> are selected. Do this for </w:t>
      </w:r>
      <w:r w:rsidRPr="00D151E9">
        <w:rPr>
          <w:rFonts w:asciiTheme="minorHAnsi" w:hAnsiTheme="minorHAnsi"/>
          <w:b/>
          <w:sz w:val="22"/>
          <w:szCs w:val="22"/>
        </w:rPr>
        <w:t>both policies</w:t>
      </w:r>
      <w:r w:rsidRPr="00D151E9">
        <w:rPr>
          <w:rFonts w:asciiTheme="minorHAnsi" w:hAnsiTheme="minorHAnsi"/>
          <w:sz w:val="22"/>
          <w:szCs w:val="22"/>
        </w:rPr>
        <w:t xml:space="preserve"> or else the audit policy will not be applied</w:t>
      </w:r>
    </w:p>
    <w:p w14:paraId="715EBCC2" w14:textId="77777777" w:rsidR="004D6D8C" w:rsidRPr="00F4657E" w:rsidRDefault="004D6D8C" w:rsidP="004D6D8C">
      <w:pPr>
        <w:pStyle w:val="Default"/>
        <w:numPr>
          <w:ilvl w:val="0"/>
          <w:numId w:val="29"/>
        </w:numPr>
        <w:spacing w:after="44" w:line="276" w:lineRule="auto"/>
        <w:rPr>
          <w:rFonts w:asciiTheme="minorHAnsi" w:hAnsiTheme="minorHAnsi"/>
          <w:sz w:val="22"/>
          <w:szCs w:val="22"/>
        </w:rPr>
      </w:pPr>
      <w:r w:rsidRPr="00F4657E">
        <w:rPr>
          <w:rFonts w:asciiTheme="minorHAnsi" w:hAnsiTheme="minorHAnsi"/>
          <w:sz w:val="22"/>
          <w:szCs w:val="22"/>
        </w:rPr>
        <w:t>Update the global policy (hint: it’s the command line thingy).</w:t>
      </w:r>
    </w:p>
    <w:p w14:paraId="5A7C5EFA" w14:textId="77777777" w:rsidR="004D6D8C" w:rsidRDefault="004D6D8C" w:rsidP="004D6D8C">
      <w:pPr>
        <w:pStyle w:val="Heading1"/>
      </w:pPr>
      <w:r>
        <w:t>Exercise 4: Setting permissions across the domain</w:t>
      </w:r>
    </w:p>
    <w:p w14:paraId="70548A70" w14:textId="77777777" w:rsidR="004D6D8C" w:rsidRDefault="004D6D8C" w:rsidP="004D6D8C">
      <w:pPr>
        <w:pStyle w:val="Heading3"/>
      </w:pPr>
      <w:r>
        <w:t>Overview</w:t>
      </w:r>
    </w:p>
    <w:p w14:paraId="764FE0EC" w14:textId="77777777" w:rsidR="004D6D8C" w:rsidRDefault="004D6D8C" w:rsidP="004D6D8C">
      <w:pPr>
        <w:rPr>
          <w:szCs w:val="22"/>
        </w:rPr>
      </w:pPr>
      <w:r>
        <w:rPr>
          <w:szCs w:val="22"/>
        </w:rPr>
        <w:t xml:space="preserve">In this exercise, you will learn how to set basic permissions on network resources.   </w:t>
      </w:r>
    </w:p>
    <w:p w14:paraId="7174AFD9" w14:textId="77777777" w:rsidR="004D6D8C" w:rsidRDefault="004D6D8C" w:rsidP="004D6D8C">
      <w:pPr>
        <w:pStyle w:val="Heading3"/>
      </w:pPr>
      <w:r>
        <w:t>Objectives</w:t>
      </w:r>
    </w:p>
    <w:p w14:paraId="248B0A40" w14:textId="77777777" w:rsidR="004D6D8C" w:rsidRDefault="004D6D8C" w:rsidP="004D6D8C">
      <w:pPr>
        <w:pStyle w:val="ListParagraph"/>
        <w:numPr>
          <w:ilvl w:val="0"/>
          <w:numId w:val="3"/>
        </w:numPr>
        <w:rPr>
          <w:szCs w:val="22"/>
        </w:rPr>
      </w:pPr>
      <w:r>
        <w:rPr>
          <w:szCs w:val="22"/>
        </w:rPr>
        <w:t xml:space="preserve">Learn how to set basic permissions using a bottom-up administration approach </w:t>
      </w:r>
    </w:p>
    <w:p w14:paraId="0514FAD1" w14:textId="77777777" w:rsidR="004D6D8C" w:rsidRDefault="004D6D8C" w:rsidP="004D6D8C">
      <w:pPr>
        <w:pStyle w:val="Heading3"/>
        <w:rPr>
          <w:rFonts w:cs="Times New Roman"/>
        </w:rPr>
      </w:pPr>
      <w:r>
        <w:t>Setting folder permissions</w:t>
      </w:r>
    </w:p>
    <w:p w14:paraId="10E6D4EF" w14:textId="66BF7062" w:rsidR="004D6D8C" w:rsidRDefault="004D6D8C" w:rsidP="004D6D8C">
      <w:pPr>
        <w:pStyle w:val="ListParagraph"/>
        <w:autoSpaceDE w:val="0"/>
        <w:autoSpaceDN w:val="0"/>
        <w:adjustRightInd w:val="0"/>
        <w:spacing w:after="0"/>
        <w:ind w:left="0"/>
        <w:rPr>
          <w:rFonts w:eastAsiaTheme="minorHAnsi" w:cs="Times New Roman"/>
          <w:color w:val="000000"/>
          <w:szCs w:val="22"/>
          <w:lang w:bidi="ar-SA"/>
        </w:rPr>
      </w:pPr>
      <w:r>
        <w:rPr>
          <w:rFonts w:eastAsiaTheme="minorHAnsi" w:cs="Times New Roman"/>
          <w:color w:val="000000"/>
          <w:szCs w:val="22"/>
          <w:lang w:bidi="ar-SA"/>
        </w:rPr>
        <w:t xml:space="preserve">Now we will specify different access to the </w:t>
      </w:r>
      <w:r w:rsidR="003328DB">
        <w:rPr>
          <w:rFonts w:eastAsiaTheme="minorHAnsi" w:cs="Times New Roman"/>
          <w:b/>
          <w:color w:val="000000"/>
          <w:szCs w:val="22"/>
          <w:lang w:bidi="ar-SA"/>
        </w:rPr>
        <w:t>Eagleton Destruction Plan</w:t>
      </w:r>
      <w:r>
        <w:rPr>
          <w:rFonts w:eastAsiaTheme="minorHAnsi" w:cs="Times New Roman"/>
          <w:color w:val="000000"/>
          <w:szCs w:val="22"/>
          <w:lang w:bidi="ar-SA"/>
        </w:rPr>
        <w:t xml:space="preserve"> folder for the </w:t>
      </w:r>
      <w:r w:rsidR="00C35434">
        <w:rPr>
          <w:rFonts w:eastAsiaTheme="minorHAnsi" w:cs="Times New Roman"/>
          <w:color w:val="000000"/>
          <w:szCs w:val="22"/>
          <w:lang w:bidi="ar-SA"/>
        </w:rPr>
        <w:t>Andy</w:t>
      </w:r>
      <w:r>
        <w:rPr>
          <w:rFonts w:eastAsiaTheme="minorHAnsi" w:cs="Times New Roman"/>
          <w:color w:val="000000"/>
          <w:szCs w:val="22"/>
          <w:lang w:bidi="ar-SA"/>
        </w:rPr>
        <w:t xml:space="preserve"> and </w:t>
      </w:r>
      <w:r w:rsidR="00C35434">
        <w:rPr>
          <w:rFonts w:eastAsiaTheme="minorHAnsi" w:cs="Times New Roman"/>
          <w:color w:val="000000"/>
          <w:szCs w:val="22"/>
          <w:lang w:bidi="ar-SA"/>
        </w:rPr>
        <w:t>April</w:t>
      </w:r>
      <w:r>
        <w:rPr>
          <w:rFonts w:eastAsiaTheme="minorHAnsi" w:cs="Times New Roman"/>
          <w:color w:val="000000"/>
          <w:szCs w:val="22"/>
          <w:lang w:bidi="ar-SA"/>
        </w:rPr>
        <w:t xml:space="preserve"> accounts (you should have created this folder and these accounts in the first AD lab). </w:t>
      </w:r>
    </w:p>
    <w:p w14:paraId="0283805D" w14:textId="23D59275" w:rsidR="004D6D8C" w:rsidRDefault="004D6D8C" w:rsidP="004D6D8C">
      <w:pPr>
        <w:pStyle w:val="InnerSectionHeading"/>
        <w:framePr w:wrap="notBeside"/>
        <w:rPr>
          <w:lang w:bidi="ar-SA"/>
        </w:rPr>
      </w:pPr>
      <w:r>
        <w:rPr>
          <w:lang w:bidi="ar-SA"/>
        </w:rPr>
        <w:t>general steps</w:t>
      </w:r>
    </w:p>
    <w:p w14:paraId="09E0115B" w14:textId="1D95C8AA" w:rsidR="004D6D8C" w:rsidRDefault="004D6D8C" w:rsidP="004D6D8C">
      <w:pPr>
        <w:pStyle w:val="ListParagraph"/>
        <w:numPr>
          <w:ilvl w:val="0"/>
          <w:numId w:val="3"/>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Make the </w:t>
      </w:r>
      <w:r w:rsidR="003328DB">
        <w:rPr>
          <w:rFonts w:eastAsiaTheme="minorHAnsi" w:cs="Times New Roman"/>
          <w:b/>
          <w:color w:val="000000"/>
          <w:szCs w:val="22"/>
          <w:lang w:bidi="ar-SA"/>
        </w:rPr>
        <w:t>Eagleton Destruction Plan</w:t>
      </w:r>
      <w:r>
        <w:rPr>
          <w:rFonts w:eastAsiaTheme="minorHAnsi" w:cs="Times New Roman"/>
          <w:color w:val="000000"/>
          <w:szCs w:val="22"/>
          <w:lang w:bidi="ar-SA"/>
        </w:rPr>
        <w:t xml:space="preserve"> folder available to all Users by moving it to C:\Users\Public\Public Desktop\</w:t>
      </w:r>
    </w:p>
    <w:p w14:paraId="740691EC" w14:textId="2AB0474A" w:rsidR="004D6D8C" w:rsidRDefault="004D6D8C" w:rsidP="004D6D8C">
      <w:pPr>
        <w:pStyle w:val="ListParagraph"/>
        <w:numPr>
          <w:ilvl w:val="0"/>
          <w:numId w:val="3"/>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Create a User </w:t>
      </w:r>
      <w:r w:rsidR="00C35434">
        <w:rPr>
          <w:rFonts w:eastAsiaTheme="minorHAnsi" w:cs="Times New Roman"/>
          <w:b/>
          <w:color w:val="000000"/>
          <w:szCs w:val="22"/>
          <w:lang w:bidi="ar-SA"/>
        </w:rPr>
        <w:t>Andy</w:t>
      </w:r>
      <w:r>
        <w:rPr>
          <w:rFonts w:eastAsiaTheme="minorHAnsi" w:cs="Times New Roman"/>
          <w:color w:val="000000"/>
          <w:szCs w:val="22"/>
          <w:lang w:bidi="ar-SA"/>
        </w:rPr>
        <w:t xml:space="preserve"> and give him Full Control in the Security Properties of the </w:t>
      </w:r>
      <w:r w:rsidR="003328DB">
        <w:rPr>
          <w:rFonts w:eastAsiaTheme="minorHAnsi" w:cs="Times New Roman"/>
          <w:b/>
          <w:color w:val="000000"/>
          <w:szCs w:val="22"/>
          <w:lang w:bidi="ar-SA"/>
        </w:rPr>
        <w:t>Eagleton Destruction Plan</w:t>
      </w:r>
      <w:r>
        <w:rPr>
          <w:rFonts w:eastAsiaTheme="minorHAnsi" w:cs="Times New Roman"/>
          <w:color w:val="000000"/>
          <w:szCs w:val="22"/>
          <w:lang w:bidi="ar-SA"/>
        </w:rPr>
        <w:t xml:space="preserve"> folder.</w:t>
      </w:r>
    </w:p>
    <w:p w14:paraId="3B18EE9B" w14:textId="18AE1CA3" w:rsidR="004D6D8C" w:rsidRDefault="004D6D8C" w:rsidP="004D6D8C">
      <w:pPr>
        <w:pStyle w:val="ListParagraph"/>
        <w:numPr>
          <w:ilvl w:val="0"/>
          <w:numId w:val="3"/>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Add the </w:t>
      </w:r>
      <w:r w:rsidR="00C35434">
        <w:rPr>
          <w:rFonts w:eastAsiaTheme="minorHAnsi" w:cs="Times New Roman"/>
          <w:b/>
          <w:color w:val="000000"/>
          <w:szCs w:val="22"/>
          <w:lang w:bidi="ar-SA"/>
        </w:rPr>
        <w:t>April</w:t>
      </w:r>
      <w:r>
        <w:rPr>
          <w:rFonts w:eastAsiaTheme="minorHAnsi" w:cs="Times New Roman"/>
          <w:color w:val="000000"/>
          <w:szCs w:val="22"/>
          <w:lang w:bidi="ar-SA"/>
        </w:rPr>
        <w:t xml:space="preserve"> user, with only Read permissions.</w:t>
      </w:r>
    </w:p>
    <w:p w14:paraId="46867FCF" w14:textId="1EA1842C" w:rsidR="004D6D8C" w:rsidRPr="0070079B" w:rsidRDefault="004D6D8C" w:rsidP="004D6D8C">
      <w:pPr>
        <w:pStyle w:val="ListParagraph"/>
        <w:numPr>
          <w:ilvl w:val="0"/>
          <w:numId w:val="3"/>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Test the permissions by logging on as </w:t>
      </w:r>
      <w:r w:rsidR="00C35434">
        <w:rPr>
          <w:rFonts w:eastAsiaTheme="minorHAnsi" w:cs="Times New Roman"/>
          <w:b/>
          <w:color w:val="000000"/>
          <w:szCs w:val="22"/>
          <w:lang w:bidi="ar-SA"/>
        </w:rPr>
        <w:t>Andy</w:t>
      </w:r>
      <w:r>
        <w:rPr>
          <w:rFonts w:eastAsiaTheme="minorHAnsi" w:cs="Times New Roman"/>
          <w:color w:val="000000"/>
          <w:szCs w:val="22"/>
          <w:lang w:bidi="ar-SA"/>
        </w:rPr>
        <w:t xml:space="preserve">. The </w:t>
      </w:r>
      <w:r w:rsidR="003328DB">
        <w:rPr>
          <w:rFonts w:eastAsiaTheme="minorHAnsi" w:cs="Times New Roman"/>
          <w:b/>
          <w:color w:val="000000"/>
          <w:szCs w:val="22"/>
          <w:lang w:bidi="ar-SA"/>
        </w:rPr>
        <w:t>Eagleton Destruction Plan</w:t>
      </w:r>
      <w:r>
        <w:rPr>
          <w:rFonts w:eastAsiaTheme="minorHAnsi" w:cs="Times New Roman"/>
          <w:b/>
          <w:color w:val="000000"/>
          <w:szCs w:val="22"/>
          <w:lang w:bidi="ar-SA"/>
        </w:rPr>
        <w:t xml:space="preserve"> </w:t>
      </w:r>
      <w:r>
        <w:rPr>
          <w:rFonts w:eastAsiaTheme="minorHAnsi" w:cs="Times New Roman"/>
          <w:color w:val="000000"/>
          <w:szCs w:val="22"/>
          <w:lang w:bidi="ar-SA"/>
        </w:rPr>
        <w:t xml:space="preserve">folder should be on the Desktop – open the folder, and attempt to make changes to the file and save it. Were you able to make changes? Why or why not? </w:t>
      </w:r>
      <w:r>
        <w:rPr>
          <w:rFonts w:eastAsiaTheme="minorHAnsi" w:cs="Times New Roman"/>
          <w:color w:val="FF0000"/>
          <w:szCs w:val="22"/>
          <w:lang w:bidi="ar-SA"/>
        </w:rPr>
        <w:t>__LS14__</w:t>
      </w:r>
    </w:p>
    <w:p w14:paraId="67D9FDCC" w14:textId="4962385F" w:rsidR="004D6D8C" w:rsidRPr="004D6D8C" w:rsidRDefault="004D6D8C" w:rsidP="004D6D8C">
      <w:pPr>
        <w:pStyle w:val="ListParagraph"/>
        <w:numPr>
          <w:ilvl w:val="0"/>
          <w:numId w:val="3"/>
        </w:numPr>
        <w:autoSpaceDE w:val="0"/>
        <w:autoSpaceDN w:val="0"/>
        <w:adjustRightInd w:val="0"/>
        <w:spacing w:before="0" w:after="0"/>
        <w:rPr>
          <w:rFonts w:eastAsiaTheme="minorHAnsi" w:cs="Times New Roman"/>
          <w:color w:val="000000"/>
          <w:szCs w:val="22"/>
          <w:lang w:bidi="ar-SA"/>
        </w:rPr>
      </w:pPr>
      <w:r>
        <w:rPr>
          <w:rFonts w:eastAsiaTheme="minorHAnsi" w:cs="Times New Roman"/>
          <w:szCs w:val="22"/>
          <w:lang w:bidi="ar-SA"/>
        </w:rPr>
        <w:t xml:space="preserve">Repeat </w:t>
      </w:r>
      <w:r>
        <w:rPr>
          <w:rFonts w:eastAsiaTheme="minorHAnsi" w:cs="Times New Roman"/>
          <w:color w:val="000000"/>
          <w:szCs w:val="22"/>
          <w:lang w:bidi="ar-SA"/>
        </w:rPr>
        <w:t xml:space="preserve">the process as </w:t>
      </w:r>
      <w:r w:rsidR="00C35434">
        <w:rPr>
          <w:rFonts w:eastAsiaTheme="minorHAnsi" w:cs="Times New Roman"/>
          <w:b/>
          <w:color w:val="000000"/>
          <w:szCs w:val="22"/>
          <w:lang w:bidi="ar-SA"/>
        </w:rPr>
        <w:t>April</w:t>
      </w:r>
      <w:r>
        <w:rPr>
          <w:rFonts w:eastAsiaTheme="minorHAnsi" w:cs="Times New Roman"/>
          <w:color w:val="000000"/>
          <w:szCs w:val="22"/>
          <w:lang w:bidi="ar-SA"/>
        </w:rPr>
        <w:t>. Are you able to save changes? Why or why not?</w:t>
      </w:r>
      <w:r>
        <w:rPr>
          <w:rFonts w:eastAsiaTheme="minorHAnsi" w:cs="Times New Roman"/>
          <w:color w:val="FF0000"/>
          <w:szCs w:val="22"/>
          <w:lang w:bidi="ar-SA"/>
        </w:rPr>
        <w:t>__LS15__</w:t>
      </w:r>
    </w:p>
    <w:p w14:paraId="30EA625D" w14:textId="77777777" w:rsidR="004D6D8C" w:rsidRPr="0070079B" w:rsidRDefault="004D6D8C" w:rsidP="004D6D8C">
      <w:pPr>
        <w:pStyle w:val="InnerSectionHeading"/>
        <w:framePr w:wrap="notBeside"/>
        <w:rPr>
          <w:lang w:bidi="ar-SA"/>
        </w:rPr>
      </w:pPr>
      <w:r>
        <w:rPr>
          <w:lang w:bidi="ar-SA"/>
        </w:rPr>
        <w:t>Detailed Steps</w:t>
      </w:r>
    </w:p>
    <w:p w14:paraId="2ACC48CD" w14:textId="1630FBE9"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Open the </w:t>
      </w:r>
      <w:r w:rsidR="003328DB">
        <w:rPr>
          <w:rFonts w:eastAsiaTheme="minorHAnsi" w:cs="Times New Roman"/>
          <w:b/>
          <w:color w:val="000000"/>
          <w:szCs w:val="22"/>
          <w:lang w:bidi="ar-SA"/>
        </w:rPr>
        <w:t>Eagleton Destruction Plan</w:t>
      </w:r>
      <w:r>
        <w:rPr>
          <w:rFonts w:eastAsiaTheme="minorHAnsi" w:cs="Times New Roman"/>
          <w:b/>
          <w:color w:val="000000"/>
          <w:szCs w:val="22"/>
          <w:lang w:bidi="ar-SA"/>
        </w:rPr>
        <w:t xml:space="preserve"> </w:t>
      </w:r>
      <w:r>
        <w:rPr>
          <w:rFonts w:eastAsiaTheme="minorHAnsi" w:cs="Times New Roman"/>
          <w:color w:val="000000"/>
          <w:szCs w:val="22"/>
          <w:lang w:bidi="ar-SA"/>
        </w:rPr>
        <w:t xml:space="preserve">folder on your desktop on your Win7A machine (logged in as </w:t>
      </w:r>
      <w:r w:rsidR="00C35434">
        <w:rPr>
          <w:rFonts w:eastAsiaTheme="minorHAnsi" w:cs="Times New Roman"/>
          <w:color w:val="000000"/>
          <w:szCs w:val="22"/>
          <w:lang w:bidi="ar-SA"/>
        </w:rPr>
        <w:t>Leslie</w:t>
      </w:r>
      <w:r>
        <w:rPr>
          <w:rFonts w:eastAsiaTheme="minorHAnsi" w:cs="Times New Roman"/>
          <w:color w:val="000000"/>
          <w:szCs w:val="22"/>
          <w:lang w:bidi="ar-SA"/>
        </w:rPr>
        <w:t xml:space="preserve">), and in it create a new text file called </w:t>
      </w:r>
      <w:r w:rsidR="00C35434">
        <w:rPr>
          <w:rFonts w:eastAsiaTheme="minorHAnsi" w:cs="Times New Roman"/>
          <w:b/>
          <w:color w:val="000000"/>
          <w:szCs w:val="22"/>
          <w:lang w:bidi="ar-SA"/>
        </w:rPr>
        <w:t>Pawnee</w:t>
      </w:r>
      <w:r>
        <w:rPr>
          <w:rFonts w:eastAsiaTheme="minorHAnsi" w:cs="Times New Roman"/>
          <w:color w:val="000000"/>
          <w:szCs w:val="22"/>
          <w:lang w:bidi="ar-SA"/>
        </w:rPr>
        <w:t xml:space="preserve"> </w:t>
      </w:r>
      <w:r>
        <w:rPr>
          <w:rFonts w:eastAsiaTheme="minorHAnsi" w:cs="Times New Roman"/>
          <w:b/>
          <w:color w:val="000000"/>
          <w:szCs w:val="22"/>
          <w:lang w:bidi="ar-SA"/>
        </w:rPr>
        <w:t>Office</w:t>
      </w:r>
      <w:r>
        <w:rPr>
          <w:rFonts w:eastAsiaTheme="minorHAnsi" w:cs="Times New Roman"/>
          <w:color w:val="000000"/>
          <w:szCs w:val="22"/>
          <w:lang w:bidi="ar-SA"/>
        </w:rPr>
        <w:t>.</w:t>
      </w:r>
      <w:r>
        <w:rPr>
          <w:rFonts w:eastAsiaTheme="minorHAnsi" w:cs="Times New Roman"/>
          <w:b/>
          <w:color w:val="000000"/>
          <w:szCs w:val="22"/>
          <w:lang w:bidi="ar-SA"/>
        </w:rPr>
        <w:t>txt</w:t>
      </w:r>
    </w:p>
    <w:p w14:paraId="7A11B118" w14:textId="609A5C29"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Open the file and populate it with a description of your favorite prank that </w:t>
      </w:r>
      <w:r w:rsidR="00C35434">
        <w:rPr>
          <w:rFonts w:eastAsiaTheme="minorHAnsi" w:cs="Times New Roman"/>
          <w:color w:val="000000"/>
          <w:szCs w:val="22"/>
          <w:lang w:bidi="ar-SA"/>
        </w:rPr>
        <w:t>Andy</w:t>
      </w:r>
      <w:r>
        <w:rPr>
          <w:rFonts w:eastAsiaTheme="minorHAnsi" w:cs="Times New Roman"/>
          <w:color w:val="000000"/>
          <w:szCs w:val="22"/>
          <w:lang w:bidi="ar-SA"/>
        </w:rPr>
        <w:t xml:space="preserve"> and </w:t>
      </w:r>
      <w:r w:rsidR="00C35434">
        <w:rPr>
          <w:rFonts w:eastAsiaTheme="minorHAnsi" w:cs="Times New Roman"/>
          <w:color w:val="000000"/>
          <w:szCs w:val="22"/>
          <w:lang w:bidi="ar-SA"/>
        </w:rPr>
        <w:t>April</w:t>
      </w:r>
      <w:r>
        <w:rPr>
          <w:rFonts w:eastAsiaTheme="minorHAnsi" w:cs="Times New Roman"/>
          <w:color w:val="000000"/>
          <w:szCs w:val="22"/>
          <w:lang w:bidi="ar-SA"/>
        </w:rPr>
        <w:t xml:space="preserve"> played on </w:t>
      </w:r>
      <w:r w:rsidR="00C35434">
        <w:rPr>
          <w:rFonts w:eastAsiaTheme="minorHAnsi" w:cs="Times New Roman"/>
          <w:color w:val="000000"/>
          <w:szCs w:val="22"/>
          <w:lang w:bidi="ar-SA"/>
        </w:rPr>
        <w:t>Ron</w:t>
      </w:r>
      <w:r>
        <w:rPr>
          <w:rFonts w:eastAsiaTheme="minorHAnsi" w:cs="Times New Roman"/>
          <w:color w:val="000000"/>
          <w:szCs w:val="22"/>
          <w:lang w:bidi="ar-SA"/>
        </w:rPr>
        <w:t xml:space="preserve"> (or any other text you would like).  Save and close the file. </w:t>
      </w:r>
    </w:p>
    <w:p w14:paraId="13C3D0A5" w14:textId="5671A8AC"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lastRenderedPageBreak/>
        <w:t xml:space="preserve">We want the </w:t>
      </w:r>
      <w:r w:rsidR="003328DB">
        <w:rPr>
          <w:rFonts w:eastAsiaTheme="minorHAnsi" w:cs="Times New Roman"/>
          <w:b/>
          <w:color w:val="000000"/>
          <w:szCs w:val="22"/>
          <w:lang w:bidi="ar-SA"/>
        </w:rPr>
        <w:t>Eagleton Destruction Plan</w:t>
      </w:r>
      <w:r>
        <w:rPr>
          <w:rFonts w:eastAsiaTheme="minorHAnsi" w:cs="Times New Roman"/>
          <w:b/>
          <w:color w:val="000000"/>
          <w:szCs w:val="22"/>
          <w:lang w:bidi="ar-SA"/>
        </w:rPr>
        <w:t xml:space="preserve"> </w:t>
      </w:r>
      <w:r>
        <w:rPr>
          <w:rFonts w:eastAsiaTheme="minorHAnsi" w:cs="Times New Roman"/>
          <w:color w:val="000000"/>
          <w:szCs w:val="22"/>
          <w:lang w:bidi="ar-SA"/>
        </w:rPr>
        <w:t xml:space="preserve">folder to be available to all Users on the Win7A VM, so move the </w:t>
      </w:r>
      <w:r w:rsidR="003328DB">
        <w:rPr>
          <w:rFonts w:eastAsiaTheme="minorHAnsi" w:cs="Times New Roman"/>
          <w:b/>
          <w:color w:val="000000"/>
          <w:szCs w:val="22"/>
          <w:lang w:bidi="ar-SA"/>
        </w:rPr>
        <w:t>Eagleton Destruction Plan</w:t>
      </w:r>
      <w:r>
        <w:rPr>
          <w:rFonts w:eastAsiaTheme="minorHAnsi" w:cs="Times New Roman"/>
          <w:b/>
          <w:color w:val="000000"/>
          <w:szCs w:val="22"/>
          <w:lang w:bidi="ar-SA"/>
        </w:rPr>
        <w:t xml:space="preserve"> </w:t>
      </w:r>
      <w:r>
        <w:rPr>
          <w:rFonts w:eastAsiaTheme="minorHAnsi" w:cs="Times New Roman"/>
          <w:color w:val="000000"/>
          <w:szCs w:val="22"/>
          <w:lang w:bidi="ar-SA"/>
        </w:rPr>
        <w:t>folder to the following location: C:\Users\Public\Public Desktop\. (The folder is hidden so you can type it in the address bar in Windows Explorer)</w:t>
      </w:r>
    </w:p>
    <w:p w14:paraId="5A280535" w14:textId="54F54083"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View the Security Properties of the </w:t>
      </w:r>
      <w:r w:rsidR="003328DB">
        <w:rPr>
          <w:rFonts w:eastAsiaTheme="minorHAnsi" w:cs="Times New Roman"/>
          <w:b/>
          <w:color w:val="000000"/>
          <w:szCs w:val="22"/>
          <w:lang w:bidi="ar-SA"/>
        </w:rPr>
        <w:t>Eagleton Destruction Plan</w:t>
      </w:r>
      <w:r>
        <w:rPr>
          <w:rFonts w:eastAsiaTheme="minorHAnsi" w:cs="Times New Roman"/>
          <w:b/>
          <w:color w:val="000000"/>
          <w:szCs w:val="22"/>
          <w:lang w:bidi="ar-SA"/>
        </w:rPr>
        <w:t xml:space="preserve"> </w:t>
      </w:r>
      <w:r>
        <w:rPr>
          <w:rFonts w:eastAsiaTheme="minorHAnsi" w:cs="Times New Roman"/>
          <w:color w:val="000000"/>
          <w:szCs w:val="22"/>
          <w:lang w:bidi="ar-SA"/>
        </w:rPr>
        <w:t xml:space="preserve">folder and add the </w:t>
      </w:r>
      <w:r w:rsidR="00C35434">
        <w:rPr>
          <w:rFonts w:eastAsiaTheme="minorHAnsi" w:cs="Times New Roman"/>
          <w:b/>
          <w:color w:val="000000"/>
          <w:szCs w:val="22"/>
          <w:lang w:bidi="ar-SA"/>
        </w:rPr>
        <w:t>Andy</w:t>
      </w:r>
      <w:r>
        <w:rPr>
          <w:rFonts w:eastAsiaTheme="minorHAnsi" w:cs="Times New Roman"/>
          <w:color w:val="000000"/>
          <w:szCs w:val="22"/>
          <w:lang w:bidi="ar-SA"/>
        </w:rPr>
        <w:t xml:space="preserve"> user. </w:t>
      </w:r>
    </w:p>
    <w:p w14:paraId="4C5CB618" w14:textId="77777777"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Allow</w:t>
      </w:r>
      <w:r>
        <w:rPr>
          <w:rFonts w:eastAsiaTheme="minorHAnsi" w:cs="Times New Roman"/>
          <w:b/>
          <w:color w:val="000000"/>
          <w:szCs w:val="22"/>
          <w:lang w:bidi="ar-SA"/>
        </w:rPr>
        <w:t xml:space="preserve"> </w:t>
      </w:r>
      <w:r>
        <w:rPr>
          <w:rFonts w:eastAsiaTheme="minorHAnsi" w:cs="Times New Roman"/>
          <w:color w:val="000000"/>
          <w:szCs w:val="22"/>
          <w:lang w:bidi="ar-SA"/>
        </w:rPr>
        <w:t>Full</w:t>
      </w:r>
      <w:r>
        <w:rPr>
          <w:rFonts w:eastAsiaTheme="minorHAnsi" w:cs="Times New Roman"/>
          <w:b/>
          <w:color w:val="000000"/>
          <w:szCs w:val="22"/>
          <w:lang w:bidi="ar-SA"/>
        </w:rPr>
        <w:t xml:space="preserve"> </w:t>
      </w:r>
      <w:r>
        <w:rPr>
          <w:rFonts w:eastAsiaTheme="minorHAnsi" w:cs="Times New Roman"/>
          <w:color w:val="000000"/>
          <w:szCs w:val="22"/>
          <w:lang w:bidi="ar-SA"/>
        </w:rPr>
        <w:t>Control, click Apply.</w:t>
      </w:r>
    </w:p>
    <w:p w14:paraId="1BC28984" w14:textId="3A370E0D"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Now add the </w:t>
      </w:r>
      <w:r w:rsidR="00C35434">
        <w:rPr>
          <w:rFonts w:eastAsiaTheme="minorHAnsi" w:cs="Times New Roman"/>
          <w:b/>
          <w:color w:val="000000"/>
          <w:szCs w:val="22"/>
          <w:lang w:bidi="ar-SA"/>
        </w:rPr>
        <w:t>April</w:t>
      </w:r>
      <w:r>
        <w:rPr>
          <w:rFonts w:eastAsiaTheme="minorHAnsi" w:cs="Times New Roman"/>
          <w:color w:val="000000"/>
          <w:szCs w:val="22"/>
          <w:lang w:bidi="ar-SA"/>
        </w:rPr>
        <w:t xml:space="preserve"> user, and only allow Read permissions. Apply and click OK. By default, any “child” objects in a folder will inherit the permissions of the parent folder. </w:t>
      </w:r>
    </w:p>
    <w:p w14:paraId="11225BC8" w14:textId="4E70EBD2"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Test the permissions by logging on as </w:t>
      </w:r>
      <w:r w:rsidR="00C35434">
        <w:rPr>
          <w:rFonts w:eastAsiaTheme="minorHAnsi" w:cs="Times New Roman"/>
          <w:b/>
          <w:color w:val="000000"/>
          <w:szCs w:val="22"/>
          <w:lang w:bidi="ar-SA"/>
        </w:rPr>
        <w:t>Andy</w:t>
      </w:r>
      <w:r>
        <w:rPr>
          <w:rFonts w:eastAsiaTheme="minorHAnsi" w:cs="Times New Roman"/>
          <w:color w:val="000000"/>
          <w:szCs w:val="22"/>
          <w:lang w:bidi="ar-SA"/>
        </w:rPr>
        <w:t xml:space="preserve">. The </w:t>
      </w:r>
      <w:r w:rsidR="003328DB">
        <w:rPr>
          <w:rFonts w:eastAsiaTheme="minorHAnsi" w:cs="Times New Roman"/>
          <w:b/>
          <w:color w:val="000000"/>
          <w:szCs w:val="22"/>
          <w:lang w:bidi="ar-SA"/>
        </w:rPr>
        <w:t>Eagleton Destruction Plan</w:t>
      </w:r>
      <w:r>
        <w:rPr>
          <w:rFonts w:eastAsiaTheme="minorHAnsi" w:cs="Times New Roman"/>
          <w:b/>
          <w:color w:val="000000"/>
          <w:szCs w:val="22"/>
          <w:lang w:bidi="ar-SA"/>
        </w:rPr>
        <w:t xml:space="preserve"> </w:t>
      </w:r>
      <w:r>
        <w:rPr>
          <w:rFonts w:eastAsiaTheme="minorHAnsi" w:cs="Times New Roman"/>
          <w:color w:val="000000"/>
          <w:szCs w:val="22"/>
          <w:lang w:bidi="ar-SA"/>
        </w:rPr>
        <w:t xml:space="preserve">folder should be on the Desktop – open the folder, and attempt to make changes to the file and save it. Were you able to make changes? Why or why not? </w:t>
      </w:r>
      <w:r>
        <w:rPr>
          <w:rFonts w:eastAsiaTheme="minorHAnsi" w:cs="Times New Roman"/>
          <w:color w:val="FF0000"/>
          <w:szCs w:val="22"/>
          <w:lang w:bidi="ar-SA"/>
        </w:rPr>
        <w:t>__LS14__</w:t>
      </w:r>
    </w:p>
    <w:p w14:paraId="6E27BE6D" w14:textId="6B9D1F8A" w:rsidR="004D6D8C" w:rsidRDefault="004D6D8C" w:rsidP="004D6D8C">
      <w:pPr>
        <w:pStyle w:val="ListParagraph"/>
        <w:numPr>
          <w:ilvl w:val="0"/>
          <w:numId w:val="30"/>
        </w:numPr>
        <w:autoSpaceDE w:val="0"/>
        <w:autoSpaceDN w:val="0"/>
        <w:adjustRightInd w:val="0"/>
        <w:spacing w:before="0" w:after="0"/>
        <w:rPr>
          <w:rFonts w:eastAsiaTheme="minorHAnsi" w:cs="Times New Roman"/>
          <w:color w:val="000000"/>
          <w:szCs w:val="22"/>
          <w:lang w:bidi="ar-SA"/>
        </w:rPr>
      </w:pPr>
      <w:r>
        <w:rPr>
          <w:rFonts w:eastAsiaTheme="minorHAnsi" w:cs="Times New Roman"/>
          <w:color w:val="000000"/>
          <w:szCs w:val="22"/>
          <w:lang w:bidi="ar-SA"/>
        </w:rPr>
        <w:t xml:space="preserve">Repeat the process as </w:t>
      </w:r>
      <w:r w:rsidR="00C35434">
        <w:rPr>
          <w:rFonts w:eastAsiaTheme="minorHAnsi" w:cs="Times New Roman"/>
          <w:b/>
          <w:color w:val="000000"/>
          <w:szCs w:val="22"/>
          <w:lang w:bidi="ar-SA"/>
        </w:rPr>
        <w:t>April</w:t>
      </w:r>
      <w:r>
        <w:rPr>
          <w:rFonts w:eastAsiaTheme="minorHAnsi" w:cs="Times New Roman"/>
          <w:color w:val="000000"/>
          <w:szCs w:val="22"/>
          <w:lang w:bidi="ar-SA"/>
        </w:rPr>
        <w:t>. Are you able to save changes? Why or why not?</w:t>
      </w:r>
      <w:r>
        <w:rPr>
          <w:rFonts w:eastAsiaTheme="minorHAnsi" w:cs="Times New Roman"/>
          <w:color w:val="FF0000"/>
          <w:szCs w:val="22"/>
          <w:lang w:bidi="ar-SA"/>
        </w:rPr>
        <w:t>__LS15__</w:t>
      </w:r>
      <w:r>
        <w:rPr>
          <w:rFonts w:eastAsiaTheme="minorHAnsi" w:cs="Times New Roman"/>
          <w:color w:val="000000"/>
          <w:szCs w:val="22"/>
          <w:lang w:bidi="ar-SA"/>
        </w:rPr>
        <w:t xml:space="preserve"> </w:t>
      </w:r>
    </w:p>
    <w:p w14:paraId="05C15356" w14:textId="77777777" w:rsidR="004D6D8C" w:rsidRDefault="004D6D8C" w:rsidP="004D6D8C">
      <w:pPr>
        <w:spacing w:before="0"/>
        <w:rPr>
          <w:color w:val="FF0000"/>
          <w:szCs w:val="22"/>
        </w:rPr>
      </w:pPr>
    </w:p>
    <w:p w14:paraId="64A6C7E8" w14:textId="77777777" w:rsidR="004D6D8C" w:rsidRDefault="004D6D8C" w:rsidP="004D6D8C">
      <w:pPr>
        <w:pStyle w:val="Heading1"/>
      </w:pPr>
      <w:r>
        <w:t xml:space="preserve">Exercise 5: auditing files and folders </w:t>
      </w:r>
    </w:p>
    <w:p w14:paraId="6D4FFBED" w14:textId="77777777" w:rsidR="004D6D8C" w:rsidRDefault="004D6D8C" w:rsidP="004D6D8C">
      <w:pPr>
        <w:pStyle w:val="Heading3"/>
      </w:pPr>
      <w:r>
        <w:t>Overview</w:t>
      </w:r>
    </w:p>
    <w:p w14:paraId="30809B79" w14:textId="77777777" w:rsidR="004D6D8C" w:rsidRDefault="004D6D8C" w:rsidP="004D6D8C">
      <w:pPr>
        <w:rPr>
          <w:szCs w:val="22"/>
        </w:rPr>
      </w:pPr>
      <w:r>
        <w:rPr>
          <w:szCs w:val="22"/>
        </w:rPr>
        <w:t>In this exercise you will learn how to use the auditing on individual files and folders, and use the audit trail to monitor access to network resources.</w:t>
      </w:r>
    </w:p>
    <w:p w14:paraId="50D94BD8" w14:textId="77777777" w:rsidR="004D6D8C" w:rsidRDefault="004D6D8C" w:rsidP="004D6D8C">
      <w:pPr>
        <w:pStyle w:val="Heading3"/>
      </w:pPr>
      <w:r>
        <w:t>auditing files and folders</w:t>
      </w:r>
    </w:p>
    <w:p w14:paraId="3B3F83F9" w14:textId="76CC9258" w:rsidR="004D6D8C" w:rsidRDefault="004D6D8C" w:rsidP="004D6D8C">
      <w:pPr>
        <w:pStyle w:val="InnerSectionHeading"/>
        <w:framePr w:wrap="notBeside"/>
      </w:pPr>
      <w:r>
        <w:t>general steps</w:t>
      </w:r>
    </w:p>
    <w:p w14:paraId="0EB6AD85" w14:textId="2259283F" w:rsidR="004D6D8C" w:rsidRPr="0070079B" w:rsidRDefault="004D6D8C" w:rsidP="004D6D8C">
      <w:pPr>
        <w:pStyle w:val="ListParagraph"/>
        <w:numPr>
          <w:ilvl w:val="0"/>
          <w:numId w:val="47"/>
        </w:numPr>
        <w:rPr>
          <w:szCs w:val="22"/>
        </w:rPr>
      </w:pPr>
      <w:r>
        <w:rPr>
          <w:szCs w:val="22"/>
        </w:rPr>
        <w:t xml:space="preserve">In your Win7A VM, logged on as </w:t>
      </w:r>
      <w:r w:rsidR="00C35434">
        <w:rPr>
          <w:szCs w:val="22"/>
        </w:rPr>
        <w:t>Leslie</w:t>
      </w:r>
      <w:r>
        <w:rPr>
          <w:szCs w:val="22"/>
        </w:rPr>
        <w:t xml:space="preserve">, add a new audit group </w:t>
      </w:r>
      <w:proofErr w:type="gramStart"/>
      <w:r>
        <w:rPr>
          <w:b/>
          <w:szCs w:val="22"/>
        </w:rPr>
        <w:t>Everyone</w:t>
      </w:r>
      <w:proofErr w:type="gramEnd"/>
      <w:r>
        <w:rPr>
          <w:b/>
          <w:szCs w:val="22"/>
        </w:rPr>
        <w:t>.</w:t>
      </w:r>
    </w:p>
    <w:p w14:paraId="112B746D" w14:textId="77777777" w:rsidR="004D6D8C" w:rsidRPr="0070079B" w:rsidRDefault="004D6D8C" w:rsidP="004D6D8C">
      <w:pPr>
        <w:pStyle w:val="ListParagraph"/>
        <w:numPr>
          <w:ilvl w:val="0"/>
          <w:numId w:val="47"/>
        </w:numPr>
        <w:rPr>
          <w:szCs w:val="22"/>
        </w:rPr>
      </w:pPr>
      <w:r>
        <w:rPr>
          <w:szCs w:val="22"/>
        </w:rPr>
        <w:t xml:space="preserve">Check </w:t>
      </w:r>
      <w:r>
        <w:rPr>
          <w:b/>
          <w:szCs w:val="22"/>
        </w:rPr>
        <w:t>Full Control</w:t>
      </w:r>
      <w:r>
        <w:rPr>
          <w:szCs w:val="22"/>
        </w:rPr>
        <w:t xml:space="preserve"> for both Successful and Failed. What do you think will checking this box do? </w:t>
      </w:r>
      <w:r>
        <w:rPr>
          <w:color w:val="FF0000"/>
          <w:szCs w:val="22"/>
        </w:rPr>
        <w:t>__LS16__.</w:t>
      </w:r>
    </w:p>
    <w:p w14:paraId="4B1E3A69" w14:textId="77777777" w:rsidR="004D6D8C" w:rsidRDefault="004D6D8C" w:rsidP="004D6D8C">
      <w:pPr>
        <w:pStyle w:val="ListParagraph"/>
        <w:numPr>
          <w:ilvl w:val="0"/>
          <w:numId w:val="47"/>
        </w:numPr>
        <w:rPr>
          <w:szCs w:val="22"/>
        </w:rPr>
      </w:pPr>
      <w:r>
        <w:rPr>
          <w:szCs w:val="22"/>
        </w:rPr>
        <w:t>Enforce the audit policy via command prompt.</w:t>
      </w:r>
    </w:p>
    <w:p w14:paraId="61B3AC8D" w14:textId="10D576C2" w:rsidR="004D6D8C" w:rsidRDefault="004D6D8C" w:rsidP="004D6D8C">
      <w:pPr>
        <w:pStyle w:val="ListParagraph"/>
        <w:numPr>
          <w:ilvl w:val="0"/>
          <w:numId w:val="47"/>
        </w:numPr>
        <w:rPr>
          <w:szCs w:val="22"/>
        </w:rPr>
      </w:pPr>
      <w:r>
        <w:rPr>
          <w:szCs w:val="22"/>
        </w:rPr>
        <w:t xml:space="preserve">Log in and out as </w:t>
      </w:r>
      <w:r w:rsidR="00C35434">
        <w:rPr>
          <w:szCs w:val="22"/>
        </w:rPr>
        <w:t>April</w:t>
      </w:r>
      <w:r>
        <w:rPr>
          <w:szCs w:val="22"/>
        </w:rPr>
        <w:t xml:space="preserve"> and attempt to edit/save the </w:t>
      </w:r>
      <w:r w:rsidR="00C35434">
        <w:rPr>
          <w:b/>
          <w:szCs w:val="22"/>
        </w:rPr>
        <w:t>Pawnee</w:t>
      </w:r>
      <w:r>
        <w:rPr>
          <w:b/>
          <w:szCs w:val="22"/>
        </w:rPr>
        <w:t xml:space="preserve"> Office.txt</w:t>
      </w:r>
      <w:r>
        <w:rPr>
          <w:szCs w:val="22"/>
        </w:rPr>
        <w:t xml:space="preserve"> file. Repeat the process for </w:t>
      </w:r>
      <w:r w:rsidR="00C35434">
        <w:rPr>
          <w:szCs w:val="22"/>
        </w:rPr>
        <w:t>Andy</w:t>
      </w:r>
      <w:r>
        <w:rPr>
          <w:szCs w:val="22"/>
        </w:rPr>
        <w:t>.</w:t>
      </w:r>
    </w:p>
    <w:p w14:paraId="44EF9854" w14:textId="25D64A12" w:rsidR="004D6D8C" w:rsidRDefault="004D6D8C" w:rsidP="004D6D8C">
      <w:pPr>
        <w:pStyle w:val="ListParagraph"/>
        <w:numPr>
          <w:ilvl w:val="0"/>
          <w:numId w:val="47"/>
        </w:numPr>
        <w:rPr>
          <w:szCs w:val="22"/>
        </w:rPr>
      </w:pPr>
      <w:r>
        <w:rPr>
          <w:szCs w:val="22"/>
        </w:rPr>
        <w:t xml:space="preserve">Log in as </w:t>
      </w:r>
      <w:r w:rsidR="00C35434">
        <w:rPr>
          <w:szCs w:val="22"/>
        </w:rPr>
        <w:t>Leslie</w:t>
      </w:r>
      <w:r>
        <w:rPr>
          <w:szCs w:val="22"/>
        </w:rPr>
        <w:t xml:space="preserve">, and find the audit entry of </w:t>
      </w:r>
      <w:r w:rsidR="00C35434">
        <w:rPr>
          <w:szCs w:val="22"/>
        </w:rPr>
        <w:t>Andy</w:t>
      </w:r>
      <w:r>
        <w:rPr>
          <w:szCs w:val="22"/>
        </w:rPr>
        <w:t>’s</w:t>
      </w:r>
      <w:r w:rsidR="003328DB">
        <w:rPr>
          <w:szCs w:val="22"/>
        </w:rPr>
        <w:t xml:space="preserve"> </w:t>
      </w:r>
      <w:r>
        <w:rPr>
          <w:szCs w:val="22"/>
        </w:rPr>
        <w:t xml:space="preserve">and </w:t>
      </w:r>
      <w:r w:rsidR="00C35434">
        <w:rPr>
          <w:szCs w:val="22"/>
        </w:rPr>
        <w:t>April</w:t>
      </w:r>
      <w:r>
        <w:rPr>
          <w:szCs w:val="22"/>
        </w:rPr>
        <w:t xml:space="preserve">’s object access of </w:t>
      </w:r>
      <w:r w:rsidR="00C35434">
        <w:rPr>
          <w:b/>
          <w:szCs w:val="22"/>
        </w:rPr>
        <w:t>Pawnee</w:t>
      </w:r>
      <w:r>
        <w:rPr>
          <w:b/>
          <w:szCs w:val="22"/>
        </w:rPr>
        <w:t xml:space="preserve"> Office.txt</w:t>
      </w:r>
    </w:p>
    <w:p w14:paraId="27CF7FE4" w14:textId="7633BF29" w:rsidR="004D6D8C" w:rsidRPr="004D6D8C" w:rsidRDefault="004D6D8C" w:rsidP="004D6D8C">
      <w:pPr>
        <w:pStyle w:val="ListParagraph"/>
        <w:numPr>
          <w:ilvl w:val="1"/>
          <w:numId w:val="47"/>
        </w:numPr>
        <w:rPr>
          <w:szCs w:val="22"/>
        </w:rPr>
      </w:pPr>
      <w:r>
        <w:rPr>
          <w:szCs w:val="22"/>
        </w:rPr>
        <w:t xml:space="preserve">What’s the Event ID when </w:t>
      </w:r>
      <w:r w:rsidR="00C35434">
        <w:rPr>
          <w:szCs w:val="22"/>
        </w:rPr>
        <w:t>April</w:t>
      </w:r>
      <w:r>
        <w:rPr>
          <w:szCs w:val="22"/>
        </w:rPr>
        <w:t xml:space="preserve"> opened the object? </w:t>
      </w:r>
      <w:r>
        <w:rPr>
          <w:color w:val="FF0000"/>
          <w:szCs w:val="22"/>
        </w:rPr>
        <w:t>__LS17__</w:t>
      </w:r>
    </w:p>
    <w:p w14:paraId="5E6A28F0" w14:textId="77777777" w:rsidR="004D6D8C" w:rsidRPr="0070079B" w:rsidRDefault="004D6D8C" w:rsidP="004D6D8C">
      <w:pPr>
        <w:pStyle w:val="InnerSectionHeading"/>
        <w:framePr w:wrap="notBeside"/>
      </w:pPr>
      <w:r>
        <w:t>Detailed Steps</w:t>
      </w:r>
    </w:p>
    <w:p w14:paraId="29B17A99" w14:textId="57A18F1B" w:rsidR="004D6D8C" w:rsidRDefault="004D6D8C" w:rsidP="004D6D8C">
      <w:pPr>
        <w:pStyle w:val="ListParagraph"/>
        <w:numPr>
          <w:ilvl w:val="0"/>
          <w:numId w:val="31"/>
        </w:numPr>
        <w:rPr>
          <w:szCs w:val="22"/>
        </w:rPr>
      </w:pPr>
      <w:r>
        <w:rPr>
          <w:szCs w:val="22"/>
        </w:rPr>
        <w:t xml:space="preserve">While still logged in as </w:t>
      </w:r>
      <w:r w:rsidR="00C35434">
        <w:rPr>
          <w:szCs w:val="22"/>
        </w:rPr>
        <w:t>Leslie</w:t>
      </w:r>
      <w:r>
        <w:rPr>
          <w:szCs w:val="22"/>
        </w:rPr>
        <w:t xml:space="preserve"> on the Win7A VM, open the “</w:t>
      </w:r>
      <w:r w:rsidR="003328DB">
        <w:rPr>
          <w:b/>
          <w:szCs w:val="22"/>
        </w:rPr>
        <w:t>Eagleton Destruction Plan</w:t>
      </w:r>
      <w:r>
        <w:rPr>
          <w:b/>
          <w:szCs w:val="22"/>
        </w:rPr>
        <w:t xml:space="preserve"> folder”</w:t>
      </w:r>
      <w:r>
        <w:rPr>
          <w:szCs w:val="22"/>
        </w:rPr>
        <w:t xml:space="preserve">, and view the </w:t>
      </w:r>
      <w:r>
        <w:rPr>
          <w:b/>
          <w:szCs w:val="22"/>
        </w:rPr>
        <w:t>Properties</w:t>
      </w:r>
      <w:r>
        <w:rPr>
          <w:szCs w:val="22"/>
        </w:rPr>
        <w:t xml:space="preserve"> of the </w:t>
      </w:r>
      <w:r w:rsidR="00C35434">
        <w:rPr>
          <w:b/>
          <w:szCs w:val="22"/>
        </w:rPr>
        <w:t>Pawnee</w:t>
      </w:r>
      <w:r>
        <w:rPr>
          <w:b/>
          <w:szCs w:val="22"/>
        </w:rPr>
        <w:t xml:space="preserve"> Office.txt</w:t>
      </w:r>
      <w:r>
        <w:rPr>
          <w:szCs w:val="22"/>
        </w:rPr>
        <w:t xml:space="preserve"> file. </w:t>
      </w:r>
    </w:p>
    <w:p w14:paraId="18B8F948" w14:textId="77777777" w:rsidR="004D6D8C" w:rsidRDefault="004D6D8C" w:rsidP="004D6D8C">
      <w:pPr>
        <w:pStyle w:val="ListParagraph"/>
        <w:numPr>
          <w:ilvl w:val="0"/>
          <w:numId w:val="31"/>
        </w:numPr>
        <w:rPr>
          <w:szCs w:val="22"/>
        </w:rPr>
      </w:pPr>
      <w:r>
        <w:rPr>
          <w:szCs w:val="22"/>
        </w:rPr>
        <w:t xml:space="preserve">Click </w:t>
      </w:r>
      <w:r>
        <w:rPr>
          <w:b/>
          <w:szCs w:val="22"/>
        </w:rPr>
        <w:t>Security</w:t>
      </w:r>
      <w:r>
        <w:rPr>
          <w:szCs w:val="22"/>
        </w:rPr>
        <w:t xml:space="preserve">, and then </w:t>
      </w:r>
      <w:r>
        <w:rPr>
          <w:b/>
          <w:szCs w:val="22"/>
        </w:rPr>
        <w:t>Advanced</w:t>
      </w:r>
      <w:r>
        <w:rPr>
          <w:szCs w:val="22"/>
        </w:rPr>
        <w:t xml:space="preserve">. Open the </w:t>
      </w:r>
      <w:r>
        <w:rPr>
          <w:b/>
          <w:szCs w:val="22"/>
        </w:rPr>
        <w:t>Auditing</w:t>
      </w:r>
      <w:r>
        <w:rPr>
          <w:szCs w:val="22"/>
        </w:rPr>
        <w:t xml:space="preserve"> tab. </w:t>
      </w:r>
    </w:p>
    <w:p w14:paraId="0B3FED64" w14:textId="77777777" w:rsidR="004D6D8C" w:rsidRDefault="004D6D8C" w:rsidP="004D6D8C">
      <w:pPr>
        <w:pStyle w:val="ListParagraph"/>
        <w:numPr>
          <w:ilvl w:val="0"/>
          <w:numId w:val="31"/>
        </w:numPr>
        <w:rPr>
          <w:szCs w:val="22"/>
        </w:rPr>
      </w:pPr>
      <w:r>
        <w:rPr>
          <w:szCs w:val="22"/>
        </w:rPr>
        <w:t xml:space="preserve">Back in Exercise 1 you enabled Audit Object Access, which means you can now enable Auditing on a User/Group basis for any file on your computer. Click </w:t>
      </w:r>
      <w:r>
        <w:rPr>
          <w:b/>
          <w:szCs w:val="22"/>
        </w:rPr>
        <w:t>Continue</w:t>
      </w:r>
      <w:r>
        <w:rPr>
          <w:szCs w:val="22"/>
        </w:rPr>
        <w:t xml:space="preserve"> and then </w:t>
      </w:r>
      <w:r>
        <w:rPr>
          <w:b/>
          <w:szCs w:val="22"/>
        </w:rPr>
        <w:t>Add</w:t>
      </w:r>
      <w:r>
        <w:rPr>
          <w:szCs w:val="22"/>
        </w:rPr>
        <w:t xml:space="preserve"> to create a new audit entry, and add the </w:t>
      </w:r>
      <w:proofErr w:type="gramStart"/>
      <w:r>
        <w:rPr>
          <w:b/>
          <w:szCs w:val="22"/>
        </w:rPr>
        <w:t>Everyone</w:t>
      </w:r>
      <w:proofErr w:type="gramEnd"/>
      <w:r>
        <w:rPr>
          <w:szCs w:val="22"/>
        </w:rPr>
        <w:t xml:space="preserve"> group. </w:t>
      </w:r>
    </w:p>
    <w:p w14:paraId="2E82CB94" w14:textId="77777777" w:rsidR="004D6D8C" w:rsidRDefault="004D6D8C" w:rsidP="004D6D8C">
      <w:pPr>
        <w:pStyle w:val="ListParagraph"/>
        <w:numPr>
          <w:ilvl w:val="0"/>
          <w:numId w:val="31"/>
        </w:numPr>
        <w:rPr>
          <w:szCs w:val="22"/>
        </w:rPr>
      </w:pPr>
      <w:r>
        <w:rPr>
          <w:szCs w:val="22"/>
        </w:rPr>
        <w:t xml:space="preserve">Check </w:t>
      </w:r>
      <w:r>
        <w:rPr>
          <w:b/>
          <w:szCs w:val="22"/>
        </w:rPr>
        <w:t>Full Control</w:t>
      </w:r>
      <w:r>
        <w:rPr>
          <w:szCs w:val="22"/>
        </w:rPr>
        <w:t xml:space="preserve"> for both Successful and Failed. What do you think will checking this box do? </w:t>
      </w:r>
      <w:r>
        <w:rPr>
          <w:color w:val="FF0000"/>
          <w:szCs w:val="22"/>
        </w:rPr>
        <w:t>__LS16__</w:t>
      </w:r>
      <w:r>
        <w:rPr>
          <w:szCs w:val="22"/>
        </w:rPr>
        <w:t xml:space="preserve"> </w:t>
      </w:r>
    </w:p>
    <w:p w14:paraId="6AC8B3B8" w14:textId="77777777" w:rsidR="004D6D8C" w:rsidRPr="00F64A16" w:rsidRDefault="004D6D8C" w:rsidP="004D6D8C">
      <w:pPr>
        <w:pStyle w:val="ListParagraph"/>
        <w:numPr>
          <w:ilvl w:val="0"/>
          <w:numId w:val="31"/>
        </w:numPr>
        <w:spacing w:before="0"/>
        <w:rPr>
          <w:color w:val="FF0000"/>
          <w:szCs w:val="22"/>
        </w:rPr>
      </w:pPr>
      <w:r>
        <w:rPr>
          <w:szCs w:val="22"/>
        </w:rPr>
        <w:lastRenderedPageBreak/>
        <w:t xml:space="preserve">Click OK several times to exit. </w:t>
      </w:r>
    </w:p>
    <w:p w14:paraId="30A39A92" w14:textId="77777777" w:rsidR="004D6D8C" w:rsidRPr="00F64A16" w:rsidRDefault="004D6D8C" w:rsidP="004D6D8C">
      <w:pPr>
        <w:pStyle w:val="ListParagraph"/>
        <w:numPr>
          <w:ilvl w:val="0"/>
          <w:numId w:val="31"/>
        </w:numPr>
        <w:spacing w:before="0"/>
        <w:rPr>
          <w:color w:val="FF0000"/>
          <w:szCs w:val="22"/>
        </w:rPr>
      </w:pPr>
      <w:r>
        <w:rPr>
          <w:szCs w:val="22"/>
        </w:rPr>
        <w:t xml:space="preserve">In order to enforce this audit policy, do </w:t>
      </w:r>
      <w:proofErr w:type="spellStart"/>
      <w:r>
        <w:rPr>
          <w:b/>
          <w:bCs/>
          <w:szCs w:val="22"/>
        </w:rPr>
        <w:t>gpupdate</w:t>
      </w:r>
      <w:proofErr w:type="spellEnd"/>
      <w:r>
        <w:rPr>
          <w:b/>
          <w:bCs/>
          <w:szCs w:val="22"/>
        </w:rPr>
        <w:t xml:space="preserve"> /force </w:t>
      </w:r>
      <w:r>
        <w:rPr>
          <w:szCs w:val="22"/>
        </w:rPr>
        <w:t xml:space="preserve">from the command prompt. </w:t>
      </w:r>
    </w:p>
    <w:p w14:paraId="0F6DAF47" w14:textId="0B7E2515" w:rsidR="004D6D8C" w:rsidRDefault="004D6D8C" w:rsidP="004D6D8C">
      <w:pPr>
        <w:pStyle w:val="ListParagraph"/>
        <w:numPr>
          <w:ilvl w:val="0"/>
          <w:numId w:val="31"/>
        </w:numPr>
        <w:spacing w:before="0"/>
        <w:rPr>
          <w:color w:val="FF0000"/>
          <w:szCs w:val="22"/>
        </w:rPr>
      </w:pPr>
      <w:r>
        <w:rPr>
          <w:szCs w:val="22"/>
        </w:rPr>
        <w:t xml:space="preserve">To generate audit trail items, log off and log in as </w:t>
      </w:r>
      <w:r w:rsidR="00C35434">
        <w:rPr>
          <w:szCs w:val="22"/>
        </w:rPr>
        <w:t>April</w:t>
      </w:r>
      <w:r>
        <w:rPr>
          <w:szCs w:val="22"/>
        </w:rPr>
        <w:t xml:space="preserve"> and attempt to both read and edit/save the </w:t>
      </w:r>
      <w:r w:rsidR="00C35434">
        <w:rPr>
          <w:b/>
          <w:szCs w:val="22"/>
        </w:rPr>
        <w:t>Pawnee</w:t>
      </w:r>
      <w:r>
        <w:rPr>
          <w:szCs w:val="22"/>
        </w:rPr>
        <w:t xml:space="preserve"> </w:t>
      </w:r>
      <w:r>
        <w:rPr>
          <w:b/>
          <w:szCs w:val="22"/>
        </w:rPr>
        <w:t>Office</w:t>
      </w:r>
      <w:r>
        <w:rPr>
          <w:szCs w:val="22"/>
        </w:rPr>
        <w:t>.</w:t>
      </w:r>
      <w:r>
        <w:rPr>
          <w:b/>
          <w:szCs w:val="22"/>
        </w:rPr>
        <w:t>txt</w:t>
      </w:r>
      <w:r>
        <w:rPr>
          <w:szCs w:val="22"/>
        </w:rPr>
        <w:t xml:space="preserve"> file (It should fail to save as </w:t>
      </w:r>
      <w:r w:rsidR="00C35434">
        <w:rPr>
          <w:szCs w:val="22"/>
        </w:rPr>
        <w:t>April</w:t>
      </w:r>
      <w:r>
        <w:rPr>
          <w:szCs w:val="22"/>
        </w:rPr>
        <w:t xml:space="preserve">). Repeat the process as </w:t>
      </w:r>
      <w:r w:rsidR="00C35434">
        <w:rPr>
          <w:szCs w:val="22"/>
        </w:rPr>
        <w:t>Andy</w:t>
      </w:r>
      <w:r>
        <w:rPr>
          <w:szCs w:val="22"/>
        </w:rPr>
        <w:t xml:space="preserve">. Make sure you log off </w:t>
      </w:r>
      <w:r w:rsidR="00C35434">
        <w:rPr>
          <w:szCs w:val="22"/>
        </w:rPr>
        <w:t>April</w:t>
      </w:r>
      <w:r>
        <w:rPr>
          <w:szCs w:val="22"/>
        </w:rPr>
        <w:t xml:space="preserve"> before logging on as </w:t>
      </w:r>
      <w:r w:rsidR="00C35434">
        <w:rPr>
          <w:szCs w:val="22"/>
        </w:rPr>
        <w:t>Andy</w:t>
      </w:r>
      <w:r>
        <w:rPr>
          <w:szCs w:val="22"/>
        </w:rPr>
        <w:t>.</w:t>
      </w:r>
    </w:p>
    <w:p w14:paraId="7DEA0145" w14:textId="77777777" w:rsidR="004D6D8C" w:rsidRPr="000C7F89" w:rsidRDefault="004D6D8C" w:rsidP="004D6D8C">
      <w:pPr>
        <w:pStyle w:val="ListParagraph"/>
        <w:numPr>
          <w:ilvl w:val="0"/>
          <w:numId w:val="31"/>
        </w:numPr>
        <w:spacing w:before="0"/>
        <w:rPr>
          <w:color w:val="FF0000"/>
          <w:szCs w:val="22"/>
        </w:rPr>
      </w:pPr>
      <w:r>
        <w:rPr>
          <w:szCs w:val="22"/>
        </w:rPr>
        <w:t>Now to view the results of your audit policy</w:t>
      </w:r>
    </w:p>
    <w:p w14:paraId="153FA30A" w14:textId="63A8D855" w:rsidR="004D6D8C" w:rsidRPr="000C7F89" w:rsidRDefault="004D6D8C" w:rsidP="004D6D8C">
      <w:pPr>
        <w:pStyle w:val="ListParagraph"/>
        <w:numPr>
          <w:ilvl w:val="1"/>
          <w:numId w:val="31"/>
        </w:numPr>
        <w:spacing w:before="0"/>
        <w:rPr>
          <w:color w:val="FF0000"/>
          <w:szCs w:val="22"/>
        </w:rPr>
      </w:pPr>
      <w:r>
        <w:rPr>
          <w:szCs w:val="22"/>
        </w:rPr>
        <w:t xml:space="preserve">Log off and log back in as </w:t>
      </w:r>
      <w:r w:rsidR="00C35434">
        <w:rPr>
          <w:szCs w:val="22"/>
        </w:rPr>
        <w:t>Leslie</w:t>
      </w:r>
    </w:p>
    <w:p w14:paraId="455E6A8F" w14:textId="77777777" w:rsidR="004D6D8C" w:rsidRPr="000C7F89" w:rsidRDefault="004D6D8C" w:rsidP="004D6D8C">
      <w:pPr>
        <w:pStyle w:val="ListParagraph"/>
        <w:numPr>
          <w:ilvl w:val="1"/>
          <w:numId w:val="31"/>
        </w:numPr>
        <w:spacing w:before="0"/>
        <w:rPr>
          <w:color w:val="FF0000"/>
          <w:szCs w:val="22"/>
        </w:rPr>
      </w:pPr>
      <w:r>
        <w:rPr>
          <w:szCs w:val="22"/>
        </w:rPr>
        <w:t xml:space="preserve">Look at the Event Viewer on your Win7A VM by going to Start </w:t>
      </w:r>
      <w:r w:rsidRPr="000C7F89">
        <w:rPr>
          <w:szCs w:val="22"/>
        </w:rPr>
        <w:sym w:font="Wingdings" w:char="F0E0"/>
      </w:r>
      <w:r>
        <w:rPr>
          <w:szCs w:val="22"/>
        </w:rPr>
        <w:t xml:space="preserve"> Control Panel </w:t>
      </w:r>
      <w:r w:rsidRPr="000C7F89">
        <w:rPr>
          <w:szCs w:val="22"/>
        </w:rPr>
        <w:sym w:font="Wingdings" w:char="F0E0"/>
      </w:r>
      <w:r>
        <w:rPr>
          <w:szCs w:val="22"/>
        </w:rPr>
        <w:t xml:space="preserve">System and Security </w:t>
      </w:r>
      <w:r w:rsidRPr="000C7F89">
        <w:rPr>
          <w:szCs w:val="22"/>
        </w:rPr>
        <w:sym w:font="Wingdings" w:char="F0E0"/>
      </w:r>
      <w:r>
        <w:rPr>
          <w:szCs w:val="22"/>
        </w:rPr>
        <w:t xml:space="preserve">Administrative Tools </w:t>
      </w:r>
      <w:r w:rsidRPr="000C7F89">
        <w:rPr>
          <w:szCs w:val="22"/>
        </w:rPr>
        <w:sym w:font="Wingdings" w:char="F0E0"/>
      </w:r>
      <w:r>
        <w:rPr>
          <w:szCs w:val="22"/>
        </w:rPr>
        <w:t xml:space="preserve">Event Viewer </w:t>
      </w:r>
    </w:p>
    <w:p w14:paraId="522AC511" w14:textId="77777777" w:rsidR="004D6D8C" w:rsidRPr="000C7F89" w:rsidRDefault="004D6D8C" w:rsidP="004D6D8C">
      <w:pPr>
        <w:pStyle w:val="ListParagraph"/>
        <w:numPr>
          <w:ilvl w:val="1"/>
          <w:numId w:val="31"/>
        </w:numPr>
        <w:spacing w:before="0"/>
        <w:rPr>
          <w:color w:val="FF0000"/>
          <w:szCs w:val="22"/>
        </w:rPr>
      </w:pPr>
      <w:r>
        <w:rPr>
          <w:szCs w:val="22"/>
        </w:rPr>
        <w:t xml:space="preserve">Select the Security category under Windows Logs. </w:t>
      </w:r>
    </w:p>
    <w:p w14:paraId="4DD70434" w14:textId="0DAF509D" w:rsidR="004D6D8C" w:rsidRPr="000C7F89" w:rsidRDefault="004D6D8C" w:rsidP="004D6D8C">
      <w:pPr>
        <w:pStyle w:val="ListParagraph"/>
        <w:numPr>
          <w:ilvl w:val="1"/>
          <w:numId w:val="31"/>
        </w:numPr>
        <w:spacing w:before="0"/>
        <w:rPr>
          <w:color w:val="FF0000"/>
          <w:szCs w:val="22"/>
        </w:rPr>
      </w:pPr>
      <w:r>
        <w:rPr>
          <w:szCs w:val="22"/>
        </w:rPr>
        <w:t xml:space="preserve">Can you find the audit entry of </w:t>
      </w:r>
      <w:r w:rsidR="00C35434">
        <w:rPr>
          <w:szCs w:val="22"/>
        </w:rPr>
        <w:t>Andy</w:t>
      </w:r>
      <w:r>
        <w:rPr>
          <w:szCs w:val="22"/>
        </w:rPr>
        <w:t xml:space="preserve">’s and </w:t>
      </w:r>
      <w:r w:rsidR="00C35434">
        <w:rPr>
          <w:szCs w:val="22"/>
        </w:rPr>
        <w:t>April</w:t>
      </w:r>
      <w:r>
        <w:rPr>
          <w:szCs w:val="22"/>
        </w:rPr>
        <w:t xml:space="preserve">’s object access of </w:t>
      </w:r>
      <w:r w:rsidR="00C35434">
        <w:rPr>
          <w:szCs w:val="22"/>
        </w:rPr>
        <w:t>Pawnee</w:t>
      </w:r>
      <w:r>
        <w:rPr>
          <w:szCs w:val="22"/>
        </w:rPr>
        <w:t xml:space="preserve"> </w:t>
      </w:r>
      <w:proofErr w:type="gramStart"/>
      <w:r>
        <w:rPr>
          <w:szCs w:val="22"/>
        </w:rPr>
        <w:t>Office.txt.</w:t>
      </w:r>
      <w:proofErr w:type="gramEnd"/>
    </w:p>
    <w:p w14:paraId="4CC90F5D" w14:textId="3281D8F3" w:rsidR="004D6D8C" w:rsidRDefault="004D6D8C" w:rsidP="004D6D8C">
      <w:pPr>
        <w:pStyle w:val="ListParagraph"/>
        <w:numPr>
          <w:ilvl w:val="1"/>
          <w:numId w:val="31"/>
        </w:numPr>
        <w:spacing w:before="0"/>
        <w:rPr>
          <w:color w:val="FF0000"/>
          <w:szCs w:val="22"/>
        </w:rPr>
      </w:pPr>
      <w:r>
        <w:rPr>
          <w:szCs w:val="22"/>
        </w:rPr>
        <w:t xml:space="preserve">What’s the Event ID when </w:t>
      </w:r>
      <w:r w:rsidR="00C35434">
        <w:rPr>
          <w:szCs w:val="22"/>
        </w:rPr>
        <w:t>April</w:t>
      </w:r>
      <w:r>
        <w:rPr>
          <w:szCs w:val="22"/>
        </w:rPr>
        <w:t xml:space="preserve"> opened the object? </w:t>
      </w:r>
      <w:r>
        <w:rPr>
          <w:color w:val="FF0000"/>
          <w:szCs w:val="22"/>
        </w:rPr>
        <w:t>__LS17__</w:t>
      </w:r>
    </w:p>
    <w:p w14:paraId="585F3FC5" w14:textId="755BF075" w:rsidR="004D6D8C" w:rsidRPr="009B4EE0" w:rsidRDefault="004D6D8C" w:rsidP="004D6D8C">
      <w:pPr>
        <w:pStyle w:val="ListParagraph"/>
        <w:numPr>
          <w:ilvl w:val="2"/>
          <w:numId w:val="31"/>
        </w:numPr>
        <w:spacing w:before="0"/>
        <w:rPr>
          <w:color w:val="FF0000"/>
          <w:szCs w:val="22"/>
        </w:rPr>
      </w:pPr>
      <w:r w:rsidRPr="009B4EE0">
        <w:rPr>
          <w:szCs w:val="22"/>
        </w:rPr>
        <w:t xml:space="preserve">If you have a difficult time finding it due to the number of events, use the Find… option in the right panel and type in </w:t>
      </w:r>
      <w:r w:rsidR="00C35434">
        <w:rPr>
          <w:szCs w:val="22"/>
        </w:rPr>
        <w:t>Andy</w:t>
      </w:r>
      <w:r w:rsidRPr="009B4EE0">
        <w:rPr>
          <w:szCs w:val="22"/>
        </w:rPr>
        <w:t xml:space="preserve"> or </w:t>
      </w:r>
      <w:r w:rsidR="00C35434">
        <w:rPr>
          <w:szCs w:val="22"/>
        </w:rPr>
        <w:t>April</w:t>
      </w:r>
      <w:r w:rsidRPr="009B4EE0">
        <w:rPr>
          <w:szCs w:val="22"/>
        </w:rPr>
        <w:t xml:space="preserve">.  Alternatively, you could clear the log and retry. </w:t>
      </w:r>
    </w:p>
    <w:p w14:paraId="591E525D" w14:textId="77777777" w:rsidR="004D6D8C" w:rsidRPr="009B4EE0" w:rsidRDefault="004D6D8C" w:rsidP="004D6D8C">
      <w:pPr>
        <w:pStyle w:val="ListParagraph"/>
        <w:spacing w:before="0"/>
        <w:rPr>
          <w:color w:val="FF0000"/>
          <w:szCs w:val="22"/>
        </w:rPr>
      </w:pPr>
    </w:p>
    <w:p w14:paraId="7B4AA5E7" w14:textId="77777777" w:rsidR="004D6D8C" w:rsidRDefault="004D6D8C" w:rsidP="004D6D8C">
      <w:pPr>
        <w:pStyle w:val="Heading1"/>
      </w:pPr>
      <w:r>
        <w:t>Exercise 6: Group Policies &amp; Log-In Options</w:t>
      </w:r>
    </w:p>
    <w:p w14:paraId="79CB933D" w14:textId="77777777" w:rsidR="004D6D8C" w:rsidRDefault="004D6D8C" w:rsidP="004D6D8C">
      <w:pPr>
        <w:pStyle w:val="Heading3"/>
      </w:pPr>
      <w:r>
        <w:t>Overview</w:t>
      </w:r>
    </w:p>
    <w:p w14:paraId="11DC82F9" w14:textId="77777777" w:rsidR="004D6D8C" w:rsidRDefault="004D6D8C" w:rsidP="004D6D8C">
      <w:pPr>
        <w:pStyle w:val="ListParagraph"/>
        <w:rPr>
          <w:szCs w:val="22"/>
        </w:rPr>
      </w:pPr>
      <w:r>
        <w:rPr>
          <w:szCs w:val="22"/>
        </w:rPr>
        <w:t xml:space="preserve">Administrators can control how users and groups log in to their computers and the options that are available. You will notice that when you log in to a computer on the BYU network that some options are not available – you will do the same thing with your Domain. </w:t>
      </w:r>
    </w:p>
    <w:p w14:paraId="53994F04" w14:textId="77777777" w:rsidR="004D6D8C" w:rsidRDefault="004D6D8C" w:rsidP="004D6D8C">
      <w:pPr>
        <w:pStyle w:val="Heading3"/>
      </w:pPr>
      <w:r>
        <w:t>Setting group policies across the domain</w:t>
      </w:r>
    </w:p>
    <w:p w14:paraId="3B792E03" w14:textId="51243BB8" w:rsidR="004D6D8C" w:rsidRDefault="004D6D8C" w:rsidP="004D6D8C">
      <w:pPr>
        <w:pStyle w:val="InnerSectionHeading"/>
        <w:framePr w:wrap="notBeside"/>
      </w:pPr>
      <w:r>
        <w:t>general steps</w:t>
      </w:r>
    </w:p>
    <w:p w14:paraId="32E6EF99" w14:textId="77777777" w:rsidR="004D6D8C" w:rsidRDefault="004D6D8C" w:rsidP="004D6D8C">
      <w:pPr>
        <w:pStyle w:val="ListParagraph"/>
        <w:numPr>
          <w:ilvl w:val="0"/>
          <w:numId w:val="48"/>
        </w:numPr>
        <w:rPr>
          <w:szCs w:val="22"/>
        </w:rPr>
      </w:pPr>
      <w:r>
        <w:rPr>
          <w:szCs w:val="22"/>
        </w:rPr>
        <w:t xml:space="preserve">In your </w:t>
      </w:r>
      <w:proofErr w:type="spellStart"/>
      <w:r>
        <w:rPr>
          <w:szCs w:val="22"/>
        </w:rPr>
        <w:t>Coporate</w:t>
      </w:r>
      <w:proofErr w:type="spellEnd"/>
      <w:r>
        <w:rPr>
          <w:szCs w:val="22"/>
        </w:rPr>
        <w:t xml:space="preserve"> Server as Administrator, create a GPO (named something like Login Policy).</w:t>
      </w:r>
    </w:p>
    <w:p w14:paraId="6082977F" w14:textId="77777777" w:rsidR="004D6D8C" w:rsidRDefault="004D6D8C" w:rsidP="004D6D8C">
      <w:pPr>
        <w:pStyle w:val="ListParagraph"/>
        <w:numPr>
          <w:ilvl w:val="0"/>
          <w:numId w:val="48"/>
        </w:numPr>
        <w:rPr>
          <w:szCs w:val="22"/>
        </w:rPr>
      </w:pPr>
      <w:r>
        <w:rPr>
          <w:szCs w:val="22"/>
        </w:rPr>
        <w:t xml:space="preserve">Remove the </w:t>
      </w:r>
      <w:r>
        <w:rPr>
          <w:b/>
          <w:szCs w:val="22"/>
        </w:rPr>
        <w:t>Authenticated Users</w:t>
      </w:r>
      <w:r>
        <w:rPr>
          <w:szCs w:val="22"/>
        </w:rPr>
        <w:t xml:space="preserve"> group.</w:t>
      </w:r>
    </w:p>
    <w:p w14:paraId="0CFAD7F4" w14:textId="77777777" w:rsidR="004D6D8C" w:rsidRDefault="004D6D8C" w:rsidP="004D6D8C">
      <w:pPr>
        <w:pStyle w:val="ListParagraph"/>
        <w:numPr>
          <w:ilvl w:val="0"/>
          <w:numId w:val="48"/>
        </w:numPr>
        <w:rPr>
          <w:szCs w:val="22"/>
        </w:rPr>
      </w:pPr>
      <w:r>
        <w:rPr>
          <w:szCs w:val="22"/>
        </w:rPr>
        <w:t xml:space="preserve">Add the </w:t>
      </w:r>
      <w:r>
        <w:rPr>
          <w:b/>
          <w:szCs w:val="22"/>
        </w:rPr>
        <w:t xml:space="preserve">Domain Users </w:t>
      </w:r>
      <w:r>
        <w:rPr>
          <w:szCs w:val="22"/>
        </w:rPr>
        <w:t>group</w:t>
      </w:r>
    </w:p>
    <w:p w14:paraId="0E3B65F0" w14:textId="77777777" w:rsidR="004D6D8C" w:rsidRPr="0070079B" w:rsidRDefault="004D6D8C" w:rsidP="004D6D8C">
      <w:pPr>
        <w:pStyle w:val="ListParagraph"/>
        <w:numPr>
          <w:ilvl w:val="0"/>
          <w:numId w:val="48"/>
        </w:numPr>
        <w:rPr>
          <w:szCs w:val="22"/>
        </w:rPr>
      </w:pPr>
      <w:r>
        <w:rPr>
          <w:szCs w:val="22"/>
        </w:rPr>
        <w:t xml:space="preserve">Advance your GPO policy to the top of the list and enforce it. Why do we need to do this? </w:t>
      </w:r>
      <w:r>
        <w:rPr>
          <w:color w:val="FF0000"/>
          <w:szCs w:val="22"/>
        </w:rPr>
        <w:t>__LS18__</w:t>
      </w:r>
    </w:p>
    <w:p w14:paraId="17C267CE" w14:textId="77777777" w:rsidR="004D6D8C" w:rsidRDefault="004D6D8C" w:rsidP="004D6D8C">
      <w:pPr>
        <w:pStyle w:val="ListParagraph"/>
        <w:numPr>
          <w:ilvl w:val="0"/>
          <w:numId w:val="48"/>
        </w:numPr>
        <w:rPr>
          <w:szCs w:val="22"/>
        </w:rPr>
      </w:pPr>
      <w:r>
        <w:rPr>
          <w:szCs w:val="22"/>
        </w:rPr>
        <w:t xml:space="preserve">Accept and enable the following settings: </w:t>
      </w:r>
      <w:r>
        <w:rPr>
          <w:b/>
          <w:szCs w:val="22"/>
        </w:rPr>
        <w:t>Remove Documents icon…, Remove Run menu…, Remove and prevent access to the Shut Down … commands,</w:t>
      </w:r>
      <w:r>
        <w:rPr>
          <w:szCs w:val="22"/>
        </w:rPr>
        <w:t xml:space="preserve"> and </w:t>
      </w:r>
      <w:r>
        <w:rPr>
          <w:b/>
          <w:szCs w:val="22"/>
        </w:rPr>
        <w:t>Do not allow Windows Messenger to be run.</w:t>
      </w:r>
    </w:p>
    <w:p w14:paraId="1815057B" w14:textId="77777777" w:rsidR="004D6D8C" w:rsidRDefault="004D6D8C" w:rsidP="004D6D8C">
      <w:pPr>
        <w:pStyle w:val="ListParagraph"/>
        <w:numPr>
          <w:ilvl w:val="0"/>
          <w:numId w:val="48"/>
        </w:numPr>
        <w:rPr>
          <w:szCs w:val="22"/>
        </w:rPr>
      </w:pPr>
      <w:r>
        <w:rPr>
          <w:szCs w:val="22"/>
        </w:rPr>
        <w:t>Enforce this policy via command line.</w:t>
      </w:r>
    </w:p>
    <w:p w14:paraId="798009A2" w14:textId="4EE3F8F7" w:rsidR="004D6D8C" w:rsidRPr="0070079B" w:rsidRDefault="004D6D8C" w:rsidP="004D6D8C">
      <w:pPr>
        <w:pStyle w:val="ListParagraph"/>
        <w:numPr>
          <w:ilvl w:val="0"/>
          <w:numId w:val="48"/>
        </w:numPr>
        <w:rPr>
          <w:szCs w:val="22"/>
        </w:rPr>
      </w:pPr>
      <w:r>
        <w:rPr>
          <w:szCs w:val="22"/>
        </w:rPr>
        <w:t xml:space="preserve">Log into one of your Win7 VMs as </w:t>
      </w:r>
      <w:r w:rsidR="00C35434">
        <w:rPr>
          <w:szCs w:val="22"/>
        </w:rPr>
        <w:t>Leslie</w:t>
      </w:r>
      <w:r>
        <w:rPr>
          <w:szCs w:val="22"/>
        </w:rPr>
        <w:t xml:space="preserve">. Describe the changes that you now see. (You may need to review the description of what the above changes did). </w:t>
      </w:r>
      <w:r>
        <w:rPr>
          <w:color w:val="FF0000"/>
          <w:szCs w:val="22"/>
        </w:rPr>
        <w:t>__LS19__</w:t>
      </w:r>
    </w:p>
    <w:p w14:paraId="3FFE96C5" w14:textId="77777777" w:rsidR="004D6D8C" w:rsidRPr="0070079B" w:rsidRDefault="004D6D8C" w:rsidP="004D6D8C">
      <w:pPr>
        <w:pStyle w:val="ListParagraph"/>
        <w:rPr>
          <w:szCs w:val="22"/>
        </w:rPr>
      </w:pPr>
    </w:p>
    <w:p w14:paraId="24EAD46A" w14:textId="77777777" w:rsidR="004D6D8C" w:rsidRPr="0070079B" w:rsidRDefault="004D6D8C" w:rsidP="004D6D8C">
      <w:pPr>
        <w:pStyle w:val="InnerSectionHeading"/>
        <w:framePr w:wrap="notBeside"/>
      </w:pPr>
      <w:r>
        <w:lastRenderedPageBreak/>
        <w:t>Detailed Steps</w:t>
      </w:r>
    </w:p>
    <w:p w14:paraId="5FE3BFF8" w14:textId="77777777" w:rsidR="004D6D8C" w:rsidRDefault="004D6D8C" w:rsidP="004D6D8C">
      <w:pPr>
        <w:pStyle w:val="ListParagraph"/>
        <w:numPr>
          <w:ilvl w:val="0"/>
          <w:numId w:val="32"/>
        </w:numPr>
        <w:rPr>
          <w:szCs w:val="22"/>
        </w:rPr>
      </w:pPr>
      <w:r>
        <w:rPr>
          <w:szCs w:val="22"/>
        </w:rPr>
        <w:t xml:space="preserve">If not already logged in as Administrator, log into your Corporate Server VM as Administrator and open the </w:t>
      </w:r>
      <w:r>
        <w:rPr>
          <w:b/>
          <w:szCs w:val="22"/>
        </w:rPr>
        <w:t>Group Policy Management</w:t>
      </w:r>
      <w:r>
        <w:rPr>
          <w:szCs w:val="22"/>
        </w:rPr>
        <w:t xml:space="preserve"> panel. </w:t>
      </w:r>
    </w:p>
    <w:p w14:paraId="3F4888A7" w14:textId="77777777" w:rsidR="004D6D8C" w:rsidRDefault="004D6D8C" w:rsidP="004D6D8C">
      <w:pPr>
        <w:pStyle w:val="ListParagraph"/>
        <w:numPr>
          <w:ilvl w:val="0"/>
          <w:numId w:val="32"/>
        </w:numPr>
        <w:rPr>
          <w:szCs w:val="22"/>
        </w:rPr>
      </w:pPr>
      <w:r>
        <w:rPr>
          <w:szCs w:val="22"/>
        </w:rPr>
        <w:t xml:space="preserve">Find your domain in the left panel, right-click, and click </w:t>
      </w:r>
      <w:r>
        <w:rPr>
          <w:b/>
          <w:szCs w:val="22"/>
        </w:rPr>
        <w:t>Create a GPO in this domain, and Link it here...</w:t>
      </w:r>
      <w:r>
        <w:rPr>
          <w:szCs w:val="22"/>
        </w:rPr>
        <w:t xml:space="preserve">  </w:t>
      </w:r>
    </w:p>
    <w:p w14:paraId="5CAF364C" w14:textId="77777777" w:rsidR="004D6D8C" w:rsidRDefault="004D6D8C" w:rsidP="004D6D8C">
      <w:pPr>
        <w:pStyle w:val="ListParagraph"/>
        <w:numPr>
          <w:ilvl w:val="0"/>
          <w:numId w:val="32"/>
        </w:numPr>
        <w:rPr>
          <w:szCs w:val="22"/>
        </w:rPr>
      </w:pPr>
      <w:r>
        <w:rPr>
          <w:szCs w:val="22"/>
        </w:rPr>
        <w:t xml:space="preserve">Name your GPO (perhaps something like Login Policy) and click </w:t>
      </w:r>
      <w:r>
        <w:rPr>
          <w:b/>
          <w:szCs w:val="22"/>
        </w:rPr>
        <w:t>OK</w:t>
      </w:r>
      <w:r>
        <w:rPr>
          <w:szCs w:val="22"/>
        </w:rPr>
        <w:t>.</w:t>
      </w:r>
    </w:p>
    <w:p w14:paraId="48C2F453" w14:textId="77777777" w:rsidR="004D6D8C" w:rsidRDefault="004D6D8C" w:rsidP="004D6D8C">
      <w:pPr>
        <w:pStyle w:val="ListParagraph"/>
        <w:numPr>
          <w:ilvl w:val="0"/>
          <w:numId w:val="32"/>
        </w:numPr>
        <w:rPr>
          <w:szCs w:val="22"/>
        </w:rPr>
      </w:pPr>
      <w:r>
        <w:rPr>
          <w:szCs w:val="22"/>
        </w:rPr>
        <w:t xml:space="preserve">Click on your new policy, select the </w:t>
      </w:r>
      <w:r>
        <w:rPr>
          <w:b/>
          <w:szCs w:val="22"/>
        </w:rPr>
        <w:t>Authenticated Users</w:t>
      </w:r>
      <w:r>
        <w:rPr>
          <w:szCs w:val="22"/>
        </w:rPr>
        <w:t xml:space="preserve"> group in the </w:t>
      </w:r>
      <w:r>
        <w:rPr>
          <w:b/>
          <w:szCs w:val="22"/>
        </w:rPr>
        <w:t>Security Filtering</w:t>
      </w:r>
      <w:r>
        <w:rPr>
          <w:szCs w:val="22"/>
        </w:rPr>
        <w:t xml:space="preserve"> section, and click </w:t>
      </w:r>
      <w:r>
        <w:rPr>
          <w:b/>
          <w:szCs w:val="22"/>
        </w:rPr>
        <w:t>Remove</w:t>
      </w:r>
      <w:r>
        <w:rPr>
          <w:szCs w:val="22"/>
        </w:rPr>
        <w:t xml:space="preserve">. When prompted, click </w:t>
      </w:r>
      <w:r>
        <w:rPr>
          <w:b/>
          <w:szCs w:val="22"/>
        </w:rPr>
        <w:t>OK</w:t>
      </w:r>
      <w:r>
        <w:rPr>
          <w:szCs w:val="22"/>
        </w:rPr>
        <w:t xml:space="preserve">. </w:t>
      </w:r>
    </w:p>
    <w:p w14:paraId="7A23F183" w14:textId="77777777" w:rsidR="004D6D8C" w:rsidRDefault="004D6D8C" w:rsidP="004D6D8C">
      <w:pPr>
        <w:pStyle w:val="ListParagraph"/>
        <w:numPr>
          <w:ilvl w:val="0"/>
          <w:numId w:val="32"/>
        </w:numPr>
        <w:rPr>
          <w:szCs w:val="22"/>
        </w:rPr>
      </w:pPr>
      <w:r>
        <w:rPr>
          <w:szCs w:val="22"/>
        </w:rPr>
        <w:t xml:space="preserve">Click </w:t>
      </w:r>
      <w:r>
        <w:rPr>
          <w:b/>
          <w:szCs w:val="22"/>
        </w:rPr>
        <w:t>Add</w:t>
      </w:r>
      <w:r>
        <w:rPr>
          <w:szCs w:val="22"/>
        </w:rPr>
        <w:t xml:space="preserve"> and add the </w:t>
      </w:r>
      <w:r>
        <w:rPr>
          <w:b/>
          <w:szCs w:val="22"/>
        </w:rPr>
        <w:t>Domain Users</w:t>
      </w:r>
      <w:r>
        <w:rPr>
          <w:szCs w:val="22"/>
        </w:rPr>
        <w:t xml:space="preserve"> group.</w:t>
      </w:r>
    </w:p>
    <w:p w14:paraId="4FF514DE" w14:textId="77777777" w:rsidR="004D6D8C" w:rsidRDefault="004D6D8C" w:rsidP="004D6D8C">
      <w:pPr>
        <w:pStyle w:val="ListParagraph"/>
        <w:numPr>
          <w:ilvl w:val="0"/>
          <w:numId w:val="32"/>
        </w:numPr>
        <w:rPr>
          <w:szCs w:val="22"/>
        </w:rPr>
      </w:pPr>
      <w:r>
        <w:rPr>
          <w:szCs w:val="22"/>
        </w:rPr>
        <w:t xml:space="preserve">In the left pane, click on your domain. Then, in the right pane, click the </w:t>
      </w:r>
      <w:r>
        <w:rPr>
          <w:b/>
          <w:szCs w:val="22"/>
        </w:rPr>
        <w:t>Up</w:t>
      </w:r>
      <w:r>
        <w:rPr>
          <w:szCs w:val="22"/>
        </w:rPr>
        <w:t xml:space="preserve"> </w:t>
      </w:r>
      <w:r>
        <w:rPr>
          <w:b/>
          <w:szCs w:val="22"/>
        </w:rPr>
        <w:t>arrow</w:t>
      </w:r>
      <w:r>
        <w:rPr>
          <w:szCs w:val="22"/>
        </w:rPr>
        <w:t xml:space="preserve"> on your new GPO to advance your policy to the top of the list. Why do we need to do this? </w:t>
      </w:r>
      <w:r>
        <w:rPr>
          <w:color w:val="FF0000"/>
          <w:szCs w:val="22"/>
        </w:rPr>
        <w:t>__LS18__</w:t>
      </w:r>
      <w:r>
        <w:rPr>
          <w:szCs w:val="22"/>
        </w:rPr>
        <w:t xml:space="preserve"> </w:t>
      </w:r>
    </w:p>
    <w:p w14:paraId="082E603E" w14:textId="77777777" w:rsidR="004D6D8C" w:rsidRDefault="004D6D8C" w:rsidP="004D6D8C">
      <w:pPr>
        <w:pStyle w:val="ListParagraph"/>
        <w:numPr>
          <w:ilvl w:val="0"/>
          <w:numId w:val="32"/>
        </w:numPr>
        <w:rPr>
          <w:szCs w:val="22"/>
        </w:rPr>
      </w:pPr>
      <w:r>
        <w:rPr>
          <w:szCs w:val="22"/>
        </w:rPr>
        <w:t xml:space="preserve">Right-click on your policy and enforce the policy. When prompted, select </w:t>
      </w:r>
      <w:r>
        <w:rPr>
          <w:b/>
          <w:szCs w:val="22"/>
        </w:rPr>
        <w:t>OK</w:t>
      </w:r>
      <w:r>
        <w:rPr>
          <w:szCs w:val="22"/>
        </w:rPr>
        <w:t>.</w:t>
      </w:r>
    </w:p>
    <w:p w14:paraId="762EEAF5" w14:textId="77777777" w:rsidR="004D6D8C" w:rsidRDefault="004D6D8C" w:rsidP="004D6D8C">
      <w:pPr>
        <w:pStyle w:val="ListParagraph"/>
        <w:numPr>
          <w:ilvl w:val="0"/>
          <w:numId w:val="32"/>
        </w:numPr>
        <w:rPr>
          <w:szCs w:val="22"/>
        </w:rPr>
      </w:pPr>
      <w:r>
        <w:rPr>
          <w:szCs w:val="22"/>
        </w:rPr>
        <w:t xml:space="preserve">Select your new policy, right-click, and click </w:t>
      </w:r>
      <w:r>
        <w:rPr>
          <w:b/>
          <w:szCs w:val="22"/>
        </w:rPr>
        <w:t>Edit</w:t>
      </w:r>
      <w:r>
        <w:rPr>
          <w:szCs w:val="22"/>
        </w:rPr>
        <w:t xml:space="preserve">. </w:t>
      </w:r>
    </w:p>
    <w:p w14:paraId="00F8C14D" w14:textId="77777777" w:rsidR="004D6D8C" w:rsidRDefault="004D6D8C" w:rsidP="004D6D8C">
      <w:pPr>
        <w:pStyle w:val="ListParagraph"/>
        <w:numPr>
          <w:ilvl w:val="0"/>
          <w:numId w:val="32"/>
        </w:numPr>
        <w:rPr>
          <w:szCs w:val="22"/>
        </w:rPr>
      </w:pPr>
      <w:r>
        <w:rPr>
          <w:szCs w:val="22"/>
        </w:rPr>
        <w:t xml:space="preserve">On the left side of the window under the </w:t>
      </w:r>
      <w:r>
        <w:rPr>
          <w:b/>
          <w:szCs w:val="22"/>
        </w:rPr>
        <w:t>User Configuration</w:t>
      </w:r>
      <w:r>
        <w:rPr>
          <w:szCs w:val="22"/>
        </w:rPr>
        <w:t xml:space="preserve"> folder, and the </w:t>
      </w:r>
      <w:r>
        <w:rPr>
          <w:b/>
          <w:szCs w:val="22"/>
        </w:rPr>
        <w:t>Policies</w:t>
      </w:r>
      <w:r>
        <w:rPr>
          <w:szCs w:val="22"/>
        </w:rPr>
        <w:t xml:space="preserve"> subfolder, expand the </w:t>
      </w:r>
      <w:r>
        <w:rPr>
          <w:b/>
          <w:szCs w:val="22"/>
        </w:rPr>
        <w:t>Administrative Templates</w:t>
      </w:r>
      <w:r>
        <w:rPr>
          <w:szCs w:val="22"/>
        </w:rPr>
        <w:t xml:space="preserve"> folder. </w:t>
      </w:r>
    </w:p>
    <w:p w14:paraId="621C6A08" w14:textId="77777777" w:rsidR="004D6D8C" w:rsidRDefault="004D6D8C" w:rsidP="004D6D8C">
      <w:pPr>
        <w:pStyle w:val="ListParagraph"/>
        <w:numPr>
          <w:ilvl w:val="0"/>
          <w:numId w:val="32"/>
        </w:numPr>
        <w:rPr>
          <w:szCs w:val="22"/>
        </w:rPr>
      </w:pPr>
      <w:r>
        <w:rPr>
          <w:szCs w:val="22"/>
        </w:rPr>
        <w:t xml:space="preserve">Open the </w:t>
      </w:r>
      <w:r>
        <w:rPr>
          <w:b/>
          <w:szCs w:val="22"/>
        </w:rPr>
        <w:t>Start Menu and Taskbar</w:t>
      </w:r>
      <w:r>
        <w:rPr>
          <w:szCs w:val="22"/>
        </w:rPr>
        <w:t xml:space="preserve"> folder, double-click the </w:t>
      </w:r>
      <w:r>
        <w:rPr>
          <w:b/>
          <w:szCs w:val="22"/>
        </w:rPr>
        <w:t>Remove Documents icon…</w:t>
      </w:r>
      <w:r>
        <w:rPr>
          <w:szCs w:val="22"/>
        </w:rPr>
        <w:t xml:space="preserve"> setting, select </w:t>
      </w:r>
      <w:r>
        <w:rPr>
          <w:b/>
          <w:szCs w:val="22"/>
        </w:rPr>
        <w:t>Enabled</w:t>
      </w:r>
      <w:r>
        <w:rPr>
          <w:szCs w:val="22"/>
        </w:rPr>
        <w:t xml:space="preserve"> and click </w:t>
      </w:r>
      <w:r>
        <w:rPr>
          <w:b/>
          <w:szCs w:val="22"/>
        </w:rPr>
        <w:t>OK</w:t>
      </w:r>
      <w:r>
        <w:rPr>
          <w:szCs w:val="22"/>
        </w:rPr>
        <w:t xml:space="preserve">. </w:t>
      </w:r>
    </w:p>
    <w:p w14:paraId="771CA48C" w14:textId="77777777" w:rsidR="004D6D8C" w:rsidRDefault="004D6D8C" w:rsidP="004D6D8C">
      <w:pPr>
        <w:pStyle w:val="ListParagraph"/>
        <w:numPr>
          <w:ilvl w:val="0"/>
          <w:numId w:val="32"/>
        </w:numPr>
        <w:rPr>
          <w:szCs w:val="22"/>
        </w:rPr>
      </w:pPr>
      <w:r>
        <w:rPr>
          <w:szCs w:val="22"/>
        </w:rPr>
        <w:t xml:space="preserve">At this point you may want to maximize or expand the width of your window to be able to see the “State” column (to the right of the “Setting” column) change from “Not configured” to “Enabled.” </w:t>
      </w:r>
    </w:p>
    <w:p w14:paraId="20E18CE4" w14:textId="77777777" w:rsidR="004D6D8C" w:rsidRDefault="004D6D8C" w:rsidP="004D6D8C">
      <w:pPr>
        <w:pStyle w:val="ListParagraph"/>
        <w:numPr>
          <w:ilvl w:val="0"/>
          <w:numId w:val="32"/>
        </w:numPr>
        <w:rPr>
          <w:szCs w:val="22"/>
        </w:rPr>
      </w:pPr>
      <w:r>
        <w:rPr>
          <w:szCs w:val="22"/>
        </w:rPr>
        <w:t xml:space="preserve">In similar fashion, enable </w:t>
      </w:r>
      <w:r>
        <w:rPr>
          <w:b/>
          <w:szCs w:val="22"/>
        </w:rPr>
        <w:t>Remove Run menu…</w:t>
      </w:r>
      <w:r>
        <w:rPr>
          <w:szCs w:val="22"/>
        </w:rPr>
        <w:t xml:space="preserve"> and </w:t>
      </w:r>
      <w:r>
        <w:rPr>
          <w:b/>
          <w:szCs w:val="22"/>
        </w:rPr>
        <w:t>Remove and prevent access to the Shut Down … commands.</w:t>
      </w:r>
    </w:p>
    <w:p w14:paraId="07E6CE63" w14:textId="77777777" w:rsidR="004D6D8C" w:rsidRDefault="004D6D8C" w:rsidP="004D6D8C">
      <w:pPr>
        <w:pStyle w:val="ListParagraph"/>
        <w:numPr>
          <w:ilvl w:val="0"/>
          <w:numId w:val="32"/>
        </w:numPr>
        <w:rPr>
          <w:szCs w:val="22"/>
        </w:rPr>
      </w:pPr>
      <w:r>
        <w:rPr>
          <w:szCs w:val="22"/>
        </w:rPr>
        <w:t xml:space="preserve">Click the </w:t>
      </w:r>
      <w:r>
        <w:rPr>
          <w:b/>
          <w:szCs w:val="22"/>
        </w:rPr>
        <w:t>Windows Components</w:t>
      </w:r>
      <w:r>
        <w:rPr>
          <w:szCs w:val="22"/>
        </w:rPr>
        <w:t xml:space="preserve"> folder (beneath Administrative Templates), click Windows Messenger, and enable </w:t>
      </w:r>
      <w:proofErr w:type="gramStart"/>
      <w:r>
        <w:rPr>
          <w:b/>
          <w:szCs w:val="22"/>
        </w:rPr>
        <w:t>Do</w:t>
      </w:r>
      <w:proofErr w:type="gramEnd"/>
      <w:r>
        <w:rPr>
          <w:b/>
          <w:szCs w:val="22"/>
        </w:rPr>
        <w:t xml:space="preserve"> not allow Windows Messenger to be run.</w:t>
      </w:r>
      <w:r>
        <w:rPr>
          <w:szCs w:val="22"/>
        </w:rPr>
        <w:t xml:space="preserve"> </w:t>
      </w:r>
    </w:p>
    <w:p w14:paraId="3C887159" w14:textId="77777777" w:rsidR="004D6D8C" w:rsidRDefault="004D6D8C" w:rsidP="004D6D8C">
      <w:pPr>
        <w:pStyle w:val="ListParagraph"/>
        <w:numPr>
          <w:ilvl w:val="0"/>
          <w:numId w:val="32"/>
        </w:numPr>
        <w:rPr>
          <w:szCs w:val="22"/>
        </w:rPr>
      </w:pPr>
      <w:r>
        <w:rPr>
          <w:szCs w:val="22"/>
        </w:rPr>
        <w:t xml:space="preserve">You have just modified the group policy object for your domain. Put this policy into effect by using the </w:t>
      </w:r>
      <w:proofErr w:type="spellStart"/>
      <w:r>
        <w:rPr>
          <w:b/>
          <w:szCs w:val="22"/>
        </w:rPr>
        <w:t>gpupdate</w:t>
      </w:r>
      <w:proofErr w:type="spellEnd"/>
      <w:r>
        <w:rPr>
          <w:b/>
          <w:szCs w:val="22"/>
        </w:rPr>
        <w:t xml:space="preserve"> /force</w:t>
      </w:r>
      <w:r>
        <w:rPr>
          <w:szCs w:val="22"/>
        </w:rPr>
        <w:t xml:space="preserve"> command on all your VMs. (If it asks you to log off, type “y” and hit enter, and then log back on as Administrator.)</w:t>
      </w:r>
    </w:p>
    <w:p w14:paraId="597144D0" w14:textId="286907A1" w:rsidR="004D6D8C" w:rsidRPr="009B4EE0" w:rsidRDefault="004D6D8C" w:rsidP="004D6D8C">
      <w:pPr>
        <w:pStyle w:val="ListParagraph"/>
        <w:numPr>
          <w:ilvl w:val="0"/>
          <w:numId w:val="32"/>
        </w:numPr>
        <w:rPr>
          <w:color w:val="FF0000"/>
          <w:szCs w:val="22"/>
        </w:rPr>
      </w:pPr>
      <w:r>
        <w:rPr>
          <w:szCs w:val="22"/>
        </w:rPr>
        <w:t xml:space="preserve">Now log into one of your Win7 VMs as </w:t>
      </w:r>
      <w:r w:rsidR="00C35434">
        <w:rPr>
          <w:szCs w:val="22"/>
        </w:rPr>
        <w:t>Leslie</w:t>
      </w:r>
      <w:r>
        <w:rPr>
          <w:szCs w:val="22"/>
        </w:rPr>
        <w:t xml:space="preserve">. Describe the changes that you now see. (You may need to review the description of what the above changes did). </w:t>
      </w:r>
      <w:r>
        <w:rPr>
          <w:color w:val="FF0000"/>
          <w:szCs w:val="22"/>
        </w:rPr>
        <w:t>__LS19__</w:t>
      </w:r>
    </w:p>
    <w:p w14:paraId="6969C576" w14:textId="77777777" w:rsidR="004D6D8C" w:rsidRDefault="004D6D8C" w:rsidP="004D6D8C">
      <w:pPr>
        <w:pStyle w:val="Heading1"/>
      </w:pPr>
      <w:r>
        <w:t>Exercise 7: Disable Firewall Using Group Policies</w:t>
      </w:r>
    </w:p>
    <w:p w14:paraId="19C94145" w14:textId="77777777" w:rsidR="004D6D8C" w:rsidRDefault="004D6D8C" w:rsidP="004D6D8C">
      <w:pPr>
        <w:pStyle w:val="Heading3"/>
      </w:pPr>
      <w:r>
        <w:t>Overview</w:t>
      </w:r>
    </w:p>
    <w:p w14:paraId="58D9C224" w14:textId="77777777" w:rsidR="004D6D8C" w:rsidRDefault="004D6D8C" w:rsidP="004D6D8C">
      <w:r>
        <w:t>We want all computers that join our domain to disable the built-in Windows firewall.</w:t>
      </w:r>
    </w:p>
    <w:p w14:paraId="34F9C342" w14:textId="77777777" w:rsidR="004D6D8C" w:rsidRDefault="004D6D8C" w:rsidP="004D6D8C">
      <w:pPr>
        <w:pStyle w:val="ListParagraph"/>
        <w:numPr>
          <w:ilvl w:val="0"/>
          <w:numId w:val="33"/>
        </w:numPr>
      </w:pPr>
      <w:r>
        <w:t>Open the Group Policy Management console, and edit the “Default Domain Policy.”</w:t>
      </w:r>
    </w:p>
    <w:p w14:paraId="6CC48F32" w14:textId="77777777" w:rsidR="004D6D8C" w:rsidRDefault="004D6D8C" w:rsidP="004D6D8C">
      <w:pPr>
        <w:pStyle w:val="ListParagraph"/>
        <w:numPr>
          <w:ilvl w:val="0"/>
          <w:numId w:val="33"/>
        </w:numPr>
      </w:pPr>
      <w:r>
        <w:t>Drill down into the computer security policy and disable the built-in Windows firewall.</w:t>
      </w:r>
    </w:p>
    <w:p w14:paraId="4BB6514C" w14:textId="77777777" w:rsidR="004D6D8C" w:rsidRDefault="004D6D8C" w:rsidP="004D6D8C">
      <w:pPr>
        <w:spacing w:before="0"/>
        <w:rPr>
          <w:szCs w:val="22"/>
        </w:rPr>
      </w:pPr>
    </w:p>
    <w:p w14:paraId="2C59AC40" w14:textId="77777777" w:rsidR="004D6D8C" w:rsidRDefault="004D6D8C" w:rsidP="004D6D8C">
      <w:pPr>
        <w:pStyle w:val="Heading1"/>
      </w:pPr>
      <w:r>
        <w:t>exercise 8: discovering new tools</w:t>
      </w:r>
    </w:p>
    <w:p w14:paraId="0731CC59" w14:textId="77777777" w:rsidR="004D6D8C" w:rsidRDefault="004D6D8C" w:rsidP="004D6D8C">
      <w:pPr>
        <w:pStyle w:val="Heading3"/>
      </w:pPr>
      <w:r>
        <w:lastRenderedPageBreak/>
        <w:t>Overview</w:t>
      </w:r>
    </w:p>
    <w:p w14:paraId="1C79358C" w14:textId="77777777" w:rsidR="004D6D8C" w:rsidRDefault="004D6D8C" w:rsidP="004D6D8C">
      <w:pPr>
        <w:pStyle w:val="ListParagraph"/>
        <w:rPr>
          <w:rFonts w:eastAsiaTheme="minorHAnsi" w:cs="Times New Roman"/>
          <w:color w:val="000000"/>
          <w:szCs w:val="22"/>
          <w:lang w:bidi="ar-SA"/>
        </w:rPr>
      </w:pPr>
      <w:r>
        <w:rPr>
          <w:rFonts w:eastAsiaTheme="minorHAnsi" w:cs="Times New Roman"/>
          <w:color w:val="000000"/>
          <w:szCs w:val="22"/>
          <w:lang w:bidi="ar-SA"/>
        </w:rPr>
        <w:t xml:space="preserve">For the final exercise, you are required to research and implement two (2) additional features of Active Directory and Group Policies, specifically related to User and Group management or Computer management. You will explore two features of your choice and actually implement them / configure them / activate them. </w:t>
      </w:r>
      <w:r>
        <w:rPr>
          <w:rFonts w:eastAsiaTheme="minorHAnsi" w:cs="Times New Roman"/>
          <w:b/>
          <w:bCs/>
          <w:color w:val="000000"/>
          <w:szCs w:val="22"/>
          <w:lang w:bidi="ar-SA"/>
        </w:rPr>
        <w:t xml:space="preserve">DO NOT </w:t>
      </w:r>
      <w:r>
        <w:rPr>
          <w:rFonts w:eastAsiaTheme="minorHAnsi" w:cs="Times New Roman"/>
          <w:color w:val="000000"/>
          <w:szCs w:val="22"/>
          <w:lang w:bidi="ar-SA"/>
        </w:rPr>
        <w:t xml:space="preserve">simply disable more features; you need to select options in other categories besides the ones you’ve done in the above scenario. Some examples include: loading a program upon login, loading a web page upon login, further customization of the Start menu, remapping the “My Documents” folder to a network drive on the server, etc. Make a note of the </w:t>
      </w:r>
      <w:r>
        <w:rPr>
          <w:rFonts w:eastAsiaTheme="minorHAnsi" w:cs="Times New Roman"/>
          <w:b/>
          <w:color w:val="000000"/>
          <w:szCs w:val="22"/>
          <w:lang w:bidi="ar-SA"/>
        </w:rPr>
        <w:t>two additional features</w:t>
      </w:r>
      <w:r>
        <w:rPr>
          <w:rFonts w:eastAsiaTheme="minorHAnsi" w:cs="Times New Roman"/>
          <w:color w:val="000000"/>
          <w:szCs w:val="22"/>
          <w:lang w:bidi="ar-SA"/>
        </w:rPr>
        <w:t xml:space="preserve"> you implemented and their </w:t>
      </w:r>
      <w:r>
        <w:rPr>
          <w:rFonts w:eastAsiaTheme="minorHAnsi" w:cs="Times New Roman"/>
          <w:b/>
          <w:color w:val="000000"/>
          <w:szCs w:val="22"/>
          <w:lang w:bidi="ar-SA"/>
        </w:rPr>
        <w:t>exact location</w:t>
      </w:r>
      <w:r>
        <w:rPr>
          <w:rFonts w:eastAsiaTheme="minorHAnsi" w:cs="Times New Roman"/>
          <w:color w:val="000000"/>
          <w:szCs w:val="22"/>
          <w:lang w:bidi="ar-SA"/>
        </w:rPr>
        <w:t xml:space="preserve"> within the Group Policy Object Editor. </w:t>
      </w:r>
      <w:r>
        <w:rPr>
          <w:rFonts w:eastAsiaTheme="minorHAnsi" w:cs="Times New Roman"/>
          <w:b/>
          <w:color w:val="000000"/>
          <w:szCs w:val="22"/>
          <w:lang w:bidi="ar-SA"/>
        </w:rPr>
        <w:t xml:space="preserve">WARNING: </w:t>
      </w:r>
      <w:r>
        <w:rPr>
          <w:rFonts w:eastAsiaTheme="minorHAnsi" w:cs="Times New Roman"/>
          <w:i/>
          <w:color w:val="000000"/>
          <w:szCs w:val="22"/>
          <w:lang w:bidi="ar-SA"/>
        </w:rPr>
        <w:t xml:space="preserve">It is possible to disable your computer sufficiently that you cannot continue with the next couple of labs, so please think about what you are disabling before you do so. </w:t>
      </w:r>
    </w:p>
    <w:p w14:paraId="7107ECB6" w14:textId="77777777" w:rsidR="004D6D8C" w:rsidRDefault="004D6D8C" w:rsidP="004D6D8C">
      <w:pPr>
        <w:pStyle w:val="ListParagraph"/>
        <w:rPr>
          <w:rFonts w:eastAsiaTheme="minorHAnsi" w:cs="Times New Roman"/>
          <w:color w:val="000000"/>
          <w:szCs w:val="22"/>
          <w:lang w:bidi="ar-SA"/>
        </w:rPr>
      </w:pPr>
    </w:p>
    <w:p w14:paraId="5810EC70" w14:textId="77777777" w:rsidR="004D6D8C" w:rsidRDefault="004D6D8C" w:rsidP="004D6D8C">
      <w:pPr>
        <w:pStyle w:val="ListParagraph"/>
        <w:rPr>
          <w:b/>
          <w:u w:val="single"/>
        </w:rPr>
      </w:pPr>
      <w:r>
        <w:rPr>
          <w:rFonts w:eastAsiaTheme="minorHAnsi" w:cs="Times New Roman"/>
          <w:color w:val="000000"/>
          <w:szCs w:val="22"/>
          <w:lang w:bidi="ar-SA"/>
        </w:rPr>
        <w:t xml:space="preserve">What two features did you choose? </w:t>
      </w:r>
    </w:p>
    <w:p w14:paraId="1C4B7B4D" w14:textId="77777777" w:rsidR="004D6D8C" w:rsidRDefault="004D6D8C" w:rsidP="004D6D8C">
      <w:pPr>
        <w:pStyle w:val="ListParagraph"/>
        <w:numPr>
          <w:ilvl w:val="1"/>
          <w:numId w:val="34"/>
        </w:numPr>
      </w:pPr>
      <w:r>
        <w:t>Explain the 2 features you changed in Active Directory and explain how a company would use them.</w:t>
      </w:r>
    </w:p>
    <w:p w14:paraId="16C6010E" w14:textId="77777777" w:rsidR="004D6D8C" w:rsidRDefault="004D6D8C" w:rsidP="004D6D8C">
      <w:pPr>
        <w:pStyle w:val="ListParagraph"/>
        <w:numPr>
          <w:ilvl w:val="2"/>
          <w:numId w:val="34"/>
        </w:numPr>
        <w:rPr>
          <w:color w:val="FF0000"/>
        </w:rPr>
      </w:pPr>
      <w:r>
        <w:t>Feature</w:t>
      </w:r>
      <w:r w:rsidRPr="005D22E4">
        <w:t xml:space="preserve"> 1 - What did you change</w:t>
      </w:r>
      <w:r>
        <w:t>, where is it located,</w:t>
      </w:r>
      <w:r w:rsidRPr="005D22E4">
        <w:t xml:space="preserve"> and how would a company use that</w:t>
      </w:r>
      <w:r>
        <w:t xml:space="preserve"> feature</w:t>
      </w:r>
      <w:r w:rsidRPr="005D22E4">
        <w:t>?</w:t>
      </w:r>
      <w:r>
        <w:rPr>
          <w:color w:val="FF0000"/>
        </w:rPr>
        <w:t>__LS20__</w:t>
      </w:r>
    </w:p>
    <w:p w14:paraId="452345E2" w14:textId="77777777" w:rsidR="004D6D8C" w:rsidRDefault="004D6D8C" w:rsidP="004D6D8C">
      <w:pPr>
        <w:pStyle w:val="ListParagraph"/>
        <w:numPr>
          <w:ilvl w:val="2"/>
          <w:numId w:val="34"/>
        </w:numPr>
        <w:rPr>
          <w:color w:val="FF0000"/>
        </w:rPr>
      </w:pPr>
      <w:r>
        <w:t>Feature</w:t>
      </w:r>
      <w:r w:rsidRPr="005D22E4">
        <w:t xml:space="preserve"> </w:t>
      </w:r>
      <w:r>
        <w:t>2</w:t>
      </w:r>
      <w:r w:rsidRPr="005D22E4">
        <w:t xml:space="preserve"> - What did you change</w:t>
      </w:r>
      <w:r>
        <w:t>, where is it located,</w:t>
      </w:r>
      <w:r w:rsidRPr="005D22E4">
        <w:t xml:space="preserve"> and how would a company use that</w:t>
      </w:r>
      <w:r>
        <w:t xml:space="preserve"> feature</w:t>
      </w:r>
      <w:r w:rsidRPr="005D22E4">
        <w:t>?</w:t>
      </w:r>
      <w:r>
        <w:rPr>
          <w:color w:val="FF0000"/>
        </w:rPr>
        <w:t>__LS21__</w:t>
      </w:r>
    </w:p>
    <w:p w14:paraId="753CDA19" w14:textId="77777777" w:rsidR="004D6D8C" w:rsidRDefault="004D6D8C" w:rsidP="004D6D8C">
      <w:pPr>
        <w:pStyle w:val="ListParagraph"/>
      </w:pPr>
    </w:p>
    <w:p w14:paraId="3A87D99C" w14:textId="77777777" w:rsidR="004D6D8C" w:rsidRDefault="004D6D8C" w:rsidP="004D6D8C">
      <w:pPr>
        <w:pStyle w:val="Heading1"/>
      </w:pPr>
      <w:r>
        <w:t>Wrap UP</w:t>
      </w:r>
    </w:p>
    <w:p w14:paraId="08B3F823" w14:textId="77777777" w:rsidR="004D6D8C" w:rsidRDefault="004D6D8C" w:rsidP="004D6D8C">
      <w:pPr>
        <w:pStyle w:val="ListParagraph"/>
        <w:numPr>
          <w:ilvl w:val="0"/>
          <w:numId w:val="36"/>
        </w:numPr>
        <w:rPr>
          <w:b/>
        </w:rPr>
      </w:pPr>
      <w:r>
        <w:rPr>
          <w:b/>
        </w:rPr>
        <w:t>Save or shut down your VMs</w:t>
      </w:r>
    </w:p>
    <w:p w14:paraId="7B430E9C" w14:textId="77777777" w:rsidR="004D6D8C" w:rsidRDefault="004D6D8C" w:rsidP="004D6D8C">
      <w:pPr>
        <w:pStyle w:val="ListParagraph"/>
        <w:numPr>
          <w:ilvl w:val="0"/>
          <w:numId w:val="36"/>
        </w:numPr>
      </w:pPr>
      <w:r>
        <w:t>Answer all questions thoroughly on Learning Suite.</w:t>
      </w:r>
    </w:p>
    <w:p w14:paraId="569463D7" w14:textId="77777777" w:rsidR="004D6D8C" w:rsidRDefault="004D6D8C" w:rsidP="004D6D8C"/>
    <w:p w14:paraId="15C721F9" w14:textId="77777777" w:rsidR="004D6D8C" w:rsidRDefault="004D6D8C" w:rsidP="004D6D8C">
      <w:pPr>
        <w:pStyle w:val="Heading1"/>
      </w:pPr>
      <w:r>
        <w:t>Big Picture</w:t>
      </w:r>
    </w:p>
    <w:p w14:paraId="136F1265" w14:textId="77777777" w:rsidR="004D6D8C" w:rsidRPr="00BE2B1E" w:rsidRDefault="004D6D8C" w:rsidP="004D6D8C">
      <w:r>
        <w:t>Congratulations, you did it! Did what, exactly? Well, one sec let me think… Oh yeah! You learned how to implement Active Directory, which is the main way to manage Microsoft’s permissions. You then created a domain and its primary controller. With this domain, you acquired the important skill to configure password settings, add other computers to the domain, and set policies across the domain, as well as auditing files and folders. Basically you learned how to get your domain functional. Good job!</w:t>
      </w:r>
    </w:p>
    <w:p w14:paraId="2721645D" w14:textId="77777777" w:rsidR="004D6D8C" w:rsidRPr="001E0125" w:rsidRDefault="004D6D8C" w:rsidP="004D6D8C">
      <w:r>
        <w:t xml:space="preserve"> </w:t>
      </w:r>
    </w:p>
    <w:p w14:paraId="58AE821F" w14:textId="4E6FD2EE" w:rsidR="000A5A47" w:rsidRPr="004D6D8C" w:rsidRDefault="000A5A47" w:rsidP="004D6D8C"/>
    <w:sectPr w:rsidR="000A5A47" w:rsidRPr="004D6D8C" w:rsidSect="000B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BBE"/>
    <w:multiLevelType w:val="hybridMultilevel"/>
    <w:tmpl w:val="582C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363C"/>
    <w:multiLevelType w:val="hybridMultilevel"/>
    <w:tmpl w:val="AC385D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7DC318E"/>
    <w:multiLevelType w:val="hybridMultilevel"/>
    <w:tmpl w:val="8C0C30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97514"/>
    <w:multiLevelType w:val="hybridMultilevel"/>
    <w:tmpl w:val="AA62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D37750"/>
    <w:multiLevelType w:val="hybridMultilevel"/>
    <w:tmpl w:val="1152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D4225"/>
    <w:multiLevelType w:val="hybridMultilevel"/>
    <w:tmpl w:val="ACE6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56289"/>
    <w:multiLevelType w:val="hybridMultilevel"/>
    <w:tmpl w:val="E99C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54C"/>
    <w:multiLevelType w:val="hybridMultilevel"/>
    <w:tmpl w:val="ED686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BC7DB6"/>
    <w:multiLevelType w:val="hybridMultilevel"/>
    <w:tmpl w:val="114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A1001"/>
    <w:multiLevelType w:val="hybridMultilevel"/>
    <w:tmpl w:val="5846FF56"/>
    <w:lvl w:ilvl="0" w:tplc="05560A18">
      <w:start w:val="1"/>
      <w:numFmt w:val="decimal"/>
      <w:lvlText w:val="%1."/>
      <w:lvlJc w:val="left"/>
      <w:pPr>
        <w:ind w:left="720" w:hanging="360"/>
      </w:pPr>
      <w:rPr>
        <w:color w:val="auto"/>
      </w:rPr>
    </w:lvl>
    <w:lvl w:ilvl="1" w:tplc="7A50E9FE">
      <w:start w:val="1"/>
      <w:numFmt w:val="lowerLetter"/>
      <w:lvlText w:val="%2."/>
      <w:lvlJc w:val="left"/>
      <w:pPr>
        <w:ind w:left="1440" w:hanging="360"/>
      </w:pPr>
      <w:rPr>
        <w:color w:val="auto"/>
      </w:rPr>
    </w:lvl>
    <w:lvl w:ilvl="2" w:tplc="48AA2116">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C772627"/>
    <w:multiLevelType w:val="hybridMultilevel"/>
    <w:tmpl w:val="AE466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FC57273"/>
    <w:multiLevelType w:val="hybridMultilevel"/>
    <w:tmpl w:val="DEA4E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77590"/>
    <w:multiLevelType w:val="hybridMultilevel"/>
    <w:tmpl w:val="BADA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02BED"/>
    <w:multiLevelType w:val="hybridMultilevel"/>
    <w:tmpl w:val="9E9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25CE9"/>
    <w:multiLevelType w:val="hybridMultilevel"/>
    <w:tmpl w:val="5A863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F0405"/>
    <w:multiLevelType w:val="hybridMultilevel"/>
    <w:tmpl w:val="DC3A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A973CD"/>
    <w:multiLevelType w:val="hybridMultilevel"/>
    <w:tmpl w:val="821622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BD23EA"/>
    <w:multiLevelType w:val="hybridMultilevel"/>
    <w:tmpl w:val="F72AB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E11A3D"/>
    <w:multiLevelType w:val="hybridMultilevel"/>
    <w:tmpl w:val="893E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B2BA1"/>
    <w:multiLevelType w:val="hybridMultilevel"/>
    <w:tmpl w:val="F64E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067363"/>
    <w:multiLevelType w:val="hybridMultilevel"/>
    <w:tmpl w:val="E2A47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F12A8D"/>
    <w:multiLevelType w:val="hybridMultilevel"/>
    <w:tmpl w:val="3FAAC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E1843"/>
    <w:multiLevelType w:val="hybridMultilevel"/>
    <w:tmpl w:val="0D6EA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80611D"/>
    <w:multiLevelType w:val="hybridMultilevel"/>
    <w:tmpl w:val="9E84A79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8C35D78"/>
    <w:multiLevelType w:val="hybridMultilevel"/>
    <w:tmpl w:val="2EF03B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C891095"/>
    <w:multiLevelType w:val="hybridMultilevel"/>
    <w:tmpl w:val="BE3CA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855A14"/>
    <w:multiLevelType w:val="hybridMultilevel"/>
    <w:tmpl w:val="C9DA4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2144CB9"/>
    <w:multiLevelType w:val="hybridMultilevel"/>
    <w:tmpl w:val="6B88CA7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7F37758"/>
    <w:multiLevelType w:val="hybridMultilevel"/>
    <w:tmpl w:val="755EF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BB7691"/>
    <w:multiLevelType w:val="hybridMultilevel"/>
    <w:tmpl w:val="CC9C2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BF12F6"/>
    <w:multiLevelType w:val="hybridMultilevel"/>
    <w:tmpl w:val="31284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C5263"/>
    <w:multiLevelType w:val="hybridMultilevel"/>
    <w:tmpl w:val="BEE4C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0212B0"/>
    <w:multiLevelType w:val="hybridMultilevel"/>
    <w:tmpl w:val="256C0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B37A1B"/>
    <w:multiLevelType w:val="hybridMultilevel"/>
    <w:tmpl w:val="6394C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53E4E4A"/>
    <w:multiLevelType w:val="hybridMultilevel"/>
    <w:tmpl w:val="59685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B17111"/>
    <w:multiLevelType w:val="hybridMultilevel"/>
    <w:tmpl w:val="40AA1DFC"/>
    <w:lvl w:ilvl="0" w:tplc="D354F55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27BB7"/>
    <w:multiLevelType w:val="hybridMultilevel"/>
    <w:tmpl w:val="FA66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0A586C"/>
    <w:multiLevelType w:val="hybridMultilevel"/>
    <w:tmpl w:val="D13CAB92"/>
    <w:lvl w:ilvl="0" w:tplc="767CEC2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B37678B"/>
    <w:multiLevelType w:val="hybridMultilevel"/>
    <w:tmpl w:val="329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496FD4"/>
    <w:multiLevelType w:val="hybridMultilevel"/>
    <w:tmpl w:val="C23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FA33BD"/>
    <w:multiLevelType w:val="hybridMultilevel"/>
    <w:tmpl w:val="3DA0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E15827"/>
    <w:multiLevelType w:val="hybridMultilevel"/>
    <w:tmpl w:val="387C4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EE074F"/>
    <w:multiLevelType w:val="hybridMultilevel"/>
    <w:tmpl w:val="3B2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210FEC"/>
    <w:multiLevelType w:val="hybridMultilevel"/>
    <w:tmpl w:val="FEBE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173722"/>
    <w:multiLevelType w:val="hybridMultilevel"/>
    <w:tmpl w:val="B0E0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7B2785"/>
    <w:multiLevelType w:val="hybridMultilevel"/>
    <w:tmpl w:val="835837C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6"/>
  </w:num>
  <w:num w:numId="3">
    <w:abstractNumId w:val="2"/>
  </w:num>
  <w:num w:numId="4">
    <w:abstractNumId w:val="3"/>
  </w:num>
  <w:num w:numId="5">
    <w:abstractNumId w:val="32"/>
  </w:num>
  <w:num w:numId="6">
    <w:abstractNumId w:val="17"/>
  </w:num>
  <w:num w:numId="7">
    <w:abstractNumId w:val="34"/>
  </w:num>
  <w:num w:numId="8">
    <w:abstractNumId w:val="12"/>
  </w:num>
  <w:num w:numId="9">
    <w:abstractNumId w:val="25"/>
  </w:num>
  <w:num w:numId="10">
    <w:abstractNumId w:val="14"/>
  </w:num>
  <w:num w:numId="11">
    <w:abstractNumId w:val="30"/>
  </w:num>
  <w:num w:numId="12">
    <w:abstractNumId w:val="11"/>
  </w:num>
  <w:num w:numId="13">
    <w:abstractNumId w:val="41"/>
  </w:num>
  <w:num w:numId="14">
    <w:abstractNumId w:val="44"/>
  </w:num>
  <w:num w:numId="15">
    <w:abstractNumId w:val="42"/>
  </w:num>
  <w:num w:numId="16">
    <w:abstractNumId w:val="15"/>
  </w:num>
  <w:num w:numId="17">
    <w:abstractNumId w:val="21"/>
  </w:num>
  <w:num w:numId="18">
    <w:abstractNumId w:val="1"/>
  </w:num>
  <w:num w:numId="19">
    <w:abstractNumId w:val="36"/>
  </w:num>
  <w:num w:numId="20">
    <w:abstractNumId w:val="39"/>
  </w:num>
  <w:num w:numId="21">
    <w:abstractNumId w:val="38"/>
  </w:num>
  <w:num w:numId="22">
    <w:abstractNumId w:val="0"/>
  </w:num>
  <w:num w:numId="23">
    <w:abstractNumId w:val="13"/>
  </w:num>
  <w:num w:numId="24">
    <w:abstractNumId w:val="18"/>
  </w:num>
  <w:num w:numId="25">
    <w:abstractNumId w:val="45"/>
  </w:num>
  <w:num w:numId="26">
    <w:abstractNumId w:val="27"/>
  </w:num>
  <w:num w:numId="27">
    <w:abstractNumId w:val="2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35"/>
  </w:num>
  <w:num w:numId="37">
    <w:abstractNumId w:val="33"/>
  </w:num>
  <w:num w:numId="38">
    <w:abstractNumId w:val="8"/>
  </w:num>
  <w:num w:numId="39">
    <w:abstractNumId w:val="6"/>
  </w:num>
  <w:num w:numId="40">
    <w:abstractNumId w:val="4"/>
  </w:num>
  <w:num w:numId="41">
    <w:abstractNumId w:val="28"/>
  </w:num>
  <w:num w:numId="42">
    <w:abstractNumId w:val="5"/>
  </w:num>
  <w:num w:numId="43">
    <w:abstractNumId w:val="19"/>
  </w:num>
  <w:num w:numId="44">
    <w:abstractNumId w:val="29"/>
  </w:num>
  <w:num w:numId="45">
    <w:abstractNumId w:val="22"/>
  </w:num>
  <w:num w:numId="46">
    <w:abstractNumId w:val="40"/>
  </w:num>
  <w:num w:numId="47">
    <w:abstractNumId w:val="20"/>
  </w:num>
  <w:num w:numId="48">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D3"/>
    <w:rsid w:val="00003997"/>
    <w:rsid w:val="00044676"/>
    <w:rsid w:val="0004516B"/>
    <w:rsid w:val="00091E46"/>
    <w:rsid w:val="000A5A47"/>
    <w:rsid w:val="000B6784"/>
    <w:rsid w:val="000C4FAC"/>
    <w:rsid w:val="000E1451"/>
    <w:rsid w:val="000E643C"/>
    <w:rsid w:val="00106D92"/>
    <w:rsid w:val="00152B28"/>
    <w:rsid w:val="0016464B"/>
    <w:rsid w:val="00196364"/>
    <w:rsid w:val="001A3395"/>
    <w:rsid w:val="001E2F86"/>
    <w:rsid w:val="001E457C"/>
    <w:rsid w:val="001F7CCB"/>
    <w:rsid w:val="00211DD0"/>
    <w:rsid w:val="00216754"/>
    <w:rsid w:val="00222A4D"/>
    <w:rsid w:val="00225FF1"/>
    <w:rsid w:val="002406FA"/>
    <w:rsid w:val="00264C9B"/>
    <w:rsid w:val="00266F7E"/>
    <w:rsid w:val="00267909"/>
    <w:rsid w:val="00284235"/>
    <w:rsid w:val="0028465D"/>
    <w:rsid w:val="00293A5A"/>
    <w:rsid w:val="002C2ED8"/>
    <w:rsid w:val="002D05D9"/>
    <w:rsid w:val="002E4E2D"/>
    <w:rsid w:val="002F0478"/>
    <w:rsid w:val="002F0D43"/>
    <w:rsid w:val="003054CF"/>
    <w:rsid w:val="00315F66"/>
    <w:rsid w:val="00324455"/>
    <w:rsid w:val="003328DB"/>
    <w:rsid w:val="00341A2F"/>
    <w:rsid w:val="0034362C"/>
    <w:rsid w:val="003628F8"/>
    <w:rsid w:val="003809AB"/>
    <w:rsid w:val="00380A15"/>
    <w:rsid w:val="003B01BE"/>
    <w:rsid w:val="003B0C58"/>
    <w:rsid w:val="003B493E"/>
    <w:rsid w:val="003E6589"/>
    <w:rsid w:val="003F5A26"/>
    <w:rsid w:val="00401824"/>
    <w:rsid w:val="00410896"/>
    <w:rsid w:val="004223C6"/>
    <w:rsid w:val="004361A4"/>
    <w:rsid w:val="004905C8"/>
    <w:rsid w:val="004B430A"/>
    <w:rsid w:val="004C643F"/>
    <w:rsid w:val="004D640B"/>
    <w:rsid w:val="004D6D8C"/>
    <w:rsid w:val="004E606A"/>
    <w:rsid w:val="004F5615"/>
    <w:rsid w:val="00501FE9"/>
    <w:rsid w:val="00511AF8"/>
    <w:rsid w:val="00511B23"/>
    <w:rsid w:val="00527AC8"/>
    <w:rsid w:val="0053348E"/>
    <w:rsid w:val="00551768"/>
    <w:rsid w:val="005543B2"/>
    <w:rsid w:val="00583A92"/>
    <w:rsid w:val="00592B80"/>
    <w:rsid w:val="00593AB5"/>
    <w:rsid w:val="005D1F72"/>
    <w:rsid w:val="005D5DFB"/>
    <w:rsid w:val="005E52C2"/>
    <w:rsid w:val="005F1FB9"/>
    <w:rsid w:val="005F45F6"/>
    <w:rsid w:val="005F59B1"/>
    <w:rsid w:val="00607999"/>
    <w:rsid w:val="00616F18"/>
    <w:rsid w:val="006801E1"/>
    <w:rsid w:val="00696182"/>
    <w:rsid w:val="006B75E7"/>
    <w:rsid w:val="006E70C2"/>
    <w:rsid w:val="006F582E"/>
    <w:rsid w:val="006F6AAE"/>
    <w:rsid w:val="00722889"/>
    <w:rsid w:val="007619AC"/>
    <w:rsid w:val="007656AC"/>
    <w:rsid w:val="00770357"/>
    <w:rsid w:val="00771521"/>
    <w:rsid w:val="007765F9"/>
    <w:rsid w:val="00793001"/>
    <w:rsid w:val="007A0591"/>
    <w:rsid w:val="007A552D"/>
    <w:rsid w:val="007A5AE9"/>
    <w:rsid w:val="007A656D"/>
    <w:rsid w:val="007B3552"/>
    <w:rsid w:val="007B5263"/>
    <w:rsid w:val="007C0096"/>
    <w:rsid w:val="007C6D4D"/>
    <w:rsid w:val="007E0836"/>
    <w:rsid w:val="007E76F8"/>
    <w:rsid w:val="007F4EA9"/>
    <w:rsid w:val="008006A4"/>
    <w:rsid w:val="00810413"/>
    <w:rsid w:val="008356A3"/>
    <w:rsid w:val="0085004B"/>
    <w:rsid w:val="00886860"/>
    <w:rsid w:val="008D72CD"/>
    <w:rsid w:val="008E3181"/>
    <w:rsid w:val="008E4751"/>
    <w:rsid w:val="008F411C"/>
    <w:rsid w:val="008F4FCD"/>
    <w:rsid w:val="00903230"/>
    <w:rsid w:val="00917D92"/>
    <w:rsid w:val="0092175B"/>
    <w:rsid w:val="009475D2"/>
    <w:rsid w:val="00954892"/>
    <w:rsid w:val="0096690A"/>
    <w:rsid w:val="0098191F"/>
    <w:rsid w:val="009A51B6"/>
    <w:rsid w:val="009F2750"/>
    <w:rsid w:val="009F39A1"/>
    <w:rsid w:val="00A01E88"/>
    <w:rsid w:val="00A07111"/>
    <w:rsid w:val="00A13204"/>
    <w:rsid w:val="00A15408"/>
    <w:rsid w:val="00A253B8"/>
    <w:rsid w:val="00A435CA"/>
    <w:rsid w:val="00A75EB1"/>
    <w:rsid w:val="00A87462"/>
    <w:rsid w:val="00AB4F98"/>
    <w:rsid w:val="00AC7C0C"/>
    <w:rsid w:val="00AD540A"/>
    <w:rsid w:val="00AF035E"/>
    <w:rsid w:val="00B057FB"/>
    <w:rsid w:val="00B11449"/>
    <w:rsid w:val="00B120B2"/>
    <w:rsid w:val="00B12FD4"/>
    <w:rsid w:val="00B33082"/>
    <w:rsid w:val="00B458AE"/>
    <w:rsid w:val="00B4612F"/>
    <w:rsid w:val="00B632D9"/>
    <w:rsid w:val="00B72F14"/>
    <w:rsid w:val="00BB794C"/>
    <w:rsid w:val="00BD1E35"/>
    <w:rsid w:val="00BD5079"/>
    <w:rsid w:val="00BE7494"/>
    <w:rsid w:val="00BF190A"/>
    <w:rsid w:val="00BF5B23"/>
    <w:rsid w:val="00C05FDD"/>
    <w:rsid w:val="00C15CD3"/>
    <w:rsid w:val="00C20385"/>
    <w:rsid w:val="00C208DE"/>
    <w:rsid w:val="00C263B0"/>
    <w:rsid w:val="00C27495"/>
    <w:rsid w:val="00C3159E"/>
    <w:rsid w:val="00C35434"/>
    <w:rsid w:val="00C525F5"/>
    <w:rsid w:val="00CA7997"/>
    <w:rsid w:val="00CC5F79"/>
    <w:rsid w:val="00CE73EF"/>
    <w:rsid w:val="00D02B20"/>
    <w:rsid w:val="00D40E11"/>
    <w:rsid w:val="00D52E9A"/>
    <w:rsid w:val="00D765F7"/>
    <w:rsid w:val="00D82AA7"/>
    <w:rsid w:val="00DA610A"/>
    <w:rsid w:val="00DA654C"/>
    <w:rsid w:val="00DB400F"/>
    <w:rsid w:val="00DC7AD9"/>
    <w:rsid w:val="00DE5F67"/>
    <w:rsid w:val="00DF6B94"/>
    <w:rsid w:val="00E07163"/>
    <w:rsid w:val="00E11D3E"/>
    <w:rsid w:val="00E4131F"/>
    <w:rsid w:val="00E4752E"/>
    <w:rsid w:val="00E8264D"/>
    <w:rsid w:val="00EF2041"/>
    <w:rsid w:val="00F14620"/>
    <w:rsid w:val="00F44BF3"/>
    <w:rsid w:val="00F504AD"/>
    <w:rsid w:val="00F54816"/>
    <w:rsid w:val="00F60A3C"/>
    <w:rsid w:val="00F70FCC"/>
    <w:rsid w:val="00F938AC"/>
    <w:rsid w:val="00F96FBA"/>
    <w:rsid w:val="00FA42C8"/>
    <w:rsid w:val="00FA7FA1"/>
    <w:rsid w:val="00FB2F84"/>
    <w:rsid w:val="00FE2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2DC4F"/>
  <w15:docId w15:val="{B09A23F1-472B-462F-8C64-9A5883DF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90A"/>
    <w:rPr>
      <w:szCs w:val="20"/>
    </w:rPr>
  </w:style>
  <w:style w:type="paragraph" w:styleId="Heading1">
    <w:name w:val="heading 1"/>
    <w:basedOn w:val="Normal"/>
    <w:next w:val="Normal"/>
    <w:link w:val="Heading1Char"/>
    <w:uiPriority w:val="9"/>
    <w:qFormat/>
    <w:rsid w:val="00F5481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smallCaps/>
      <w:color w:val="FFFFFF" w:themeColor="background1"/>
      <w:spacing w:val="15"/>
      <w:szCs w:val="22"/>
    </w:rPr>
  </w:style>
  <w:style w:type="paragraph" w:styleId="Heading2">
    <w:name w:val="heading 2"/>
    <w:basedOn w:val="Normal"/>
    <w:next w:val="Normal"/>
    <w:link w:val="Heading2Char"/>
    <w:uiPriority w:val="9"/>
    <w:unhideWhenUsed/>
    <w:qFormat/>
    <w:rsid w:val="00F5481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mallCaps/>
      <w:spacing w:val="15"/>
      <w:szCs w:val="22"/>
    </w:rPr>
  </w:style>
  <w:style w:type="paragraph" w:styleId="Heading3">
    <w:name w:val="heading 3"/>
    <w:basedOn w:val="Normal"/>
    <w:next w:val="Normal"/>
    <w:link w:val="Heading3Char"/>
    <w:uiPriority w:val="9"/>
    <w:unhideWhenUsed/>
    <w:qFormat/>
    <w:rsid w:val="007E0836"/>
    <w:pPr>
      <w:pBdr>
        <w:top w:val="single" w:sz="6" w:space="2" w:color="4F81BD" w:themeColor="accent1"/>
        <w:left w:val="single" w:sz="6" w:space="2" w:color="4F81BD" w:themeColor="accent1"/>
      </w:pBdr>
      <w:spacing w:before="300" w:after="0"/>
      <w:outlineLvl w:val="2"/>
    </w:pPr>
    <w:rPr>
      <w:smallCaps/>
      <w:color w:val="243F60" w:themeColor="accent1" w:themeShade="7F"/>
      <w:spacing w:val="15"/>
      <w:szCs w:val="22"/>
    </w:rPr>
  </w:style>
  <w:style w:type="paragraph" w:styleId="Heading4">
    <w:name w:val="heading 4"/>
    <w:basedOn w:val="Normal"/>
    <w:next w:val="Normal"/>
    <w:link w:val="Heading4Char"/>
    <w:uiPriority w:val="9"/>
    <w:unhideWhenUsed/>
    <w:qFormat/>
    <w:rsid w:val="007E0836"/>
    <w:pPr>
      <w:pBdr>
        <w:top w:val="dotted" w:sz="6" w:space="2" w:color="4F81BD" w:themeColor="accent1"/>
        <w:left w:val="dotted" w:sz="6" w:space="2" w:color="4F81BD" w:themeColor="accent1"/>
      </w:pBdr>
      <w:spacing w:before="300" w:after="0"/>
      <w:outlineLvl w:val="3"/>
    </w:pPr>
    <w:rPr>
      <w:small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BF190A"/>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BF190A"/>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BF190A"/>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BF190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190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816"/>
    <w:pPr>
      <w:spacing w:before="720"/>
    </w:pPr>
    <w:rPr>
      <w:smallCaps/>
      <w:color w:val="4F81BD" w:themeColor="accent1"/>
      <w:spacing w:val="10"/>
      <w:kern w:val="28"/>
      <w:sz w:val="52"/>
      <w:szCs w:val="52"/>
    </w:rPr>
  </w:style>
  <w:style w:type="character" w:customStyle="1" w:styleId="TitleChar">
    <w:name w:val="Title Char"/>
    <w:basedOn w:val="DefaultParagraphFont"/>
    <w:link w:val="Title"/>
    <w:uiPriority w:val="10"/>
    <w:rsid w:val="00F54816"/>
    <w:rPr>
      <w:smallCaps/>
      <w:color w:val="4F81BD" w:themeColor="accent1"/>
      <w:spacing w:val="10"/>
      <w:kern w:val="28"/>
      <w:sz w:val="52"/>
      <w:szCs w:val="52"/>
    </w:rPr>
  </w:style>
  <w:style w:type="character" w:customStyle="1" w:styleId="Heading1Char">
    <w:name w:val="Heading 1 Char"/>
    <w:basedOn w:val="DefaultParagraphFont"/>
    <w:link w:val="Heading1"/>
    <w:uiPriority w:val="9"/>
    <w:rsid w:val="00F54816"/>
    <w:rPr>
      <w:b/>
      <w:bCs/>
      <w:small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54816"/>
    <w:rPr>
      <w:smallCaps/>
      <w:spacing w:val="15"/>
      <w:shd w:val="clear" w:color="auto" w:fill="DBE5F1" w:themeFill="accent1" w:themeFillTint="33"/>
    </w:rPr>
  </w:style>
  <w:style w:type="character" w:customStyle="1" w:styleId="Heading3Char">
    <w:name w:val="Heading 3 Char"/>
    <w:basedOn w:val="DefaultParagraphFont"/>
    <w:link w:val="Heading3"/>
    <w:uiPriority w:val="9"/>
    <w:rsid w:val="007E0836"/>
    <w:rPr>
      <w:smallCaps/>
      <w:color w:val="243F60" w:themeColor="accent1" w:themeShade="7F"/>
      <w:spacing w:val="15"/>
    </w:rPr>
  </w:style>
  <w:style w:type="character" w:customStyle="1" w:styleId="Heading4Char">
    <w:name w:val="Heading 4 Char"/>
    <w:basedOn w:val="DefaultParagraphFont"/>
    <w:link w:val="Heading4"/>
    <w:uiPriority w:val="9"/>
    <w:rsid w:val="007E0836"/>
    <w:rPr>
      <w:smallCaps/>
      <w:color w:val="365F91" w:themeColor="accent1" w:themeShade="BF"/>
      <w:spacing w:val="10"/>
    </w:rPr>
  </w:style>
  <w:style w:type="character" w:customStyle="1" w:styleId="Heading5Char">
    <w:name w:val="Heading 5 Char"/>
    <w:basedOn w:val="DefaultParagraphFont"/>
    <w:link w:val="Heading5"/>
    <w:uiPriority w:val="9"/>
    <w:semiHidden/>
    <w:rsid w:val="00BF190A"/>
    <w:rPr>
      <w:caps/>
      <w:color w:val="365F91" w:themeColor="accent1" w:themeShade="BF"/>
      <w:spacing w:val="10"/>
    </w:rPr>
  </w:style>
  <w:style w:type="character" w:customStyle="1" w:styleId="Heading6Char">
    <w:name w:val="Heading 6 Char"/>
    <w:basedOn w:val="DefaultParagraphFont"/>
    <w:link w:val="Heading6"/>
    <w:uiPriority w:val="9"/>
    <w:semiHidden/>
    <w:rsid w:val="00BF190A"/>
    <w:rPr>
      <w:caps/>
      <w:color w:val="365F91" w:themeColor="accent1" w:themeShade="BF"/>
      <w:spacing w:val="10"/>
    </w:rPr>
  </w:style>
  <w:style w:type="character" w:customStyle="1" w:styleId="Heading7Char">
    <w:name w:val="Heading 7 Char"/>
    <w:basedOn w:val="DefaultParagraphFont"/>
    <w:link w:val="Heading7"/>
    <w:uiPriority w:val="9"/>
    <w:semiHidden/>
    <w:rsid w:val="00BF190A"/>
    <w:rPr>
      <w:caps/>
      <w:color w:val="365F91" w:themeColor="accent1" w:themeShade="BF"/>
      <w:spacing w:val="10"/>
    </w:rPr>
  </w:style>
  <w:style w:type="character" w:customStyle="1" w:styleId="Heading8Char">
    <w:name w:val="Heading 8 Char"/>
    <w:basedOn w:val="DefaultParagraphFont"/>
    <w:link w:val="Heading8"/>
    <w:uiPriority w:val="9"/>
    <w:semiHidden/>
    <w:rsid w:val="00BF190A"/>
    <w:rPr>
      <w:caps/>
      <w:spacing w:val="10"/>
      <w:sz w:val="18"/>
      <w:szCs w:val="18"/>
    </w:rPr>
  </w:style>
  <w:style w:type="character" w:customStyle="1" w:styleId="Heading9Char">
    <w:name w:val="Heading 9 Char"/>
    <w:basedOn w:val="DefaultParagraphFont"/>
    <w:link w:val="Heading9"/>
    <w:uiPriority w:val="9"/>
    <w:semiHidden/>
    <w:rsid w:val="00BF190A"/>
    <w:rPr>
      <w:i/>
      <w:caps/>
      <w:spacing w:val="10"/>
      <w:sz w:val="18"/>
      <w:szCs w:val="18"/>
    </w:rPr>
  </w:style>
  <w:style w:type="paragraph" w:styleId="Caption">
    <w:name w:val="caption"/>
    <w:basedOn w:val="Normal"/>
    <w:next w:val="Normal"/>
    <w:uiPriority w:val="35"/>
    <w:semiHidden/>
    <w:unhideWhenUsed/>
    <w:qFormat/>
    <w:rsid w:val="00BF190A"/>
    <w:rPr>
      <w:b/>
      <w:bCs/>
      <w:color w:val="365F91" w:themeColor="accent1" w:themeShade="BF"/>
      <w:sz w:val="16"/>
      <w:szCs w:val="16"/>
    </w:rPr>
  </w:style>
  <w:style w:type="paragraph" w:styleId="Subtitle">
    <w:name w:val="Subtitle"/>
    <w:basedOn w:val="Normal"/>
    <w:next w:val="Normal"/>
    <w:link w:val="SubtitleChar"/>
    <w:uiPriority w:val="11"/>
    <w:qFormat/>
    <w:rsid w:val="00BF19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F190A"/>
    <w:rPr>
      <w:caps/>
      <w:color w:val="595959" w:themeColor="text1" w:themeTint="A6"/>
      <w:spacing w:val="10"/>
      <w:sz w:val="24"/>
      <w:szCs w:val="24"/>
    </w:rPr>
  </w:style>
  <w:style w:type="character" w:styleId="Strong">
    <w:name w:val="Strong"/>
    <w:uiPriority w:val="22"/>
    <w:qFormat/>
    <w:rsid w:val="00BF190A"/>
    <w:rPr>
      <w:b/>
      <w:bCs/>
    </w:rPr>
  </w:style>
  <w:style w:type="character" w:styleId="Emphasis">
    <w:name w:val="Emphasis"/>
    <w:uiPriority w:val="20"/>
    <w:qFormat/>
    <w:rsid w:val="00BF190A"/>
    <w:rPr>
      <w:caps/>
      <w:color w:val="243F60" w:themeColor="accent1" w:themeShade="7F"/>
      <w:spacing w:val="5"/>
    </w:rPr>
  </w:style>
  <w:style w:type="paragraph" w:styleId="NoSpacing">
    <w:name w:val="No Spacing"/>
    <w:basedOn w:val="Normal"/>
    <w:link w:val="NoSpacingChar"/>
    <w:uiPriority w:val="1"/>
    <w:qFormat/>
    <w:rsid w:val="00BF190A"/>
    <w:pPr>
      <w:spacing w:before="0" w:after="0" w:line="240" w:lineRule="auto"/>
    </w:pPr>
  </w:style>
  <w:style w:type="character" w:customStyle="1" w:styleId="NoSpacingChar">
    <w:name w:val="No Spacing Char"/>
    <w:basedOn w:val="DefaultParagraphFont"/>
    <w:link w:val="NoSpacing"/>
    <w:uiPriority w:val="1"/>
    <w:rsid w:val="00BF190A"/>
    <w:rPr>
      <w:sz w:val="20"/>
      <w:szCs w:val="20"/>
    </w:rPr>
  </w:style>
  <w:style w:type="paragraph" w:styleId="ListParagraph">
    <w:name w:val="List Paragraph"/>
    <w:basedOn w:val="Normal"/>
    <w:link w:val="ListParagraphChar"/>
    <w:uiPriority w:val="34"/>
    <w:qFormat/>
    <w:rsid w:val="00BF190A"/>
    <w:pPr>
      <w:ind w:left="720"/>
      <w:contextualSpacing/>
    </w:pPr>
  </w:style>
  <w:style w:type="paragraph" w:styleId="Quote">
    <w:name w:val="Quote"/>
    <w:basedOn w:val="Normal"/>
    <w:next w:val="Normal"/>
    <w:link w:val="QuoteChar"/>
    <w:uiPriority w:val="29"/>
    <w:qFormat/>
    <w:rsid w:val="00BF190A"/>
    <w:rPr>
      <w:i/>
      <w:iCs/>
    </w:rPr>
  </w:style>
  <w:style w:type="character" w:customStyle="1" w:styleId="QuoteChar">
    <w:name w:val="Quote Char"/>
    <w:basedOn w:val="DefaultParagraphFont"/>
    <w:link w:val="Quote"/>
    <w:uiPriority w:val="29"/>
    <w:rsid w:val="00BF190A"/>
    <w:rPr>
      <w:i/>
      <w:iCs/>
      <w:sz w:val="20"/>
      <w:szCs w:val="20"/>
    </w:rPr>
  </w:style>
  <w:style w:type="paragraph" w:styleId="IntenseQuote">
    <w:name w:val="Intense Quote"/>
    <w:basedOn w:val="Normal"/>
    <w:next w:val="Normal"/>
    <w:link w:val="IntenseQuoteChar"/>
    <w:uiPriority w:val="30"/>
    <w:qFormat/>
    <w:rsid w:val="00BF19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F190A"/>
    <w:rPr>
      <w:i/>
      <w:iCs/>
      <w:color w:val="4F81BD" w:themeColor="accent1"/>
      <w:sz w:val="20"/>
      <w:szCs w:val="20"/>
    </w:rPr>
  </w:style>
  <w:style w:type="character" w:styleId="SubtleEmphasis">
    <w:name w:val="Subtle Emphasis"/>
    <w:uiPriority w:val="19"/>
    <w:qFormat/>
    <w:rsid w:val="00BF190A"/>
    <w:rPr>
      <w:i/>
      <w:iCs/>
      <w:color w:val="243F60" w:themeColor="accent1" w:themeShade="7F"/>
    </w:rPr>
  </w:style>
  <w:style w:type="character" w:styleId="IntenseEmphasis">
    <w:name w:val="Intense Emphasis"/>
    <w:uiPriority w:val="21"/>
    <w:qFormat/>
    <w:rsid w:val="00BF190A"/>
    <w:rPr>
      <w:b/>
      <w:bCs/>
      <w:caps/>
      <w:color w:val="243F60" w:themeColor="accent1" w:themeShade="7F"/>
      <w:spacing w:val="10"/>
    </w:rPr>
  </w:style>
  <w:style w:type="character" w:styleId="SubtleReference">
    <w:name w:val="Subtle Reference"/>
    <w:uiPriority w:val="31"/>
    <w:qFormat/>
    <w:rsid w:val="00BF190A"/>
    <w:rPr>
      <w:b/>
      <w:bCs/>
      <w:color w:val="4F81BD" w:themeColor="accent1"/>
    </w:rPr>
  </w:style>
  <w:style w:type="character" w:styleId="IntenseReference">
    <w:name w:val="Intense Reference"/>
    <w:uiPriority w:val="32"/>
    <w:qFormat/>
    <w:rsid w:val="00BF190A"/>
    <w:rPr>
      <w:b/>
      <w:bCs/>
      <w:i/>
      <w:iCs/>
      <w:caps/>
      <w:color w:val="4F81BD" w:themeColor="accent1"/>
    </w:rPr>
  </w:style>
  <w:style w:type="character" w:styleId="BookTitle">
    <w:name w:val="Book Title"/>
    <w:uiPriority w:val="33"/>
    <w:qFormat/>
    <w:rsid w:val="00BF190A"/>
    <w:rPr>
      <w:b/>
      <w:bCs/>
      <w:i/>
      <w:iCs/>
      <w:spacing w:val="9"/>
    </w:rPr>
  </w:style>
  <w:style w:type="paragraph" w:styleId="TOCHeading">
    <w:name w:val="TOC Heading"/>
    <w:basedOn w:val="Heading1"/>
    <w:next w:val="Normal"/>
    <w:uiPriority w:val="39"/>
    <w:semiHidden/>
    <w:unhideWhenUsed/>
    <w:qFormat/>
    <w:rsid w:val="00BF190A"/>
    <w:pPr>
      <w:outlineLvl w:val="9"/>
    </w:pPr>
  </w:style>
  <w:style w:type="paragraph" w:styleId="BalloonText">
    <w:name w:val="Balloon Text"/>
    <w:basedOn w:val="Normal"/>
    <w:link w:val="BalloonTextChar"/>
    <w:uiPriority w:val="99"/>
    <w:semiHidden/>
    <w:unhideWhenUsed/>
    <w:rsid w:val="002167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754"/>
    <w:rPr>
      <w:rFonts w:ascii="Tahoma" w:hAnsi="Tahoma" w:cs="Tahoma"/>
      <w:sz w:val="16"/>
      <w:szCs w:val="16"/>
    </w:rPr>
  </w:style>
  <w:style w:type="paragraph" w:customStyle="1" w:styleId="RouterOutput">
    <w:name w:val="Router Output"/>
    <w:basedOn w:val="Normal"/>
    <w:link w:val="RouterOutputChar"/>
    <w:qFormat/>
    <w:rsid w:val="006E70C2"/>
    <w:pPr>
      <w:spacing w:before="0" w:after="0"/>
    </w:pPr>
    <w:rPr>
      <w:rFonts w:ascii="Consolas" w:hAnsi="Consolas"/>
      <w:sz w:val="20"/>
    </w:rPr>
  </w:style>
  <w:style w:type="paragraph" w:customStyle="1" w:styleId="UserCommands">
    <w:name w:val="User Commands"/>
    <w:basedOn w:val="Normal"/>
    <w:next w:val="Normal"/>
    <w:link w:val="UserCommandsChar1"/>
    <w:qFormat/>
    <w:rsid w:val="00DC7AD9"/>
    <w:rPr>
      <w:rFonts w:ascii="Consolas" w:hAnsi="Consolas"/>
      <w:b/>
      <w:sz w:val="24"/>
    </w:rPr>
  </w:style>
  <w:style w:type="character" w:customStyle="1" w:styleId="RouterOutputChar">
    <w:name w:val="Router Output Char"/>
    <w:basedOn w:val="DefaultParagraphFont"/>
    <w:link w:val="RouterOutput"/>
    <w:rsid w:val="006E70C2"/>
    <w:rPr>
      <w:rFonts w:ascii="Consolas" w:hAnsi="Consolas"/>
      <w:sz w:val="20"/>
      <w:szCs w:val="20"/>
    </w:rPr>
  </w:style>
  <w:style w:type="character" w:customStyle="1" w:styleId="UserCommandsChar1">
    <w:name w:val="User Commands Char1"/>
    <w:basedOn w:val="DefaultParagraphFont"/>
    <w:link w:val="UserCommands"/>
    <w:rsid w:val="00DC7AD9"/>
    <w:rPr>
      <w:rFonts w:ascii="Consolas" w:hAnsi="Consolas"/>
      <w:b/>
      <w:sz w:val="24"/>
      <w:szCs w:val="20"/>
    </w:rPr>
  </w:style>
  <w:style w:type="character" w:customStyle="1" w:styleId="ListParagraphChar">
    <w:name w:val="List Paragraph Char"/>
    <w:basedOn w:val="DefaultParagraphFont"/>
    <w:link w:val="ListParagraph"/>
    <w:uiPriority w:val="34"/>
    <w:rsid w:val="00583A92"/>
    <w:rPr>
      <w:szCs w:val="20"/>
    </w:rPr>
  </w:style>
  <w:style w:type="character" w:customStyle="1" w:styleId="UserCommandsChar">
    <w:name w:val="User Commands Char"/>
    <w:basedOn w:val="ListParagraphChar"/>
    <w:rsid w:val="00583A92"/>
    <w:rPr>
      <w:szCs w:val="20"/>
    </w:rPr>
  </w:style>
  <w:style w:type="character" w:styleId="Hyperlink">
    <w:name w:val="Hyperlink"/>
    <w:basedOn w:val="DefaultParagraphFont"/>
    <w:uiPriority w:val="99"/>
    <w:unhideWhenUsed/>
    <w:rsid w:val="00AD540A"/>
    <w:rPr>
      <w:color w:val="0000FF" w:themeColor="hyperlink"/>
      <w:u w:val="single"/>
    </w:rPr>
  </w:style>
  <w:style w:type="table" w:styleId="TableGrid">
    <w:name w:val="Table Grid"/>
    <w:basedOn w:val="TableNormal"/>
    <w:uiPriority w:val="59"/>
    <w:rsid w:val="00A01E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D5DFB"/>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D765F7"/>
    <w:rPr>
      <w:color w:val="800080" w:themeColor="followedHyperlink"/>
      <w:u w:val="single"/>
    </w:rPr>
  </w:style>
  <w:style w:type="paragraph" w:customStyle="1" w:styleId="InnerSectionHeading">
    <w:name w:val="InnerSectionHeading"/>
    <w:basedOn w:val="ListParagraph"/>
    <w:link w:val="InnerSectionHeadingChar"/>
    <w:qFormat/>
    <w:rsid w:val="00FA7FA1"/>
    <w:pPr>
      <w:framePr w:wrap="notBeside" w:vAnchor="text" w:hAnchor="text" w:y="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4F81BD" w:themeFill="accent1"/>
      <w:spacing w:before="120" w:after="0" w:line="240" w:lineRule="auto"/>
      <w:ind w:left="360"/>
    </w:pPr>
    <w:rPr>
      <w:b/>
      <w:caps/>
      <w:color w:val="FFFFFF" w:themeColor="background1"/>
    </w:rPr>
  </w:style>
  <w:style w:type="character" w:customStyle="1" w:styleId="InnerSectionHeadingChar">
    <w:name w:val="InnerSectionHeading Char"/>
    <w:basedOn w:val="ListParagraphChar"/>
    <w:link w:val="InnerSectionHeading"/>
    <w:rsid w:val="00FA7FA1"/>
    <w:rPr>
      <w:b/>
      <w:caps/>
      <w:color w:val="FFFFFF" w:themeColor="background1"/>
      <w:szCs w:val="20"/>
      <w:shd w:val="clear" w:color="auto" w:fill="4F81BD" w:themeFill="accent1"/>
    </w:rPr>
  </w:style>
  <w:style w:type="character" w:styleId="CommentReference">
    <w:name w:val="annotation reference"/>
    <w:basedOn w:val="DefaultParagraphFont"/>
    <w:uiPriority w:val="99"/>
    <w:semiHidden/>
    <w:unhideWhenUsed/>
    <w:rsid w:val="003E6589"/>
    <w:rPr>
      <w:sz w:val="16"/>
      <w:szCs w:val="16"/>
    </w:rPr>
  </w:style>
  <w:style w:type="paragraph" w:styleId="CommentText">
    <w:name w:val="annotation text"/>
    <w:basedOn w:val="Normal"/>
    <w:link w:val="CommentTextChar"/>
    <w:uiPriority w:val="99"/>
    <w:semiHidden/>
    <w:unhideWhenUsed/>
    <w:rsid w:val="003E6589"/>
    <w:pPr>
      <w:spacing w:line="240" w:lineRule="auto"/>
    </w:pPr>
    <w:rPr>
      <w:sz w:val="20"/>
    </w:rPr>
  </w:style>
  <w:style w:type="character" w:customStyle="1" w:styleId="CommentTextChar">
    <w:name w:val="Comment Text Char"/>
    <w:basedOn w:val="DefaultParagraphFont"/>
    <w:link w:val="CommentText"/>
    <w:uiPriority w:val="99"/>
    <w:semiHidden/>
    <w:rsid w:val="003E6589"/>
    <w:rPr>
      <w:sz w:val="20"/>
      <w:szCs w:val="20"/>
    </w:rPr>
  </w:style>
  <w:style w:type="paragraph" w:styleId="CommentSubject">
    <w:name w:val="annotation subject"/>
    <w:basedOn w:val="CommentText"/>
    <w:next w:val="CommentText"/>
    <w:link w:val="CommentSubjectChar"/>
    <w:uiPriority w:val="99"/>
    <w:semiHidden/>
    <w:unhideWhenUsed/>
    <w:rsid w:val="003E6589"/>
    <w:rPr>
      <w:b/>
      <w:bCs/>
    </w:rPr>
  </w:style>
  <w:style w:type="character" w:customStyle="1" w:styleId="CommentSubjectChar">
    <w:name w:val="Comment Subject Char"/>
    <w:basedOn w:val="CommentTextChar"/>
    <w:link w:val="CommentSubject"/>
    <w:uiPriority w:val="99"/>
    <w:semiHidden/>
    <w:rsid w:val="003E6589"/>
    <w:rPr>
      <w:b/>
      <w:bCs/>
      <w:sz w:val="20"/>
      <w:szCs w:val="20"/>
    </w:rPr>
  </w:style>
  <w:style w:type="paragraph" w:styleId="DocumentMap">
    <w:name w:val="Document Map"/>
    <w:basedOn w:val="Normal"/>
    <w:link w:val="DocumentMapChar"/>
    <w:uiPriority w:val="99"/>
    <w:semiHidden/>
    <w:unhideWhenUsed/>
    <w:rsid w:val="004D6D8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6D8C"/>
    <w:rPr>
      <w:rFonts w:ascii="Tahoma" w:hAnsi="Tahoma" w:cs="Tahoma"/>
      <w:sz w:val="16"/>
      <w:szCs w:val="16"/>
    </w:rPr>
  </w:style>
  <w:style w:type="paragraph" w:customStyle="1" w:styleId="Default">
    <w:name w:val="Default"/>
    <w:rsid w:val="004D6D8C"/>
    <w:pPr>
      <w:autoSpaceDE w:val="0"/>
      <w:autoSpaceDN w:val="0"/>
      <w:adjustRightInd w:val="0"/>
      <w:spacing w:before="0" w:after="0" w:line="240" w:lineRule="auto"/>
    </w:pPr>
    <w:rPr>
      <w:rFonts w:ascii="Times New Roman" w:eastAsiaTheme="minorHAnsi"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8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o.microsoft.com/fwlink/?LinkId=9371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zelda.wikia.com/wiki/Trifo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AppData\Roaming\Microsoft\Templates\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371D-CCDF-4644-80FD-39B0E435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Template.dotx</Template>
  <TotalTime>1004</TotalTime>
  <Pages>1</Pages>
  <Words>5268</Words>
  <Characters>30032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35230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Corbin Byers</dc:creator>
  <cp:lastModifiedBy>Bruce Hansen</cp:lastModifiedBy>
  <cp:revision>7</cp:revision>
  <cp:lastPrinted>2007-02-21T04:02:00Z</cp:lastPrinted>
  <dcterms:created xsi:type="dcterms:W3CDTF">2015-02-02T19:46:00Z</dcterms:created>
  <dcterms:modified xsi:type="dcterms:W3CDTF">2015-03-26T13:44:00Z</dcterms:modified>
</cp:coreProperties>
</file>